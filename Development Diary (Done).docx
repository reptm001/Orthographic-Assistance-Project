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6D32E4" w14:textId="77777777" w:rsidR="007013BE" w:rsidRDefault="00E9565F" w:rsidP="00E9565F">
      <w:pPr>
        <w:pStyle w:val="Title"/>
        <w:jc w:val="center"/>
      </w:pPr>
      <w:r>
        <w:t>Development Diary</w:t>
      </w:r>
    </w:p>
    <w:p w14:paraId="19460FA6" w14:textId="77777777" w:rsidR="00E9565F" w:rsidRDefault="00E9565F" w:rsidP="00E9565F">
      <w:pPr>
        <w:pStyle w:val="Heading1"/>
      </w:pPr>
      <w:r>
        <w:t>27/11/18</w:t>
      </w:r>
    </w:p>
    <w:p w14:paraId="2FD31D56" w14:textId="77777777" w:rsidR="00562F03" w:rsidRDefault="00562F03" w:rsidP="00562F03">
      <w:pPr>
        <w:pStyle w:val="ListParagraph"/>
        <w:numPr>
          <w:ilvl w:val="0"/>
          <w:numId w:val="1"/>
        </w:numPr>
      </w:pPr>
      <w:r>
        <w:rPr>
          <w:noProof/>
          <w:lang w:eastAsia="en-GB"/>
        </w:rPr>
        <w:drawing>
          <wp:anchor distT="0" distB="0" distL="114300" distR="114300" simplePos="0" relativeHeight="251657216" behindDoc="0" locked="0" layoutInCell="1" allowOverlap="1" wp14:anchorId="2D20960C" wp14:editId="7D6A1941">
            <wp:simplePos x="0" y="0"/>
            <wp:positionH relativeFrom="margin">
              <wp:align>right</wp:align>
            </wp:positionH>
            <wp:positionV relativeFrom="paragraph">
              <wp:posOffset>457200</wp:posOffset>
            </wp:positionV>
            <wp:extent cx="5274310" cy="1039495"/>
            <wp:effectExtent l="0" t="0" r="2540" b="8255"/>
            <wp:wrapTight wrapText="bothSides">
              <wp:wrapPolygon edited="0">
                <wp:start x="0" y="0"/>
                <wp:lineTo x="0" y="21376"/>
                <wp:lineTo x="21532" y="21376"/>
                <wp:lineTo x="2153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039495"/>
                    </a:xfrm>
                    <a:prstGeom prst="rect">
                      <a:avLst/>
                    </a:prstGeom>
                  </pic:spPr>
                </pic:pic>
              </a:graphicData>
            </a:graphic>
          </wp:anchor>
        </w:drawing>
      </w:r>
      <w:r>
        <w:t>Database created with relevant entities and fields. User table produced with the following fields:</w:t>
      </w:r>
    </w:p>
    <w:p w14:paraId="51193166" w14:textId="77777777" w:rsidR="00562F03" w:rsidRDefault="00562F03" w:rsidP="00562F03">
      <w:pPr>
        <w:pStyle w:val="ListParagraph"/>
      </w:pPr>
    </w:p>
    <w:p w14:paraId="4E8908FE" w14:textId="77777777" w:rsidR="00562F03" w:rsidRDefault="00562F03" w:rsidP="00562F03">
      <w:pPr>
        <w:pStyle w:val="ListParagraph"/>
        <w:numPr>
          <w:ilvl w:val="0"/>
          <w:numId w:val="1"/>
        </w:numPr>
      </w:pPr>
      <w:bookmarkStart w:id="0" w:name="_GoBack"/>
      <w:r>
        <w:rPr>
          <w:noProof/>
          <w:lang w:eastAsia="en-GB"/>
        </w:rPr>
        <mc:AlternateContent>
          <mc:Choice Requires="wpg">
            <w:drawing>
              <wp:anchor distT="0" distB="0" distL="114300" distR="114300" simplePos="0" relativeHeight="251665408" behindDoc="0" locked="0" layoutInCell="1" allowOverlap="1" wp14:anchorId="7F791712" wp14:editId="6A57C387">
                <wp:simplePos x="0" y="0"/>
                <wp:positionH relativeFrom="column">
                  <wp:posOffset>0</wp:posOffset>
                </wp:positionH>
                <wp:positionV relativeFrom="paragraph">
                  <wp:posOffset>454025</wp:posOffset>
                </wp:positionV>
                <wp:extent cx="5274310" cy="1216025"/>
                <wp:effectExtent l="0" t="0" r="2540" b="3175"/>
                <wp:wrapNone/>
                <wp:docPr id="8" name="Group 8"/>
                <wp:cNvGraphicFramePr/>
                <a:graphic xmlns:a="http://schemas.openxmlformats.org/drawingml/2006/main">
                  <a:graphicData uri="http://schemas.microsoft.com/office/word/2010/wordprocessingGroup">
                    <wpg:wgp>
                      <wpg:cNvGrpSpPr/>
                      <wpg:grpSpPr>
                        <a:xfrm>
                          <a:off x="0" y="0"/>
                          <a:ext cx="5274310" cy="1216025"/>
                          <a:chOff x="0" y="0"/>
                          <a:chExt cx="5274310" cy="1216025"/>
                        </a:xfrm>
                      </wpg:grpSpPr>
                      <pic:pic xmlns:pic="http://schemas.openxmlformats.org/drawingml/2006/picture">
                        <pic:nvPicPr>
                          <pic:cNvPr id="3" name="Picture 3"/>
                          <pic:cNvPicPr>
                            <a:picLocks noChangeAspect="1"/>
                          </pic:cNvPicPr>
                        </pic:nvPicPr>
                        <pic:blipFill>
                          <a:blip r:embed="rId9"/>
                          <a:stretch>
                            <a:fillRect/>
                          </a:stretch>
                        </pic:blipFill>
                        <pic:spPr>
                          <a:xfrm>
                            <a:off x="0" y="0"/>
                            <a:ext cx="5274310" cy="1216025"/>
                          </a:xfrm>
                          <a:prstGeom prst="rect">
                            <a:avLst/>
                          </a:prstGeom>
                        </pic:spPr>
                      </pic:pic>
                      <wps:wsp>
                        <wps:cNvPr id="4" name="Rectangle 4"/>
                        <wps:cNvSpPr/>
                        <wps:spPr>
                          <a:xfrm>
                            <a:off x="628650" y="561975"/>
                            <a:ext cx="561975" cy="1047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1571625" y="409575"/>
                            <a:ext cx="2114550" cy="4286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2EE80AC" w14:textId="77777777" w:rsidR="000C1E50" w:rsidRPr="00562F03" w:rsidRDefault="000C1E50" w:rsidP="00562F03">
                              <w:pPr>
                                <w:rPr>
                                  <w:color w:val="000000" w:themeColor="text1"/>
                                </w:rPr>
                              </w:pPr>
                              <w:r w:rsidRPr="00562F03">
                                <w:rPr>
                                  <w:color w:val="000000" w:themeColor="text1"/>
                                </w:rPr>
                                <w:t>Len([Username])&gt;6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Straight Connector 6"/>
                        <wps:cNvCnPr/>
                        <wps:spPr>
                          <a:xfrm flipV="1">
                            <a:off x="1190625" y="409575"/>
                            <a:ext cx="390525" cy="1619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 name="Straight Connector 7"/>
                        <wps:cNvCnPr/>
                        <wps:spPr>
                          <a:xfrm>
                            <a:off x="1190625" y="676275"/>
                            <a:ext cx="390525" cy="16192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F791712" id="Group 8" o:spid="_x0000_s1026" style="position:absolute;left:0;text-align:left;margin-left:0;margin-top:35.75pt;width:415.3pt;height:95.75pt;z-index:251665408" coordsize="52743,121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width:52743;height:121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">
                  <v:imagedata r:id="rId10" o:title=""/>
                  <v:path arrowok="t"/>
                </v:shape>
                <v:rect id="Rectangle 4" o:spid="_x0000_s1028" style="position:absolute;left:6286;top:5619;width:5620;height:1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" filled="f" strokecolor="#1f4d78 [1604]" strokeweight="1pt"/>
                <v:rect id="Rectangle 5" o:spid="_x0000_s1029" style="position:absolute;left:15716;top:4095;width:21145;height:4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" fillcolor="white [3212]" strokecolor="#1f4d78 [1604]" strokeweight="1pt">
                  <v:textbox>
                    <w:txbxContent>
                      <w:p w14:paraId="52EE80AC" w14:textId="77777777" w:rsidR="000C1E50" w:rsidRPr="00562F03" w:rsidRDefault="000C1E50" w:rsidP="00562F03">
                        <w:pPr>
                          <w:rPr>
                            <w:color w:val="000000" w:themeColor="text1"/>
                          </w:rPr>
                        </w:pPr>
                        <w:r w:rsidRPr="00562F03">
                          <w:rPr>
                            <w:color w:val="000000" w:themeColor="text1"/>
                          </w:rPr>
                          <w:t>Len([Username])&gt;6</w:t>
                        </w:r>
                      </w:p>
                    </w:txbxContent>
                  </v:textbox>
                </v:rect>
                <v:line id="Straight Connector 6" o:spid="_x0000_s1030" style="position:absolute;flip:y;visibility:visible;mso-wrap-style:square" from="11906,4095" to="15811,5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" strokecolor="#5b9bd5 [3204]" strokeweight=".5pt">
                  <v:stroke joinstyle="miter"/>
                </v:line>
                <v:line id="Straight Connector 7" o:spid="_x0000_s1031" style="position:absolute;visibility:visible;mso-wrap-style:square" from="11906,6762" to="15811,83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" strokecolor="#5b9bd5 [3204]" strokeweight=".5pt">
                  <v:stroke joinstyle="miter"/>
                </v:line>
              </v:group>
            </w:pict>
          </mc:Fallback>
        </mc:AlternateContent>
      </w:r>
      <w:r>
        <w:t xml:space="preserve">Validation rules added to each field where appropriate, e.g. for the username </w:t>
      </w:r>
      <w:bookmarkEnd w:id="0"/>
      <w:r>
        <w:t>field:</w:t>
      </w:r>
    </w:p>
    <w:p w14:paraId="7A2AEA89" w14:textId="77777777" w:rsidR="00562F03" w:rsidRPr="00562F03" w:rsidRDefault="00562F03" w:rsidP="00562F03"/>
    <w:p w14:paraId="5B748A0C" w14:textId="77777777" w:rsidR="00562F03" w:rsidRPr="00562F03" w:rsidRDefault="00562F03" w:rsidP="00562F03"/>
    <w:p w14:paraId="20E0C700" w14:textId="77777777" w:rsidR="00562F03" w:rsidRPr="00562F03" w:rsidRDefault="00562F03" w:rsidP="00562F03"/>
    <w:p w14:paraId="6A3F2044" w14:textId="77777777" w:rsidR="00562F03" w:rsidRPr="00562F03" w:rsidRDefault="00562F03" w:rsidP="00562F03"/>
    <w:p w14:paraId="12C5C5AB" w14:textId="77777777" w:rsidR="00562F03" w:rsidRPr="00562F03" w:rsidRDefault="00562F03" w:rsidP="00562F03"/>
    <w:p w14:paraId="483CF95A" w14:textId="77777777" w:rsidR="00562F03" w:rsidRDefault="00562F03" w:rsidP="00562F03"/>
    <w:p w14:paraId="6636CF6E" w14:textId="77777777" w:rsidR="00562F03" w:rsidRPr="00562F03" w:rsidRDefault="00562F03" w:rsidP="00562F03"/>
    <w:p w14:paraId="5FC091B7" w14:textId="77777777" w:rsidR="00562F03" w:rsidRPr="00562F03" w:rsidRDefault="00562F03" w:rsidP="00562F03"/>
    <w:p w14:paraId="79A302C0" w14:textId="77777777" w:rsidR="00562F03" w:rsidRPr="00562F03" w:rsidRDefault="00562F03" w:rsidP="00562F03"/>
    <w:p w14:paraId="7DAD87D1" w14:textId="77777777" w:rsidR="00562F03" w:rsidRDefault="00562F03" w:rsidP="00562F03">
      <w:pPr>
        <w:pStyle w:val="ListParagraph"/>
        <w:numPr>
          <w:ilvl w:val="0"/>
          <w:numId w:val="1"/>
        </w:numPr>
      </w:pPr>
      <w:r>
        <w:rPr>
          <w:noProof/>
          <w:lang w:eastAsia="en-GB"/>
        </w:rPr>
        <w:drawing>
          <wp:anchor distT="0" distB="0" distL="114300" distR="114300" simplePos="0" relativeHeight="251667456" behindDoc="0" locked="0" layoutInCell="1" allowOverlap="1" wp14:anchorId="6ADB1262" wp14:editId="43F5080E">
            <wp:simplePos x="0" y="0"/>
            <wp:positionH relativeFrom="margin">
              <wp:align>right</wp:align>
            </wp:positionH>
            <wp:positionV relativeFrom="paragraph">
              <wp:posOffset>450850</wp:posOffset>
            </wp:positionV>
            <wp:extent cx="5274310" cy="3149600"/>
            <wp:effectExtent l="0" t="0" r="2540" b="0"/>
            <wp:wrapTight wrapText="bothSides">
              <wp:wrapPolygon edited="0">
                <wp:start x="0" y="0"/>
                <wp:lineTo x="0" y="21426"/>
                <wp:lineTo x="21532" y="21426"/>
                <wp:lineTo x="21532"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149600"/>
                    </a:xfrm>
                    <a:prstGeom prst="rect">
                      <a:avLst/>
                    </a:prstGeom>
                  </pic:spPr>
                </pic:pic>
              </a:graphicData>
            </a:graphic>
          </wp:anchor>
        </w:drawing>
      </w:r>
      <w:r>
        <w:t>Sample set of data created in excel, with each entity conforming to the validation rules:</w:t>
      </w:r>
    </w:p>
    <w:p w14:paraId="054057BD" w14:textId="77777777" w:rsidR="00562F03" w:rsidRDefault="00562F03" w:rsidP="00562F03">
      <w:r>
        <w:t>This data will be used to test the functionality of the login screen. When the program is fully tested, the database will be populated with relevant entities for real users. This data will be sensitive and protected from unauthorized access.</w:t>
      </w:r>
    </w:p>
    <w:p w14:paraId="1072960D" w14:textId="77777777" w:rsidR="00562F03" w:rsidRPr="00562F03" w:rsidRDefault="00562F03" w:rsidP="00562F03">
      <w:pPr>
        <w:ind w:left="360"/>
      </w:pPr>
    </w:p>
    <w:p w14:paraId="16F32088" w14:textId="77777777" w:rsidR="00D92D3A" w:rsidRPr="00D92D3A" w:rsidRDefault="00D92D3A" w:rsidP="00D92D3A">
      <w:pPr>
        <w:pStyle w:val="ListParagraph"/>
        <w:numPr>
          <w:ilvl w:val="0"/>
          <w:numId w:val="2"/>
        </w:numPr>
      </w:pPr>
      <w:r>
        <w:rPr>
          <w:noProof/>
          <w:lang w:eastAsia="en-GB"/>
        </w:rPr>
        <w:drawing>
          <wp:anchor distT="0" distB="0" distL="114300" distR="114300" simplePos="0" relativeHeight="251669504" behindDoc="0" locked="0" layoutInCell="1" allowOverlap="1" wp14:anchorId="1FA20F9E" wp14:editId="2A42DE26">
            <wp:simplePos x="0" y="0"/>
            <wp:positionH relativeFrom="margin">
              <wp:align>right</wp:align>
            </wp:positionH>
            <wp:positionV relativeFrom="paragraph">
              <wp:posOffset>650875</wp:posOffset>
            </wp:positionV>
            <wp:extent cx="5274310" cy="2740660"/>
            <wp:effectExtent l="0" t="0" r="2540" b="2540"/>
            <wp:wrapTight wrapText="bothSides">
              <wp:wrapPolygon edited="0">
                <wp:start x="0" y="0"/>
                <wp:lineTo x="0" y="21470"/>
                <wp:lineTo x="21532" y="21470"/>
                <wp:lineTo x="21532"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740660"/>
                    </a:xfrm>
                    <a:prstGeom prst="rect">
                      <a:avLst/>
                    </a:prstGeom>
                  </pic:spPr>
                </pic:pic>
              </a:graphicData>
            </a:graphic>
          </wp:anchor>
        </w:drawing>
      </w:r>
      <w:r w:rsidR="00465CBD">
        <w:t>Basic login form created in Delphi in order to test the functionality of the user database table.</w:t>
      </w:r>
      <w:r>
        <w:t xml:space="preserve"> I have only created the necessary objects for the form, so I will have to develop the code in the next session.</w:t>
      </w:r>
    </w:p>
    <w:p w14:paraId="0833B08A" w14:textId="77777777" w:rsidR="00465CBD" w:rsidRPr="00D92D3A" w:rsidRDefault="00465CBD" w:rsidP="00D92D3A"/>
    <w:p w14:paraId="42085B46" w14:textId="77777777" w:rsidR="00465CBD" w:rsidRDefault="00D92D3A" w:rsidP="00D92D3A">
      <w:pPr>
        <w:pStyle w:val="Heading1"/>
      </w:pPr>
      <w:r>
        <w:t>28/11/18</w:t>
      </w:r>
    </w:p>
    <w:p w14:paraId="55A26EA9" w14:textId="77777777" w:rsidR="001737C6" w:rsidRDefault="001737C6" w:rsidP="001737C6">
      <w:pPr>
        <w:pStyle w:val="ListParagraph"/>
        <w:numPr>
          <w:ilvl w:val="0"/>
          <w:numId w:val="2"/>
        </w:numPr>
      </w:pPr>
      <w:r>
        <w:rPr>
          <w:noProof/>
          <w:lang w:eastAsia="en-GB"/>
        </w:rPr>
        <mc:AlternateContent>
          <mc:Choice Requires="wps">
            <w:drawing>
              <wp:anchor distT="0" distB="0" distL="114300" distR="114300" simplePos="0" relativeHeight="251674624" behindDoc="1" locked="0" layoutInCell="1" allowOverlap="1" wp14:anchorId="0D8DE0AA" wp14:editId="62512235">
                <wp:simplePos x="0" y="0"/>
                <wp:positionH relativeFrom="margin">
                  <wp:align>left</wp:align>
                </wp:positionH>
                <wp:positionV relativeFrom="paragraph">
                  <wp:posOffset>283210</wp:posOffset>
                </wp:positionV>
                <wp:extent cx="5486400" cy="4286250"/>
                <wp:effectExtent l="0" t="0" r="19050" b="19050"/>
                <wp:wrapTight wrapText="bothSides">
                  <wp:wrapPolygon edited="0">
                    <wp:start x="0" y="0"/>
                    <wp:lineTo x="0" y="21600"/>
                    <wp:lineTo x="21600" y="21600"/>
                    <wp:lineTo x="21600" y="0"/>
                    <wp:lineTo x="0" y="0"/>
                  </wp:wrapPolygon>
                </wp:wrapTight>
                <wp:docPr id="12" name="Text Box 12"/>
                <wp:cNvGraphicFramePr/>
                <a:graphic xmlns:a="http://schemas.openxmlformats.org/drawingml/2006/main">
                  <a:graphicData uri="http://schemas.microsoft.com/office/word/2010/wordprocessingShape">
                    <wps:wsp>
                      <wps:cNvSpPr txBox="1"/>
                      <wps:spPr>
                        <a:xfrm>
                          <a:off x="0" y="0"/>
                          <a:ext cx="5486400" cy="4286250"/>
                        </a:xfrm>
                        <a:prstGeom prst="rect">
                          <a:avLst/>
                        </a:prstGeom>
                        <a:solidFill>
                          <a:schemeClr val="lt1"/>
                        </a:solidFill>
                        <a:ln w="6350">
                          <a:solidFill>
                            <a:prstClr val="black"/>
                          </a:solidFill>
                        </a:ln>
                      </wps:spPr>
                      <wps:txbx>
                        <w:txbxContent>
                          <w:p w14:paraId="65A101F4" w14:textId="77777777" w:rsidR="000C1E50" w:rsidRPr="001737C6" w:rsidRDefault="000C1E50" w:rsidP="001737C6">
                            <w:pPr>
                              <w:rPr>
                                <w:rFonts w:ascii="Lucida Console" w:hAnsi="Lucida Console"/>
                                <w:sz w:val="12"/>
                              </w:rPr>
                            </w:pPr>
                            <w:r w:rsidRPr="001737C6">
                              <w:rPr>
                                <w:rFonts w:ascii="Lucida Console" w:hAnsi="Lucida Console"/>
                                <w:sz w:val="12"/>
                              </w:rPr>
                              <w:t>procedure TloginForm.FormCreate(Sender: TObject);</w:t>
                            </w:r>
                          </w:p>
                          <w:p w14:paraId="6CD4CB26" w14:textId="77777777" w:rsidR="000C1E50" w:rsidRPr="001737C6" w:rsidRDefault="000C1E50" w:rsidP="001737C6">
                            <w:pPr>
                              <w:rPr>
                                <w:rFonts w:ascii="Lucida Console" w:hAnsi="Lucida Console"/>
                                <w:sz w:val="12"/>
                              </w:rPr>
                            </w:pPr>
                            <w:r w:rsidRPr="001737C6">
                              <w:rPr>
                                <w:rFonts w:ascii="Lucida Console" w:hAnsi="Lucida Console"/>
                                <w:sz w:val="12"/>
                              </w:rPr>
                              <w:t>var</w:t>
                            </w:r>
                          </w:p>
                          <w:p w14:paraId="3A826505" w14:textId="77777777" w:rsidR="000C1E50" w:rsidRPr="001737C6" w:rsidRDefault="000C1E50" w:rsidP="001737C6">
                            <w:pPr>
                              <w:rPr>
                                <w:rFonts w:ascii="Lucida Console" w:hAnsi="Lucida Console"/>
                                <w:sz w:val="12"/>
                              </w:rPr>
                            </w:pPr>
                            <w:r w:rsidRPr="001737C6">
                              <w:rPr>
                                <w:rFonts w:ascii="Lucida Console" w:hAnsi="Lucida Console"/>
                                <w:sz w:val="12"/>
                              </w:rPr>
                              <w:t>DatabaseName:textfile;</w:t>
                            </w:r>
                          </w:p>
                          <w:p w14:paraId="376A402B" w14:textId="77777777" w:rsidR="000C1E50" w:rsidRPr="001737C6" w:rsidRDefault="000C1E50" w:rsidP="001737C6">
                            <w:pPr>
                              <w:rPr>
                                <w:rFonts w:ascii="Lucida Console" w:hAnsi="Lucida Console"/>
                                <w:sz w:val="12"/>
                              </w:rPr>
                            </w:pPr>
                            <w:r w:rsidRPr="001737C6">
                              <w:rPr>
                                <w:rFonts w:ascii="Lucida Console" w:hAnsi="Lucida Console"/>
                                <w:sz w:val="12"/>
                              </w:rPr>
                              <w:t>text:string;</w:t>
                            </w:r>
                          </w:p>
                          <w:p w14:paraId="022C72D0" w14:textId="77777777" w:rsidR="000C1E50" w:rsidRPr="001737C6" w:rsidRDefault="000C1E50" w:rsidP="001737C6">
                            <w:pPr>
                              <w:rPr>
                                <w:rFonts w:ascii="Lucida Console" w:hAnsi="Lucida Console"/>
                                <w:sz w:val="12"/>
                              </w:rPr>
                            </w:pPr>
                            <w:r w:rsidRPr="001737C6">
                              <w:rPr>
                                <w:rFonts w:ascii="Lucida Console" w:hAnsi="Lucida Console"/>
                                <w:sz w:val="12"/>
                              </w:rPr>
                              <w:t>dlg:Topendialog;</w:t>
                            </w:r>
                          </w:p>
                          <w:p w14:paraId="7E3D4A15" w14:textId="77777777" w:rsidR="000C1E50" w:rsidRPr="001737C6" w:rsidRDefault="000C1E50" w:rsidP="001737C6">
                            <w:pPr>
                              <w:rPr>
                                <w:rFonts w:ascii="Lucida Console" w:hAnsi="Lucida Console"/>
                                <w:sz w:val="12"/>
                              </w:rPr>
                            </w:pPr>
                            <w:r w:rsidRPr="001737C6">
                              <w:rPr>
                                <w:rFonts w:ascii="Lucida Console" w:hAnsi="Lucida Console"/>
                                <w:sz w:val="12"/>
                              </w:rPr>
                              <w:t>filename:string;</w:t>
                            </w:r>
                          </w:p>
                          <w:p w14:paraId="10501480" w14:textId="77777777" w:rsidR="000C1E50" w:rsidRPr="001737C6" w:rsidRDefault="000C1E50" w:rsidP="001737C6">
                            <w:pPr>
                              <w:rPr>
                                <w:rFonts w:ascii="Lucida Console" w:hAnsi="Lucida Console"/>
                                <w:sz w:val="12"/>
                              </w:rPr>
                            </w:pPr>
                            <w:r w:rsidRPr="001737C6">
                              <w:rPr>
                                <w:rFonts w:ascii="Lucida Console" w:hAnsi="Lucida Console"/>
                                <w:sz w:val="12"/>
                              </w:rPr>
                              <w:t>connection:string;</w:t>
                            </w:r>
                          </w:p>
                          <w:p w14:paraId="6B2F2945" w14:textId="77777777" w:rsidR="000C1E50" w:rsidRPr="001737C6" w:rsidRDefault="000C1E50" w:rsidP="001737C6">
                            <w:pPr>
                              <w:rPr>
                                <w:rFonts w:ascii="Lucida Console" w:hAnsi="Lucida Console"/>
                                <w:sz w:val="12"/>
                              </w:rPr>
                            </w:pPr>
                            <w:r w:rsidRPr="001737C6">
                              <w:rPr>
                                <w:rFonts w:ascii="Lucida Console" w:hAnsi="Lucida Console"/>
                                <w:sz w:val="12"/>
                              </w:rPr>
                              <w:t>connectstring:string;</w:t>
                            </w:r>
                          </w:p>
                          <w:p w14:paraId="0B4F33CE" w14:textId="77777777" w:rsidR="000C1E50" w:rsidRPr="001737C6" w:rsidRDefault="000C1E50" w:rsidP="001737C6">
                            <w:pPr>
                              <w:rPr>
                                <w:rFonts w:ascii="Lucida Console" w:hAnsi="Lucida Console"/>
                                <w:sz w:val="12"/>
                              </w:rPr>
                            </w:pPr>
                          </w:p>
                          <w:p w14:paraId="78832380" w14:textId="77777777" w:rsidR="000C1E50" w:rsidRPr="001737C6" w:rsidRDefault="000C1E50" w:rsidP="001737C6">
                            <w:pPr>
                              <w:rPr>
                                <w:rFonts w:ascii="Lucida Console" w:hAnsi="Lucida Console"/>
                                <w:sz w:val="12"/>
                              </w:rPr>
                            </w:pPr>
                            <w:r w:rsidRPr="001737C6">
                              <w:rPr>
                                <w:rFonts w:ascii="Lucida Console" w:hAnsi="Lucida Console"/>
                                <w:sz w:val="12"/>
                              </w:rPr>
                              <w:t>begin</w:t>
                            </w:r>
                          </w:p>
                          <w:p w14:paraId="59F5D225" w14:textId="77777777" w:rsidR="000C1E50" w:rsidRPr="001737C6" w:rsidRDefault="000C1E50" w:rsidP="001737C6">
                            <w:pPr>
                              <w:rPr>
                                <w:rFonts w:ascii="Lucida Console" w:hAnsi="Lucida Console"/>
                                <w:sz w:val="12"/>
                              </w:rPr>
                            </w:pPr>
                            <w:r w:rsidRPr="001737C6">
                              <w:rPr>
                                <w:rFonts w:ascii="Lucida Console" w:hAnsi="Lucida Console"/>
                                <w:sz w:val="12"/>
                              </w:rPr>
                              <w:t>loginForm.Position:=poscreencenter;</w:t>
                            </w:r>
                          </w:p>
                          <w:p w14:paraId="468BBDF7" w14:textId="77777777" w:rsidR="000C1E50" w:rsidRPr="001737C6" w:rsidRDefault="000C1E50" w:rsidP="001737C6">
                            <w:pPr>
                              <w:rPr>
                                <w:rFonts w:ascii="Lucida Console" w:hAnsi="Lucida Console"/>
                                <w:sz w:val="12"/>
                              </w:rPr>
                            </w:pPr>
                            <w:r w:rsidRPr="001737C6">
                              <w:rPr>
                                <w:rFonts w:ascii="Lucida Console" w:hAnsi="Lucida Console"/>
                                <w:sz w:val="12"/>
                              </w:rPr>
                              <w:t>assignfile(databasename,'filelocation.txt');</w:t>
                            </w:r>
                          </w:p>
                          <w:p w14:paraId="7A03957A" w14:textId="77777777" w:rsidR="000C1E50" w:rsidRPr="001737C6" w:rsidRDefault="000C1E50" w:rsidP="001737C6">
                            <w:pPr>
                              <w:rPr>
                                <w:rFonts w:ascii="Lucida Console" w:hAnsi="Lucida Console"/>
                                <w:sz w:val="12"/>
                              </w:rPr>
                            </w:pPr>
                            <w:r w:rsidRPr="001737C6">
                              <w:rPr>
                                <w:rFonts w:ascii="Lucida Console" w:hAnsi="Lucida Console"/>
                                <w:sz w:val="12"/>
                              </w:rPr>
                              <w:t>reset(databasename);</w:t>
                            </w:r>
                          </w:p>
                          <w:p w14:paraId="768A66F9" w14:textId="77777777" w:rsidR="000C1E50" w:rsidRPr="001737C6" w:rsidRDefault="000C1E50" w:rsidP="001737C6">
                            <w:pPr>
                              <w:rPr>
                                <w:rFonts w:ascii="Lucida Console" w:hAnsi="Lucida Console"/>
                                <w:sz w:val="12"/>
                              </w:rPr>
                            </w:pPr>
                            <w:r w:rsidRPr="001737C6">
                              <w:rPr>
                                <w:rFonts w:ascii="Lucida Console" w:hAnsi="Lucida Console"/>
                                <w:sz w:val="12"/>
                              </w:rPr>
                              <w:t>readln(databasename,text);</w:t>
                            </w:r>
                          </w:p>
                          <w:p w14:paraId="369D4FD3" w14:textId="77777777" w:rsidR="000C1E50" w:rsidRPr="001737C6" w:rsidRDefault="000C1E50" w:rsidP="001737C6">
                            <w:pPr>
                              <w:rPr>
                                <w:rFonts w:ascii="Lucida Console" w:hAnsi="Lucida Console"/>
                                <w:sz w:val="12"/>
                              </w:rPr>
                            </w:pPr>
                            <w:r w:rsidRPr="001737C6">
                              <w:rPr>
                                <w:rFonts w:ascii="Lucida Console" w:hAnsi="Lucida Console"/>
                                <w:sz w:val="12"/>
                              </w:rPr>
                              <w:t>closefile(databasename);</w:t>
                            </w:r>
                          </w:p>
                          <w:p w14:paraId="4C0C24BF" w14:textId="77777777" w:rsidR="000C1E50" w:rsidRPr="001737C6" w:rsidRDefault="000C1E50" w:rsidP="001737C6">
                            <w:pPr>
                              <w:rPr>
                                <w:rFonts w:ascii="Lucida Console" w:hAnsi="Lucida Console"/>
                                <w:sz w:val="12"/>
                              </w:rPr>
                            </w:pPr>
                            <w:r w:rsidRPr="001737C6">
                              <w:rPr>
                                <w:rFonts w:ascii="Lucida Console" w:hAnsi="Lucida Console"/>
                                <w:sz w:val="12"/>
                              </w:rPr>
                              <w:t>showmessage(text);</w:t>
                            </w:r>
                          </w:p>
                          <w:p w14:paraId="08EA9E17" w14:textId="77777777" w:rsidR="000C1E50" w:rsidRPr="001737C6" w:rsidRDefault="000C1E50" w:rsidP="001737C6">
                            <w:pPr>
                              <w:rPr>
                                <w:rFonts w:ascii="Lucida Console" w:hAnsi="Lucida Console"/>
                                <w:sz w:val="12"/>
                              </w:rPr>
                            </w:pPr>
                            <w:r w:rsidRPr="001737C6">
                              <w:rPr>
                                <w:rFonts w:ascii="Lucida Console" w:hAnsi="Lucida Console"/>
                                <w:sz w:val="12"/>
                              </w:rPr>
                              <w:t xml:space="preserve">  try</w:t>
                            </w:r>
                          </w:p>
                          <w:p w14:paraId="2BBF7EA5" w14:textId="77777777" w:rsidR="000C1E50" w:rsidRPr="001737C6" w:rsidRDefault="000C1E50" w:rsidP="001737C6">
                            <w:pPr>
                              <w:rPr>
                                <w:rFonts w:ascii="Lucida Console" w:hAnsi="Lucida Console"/>
                                <w:sz w:val="12"/>
                              </w:rPr>
                            </w:pPr>
                            <w:r w:rsidRPr="001737C6">
                              <w:rPr>
                                <w:rFonts w:ascii="Lucida Console" w:hAnsi="Lucida Console"/>
                                <w:sz w:val="12"/>
                              </w:rPr>
                              <w:t xml:space="preserve">    if fileexists(text) then</w:t>
                            </w:r>
                          </w:p>
                          <w:p w14:paraId="6C6A52CF" w14:textId="77777777" w:rsidR="000C1E50" w:rsidRPr="001737C6" w:rsidRDefault="000C1E50" w:rsidP="001737C6">
                            <w:pPr>
                              <w:rPr>
                                <w:rFonts w:ascii="Lucida Console" w:hAnsi="Lucida Console"/>
                                <w:sz w:val="12"/>
                              </w:rPr>
                            </w:pPr>
                            <w:r w:rsidRPr="001737C6">
                              <w:rPr>
                                <w:rFonts w:ascii="Lucida Console" w:hAnsi="Lucida Console"/>
                                <w:sz w:val="12"/>
                              </w:rPr>
                              <w:t xml:space="preserve">      connection:=text</w:t>
                            </w:r>
                          </w:p>
                          <w:p w14:paraId="45F7CB5B" w14:textId="77777777" w:rsidR="000C1E50" w:rsidRPr="001737C6" w:rsidRDefault="000C1E50" w:rsidP="001737C6">
                            <w:pPr>
                              <w:rPr>
                                <w:rFonts w:ascii="Lucida Console" w:hAnsi="Lucida Console"/>
                                <w:sz w:val="12"/>
                              </w:rPr>
                            </w:pPr>
                            <w:r w:rsidRPr="001737C6">
                              <w:rPr>
                                <w:rFonts w:ascii="Lucida Console" w:hAnsi="Lucida Console"/>
                                <w:sz w:val="12"/>
                              </w:rPr>
                              <w:t xml:space="preserve">    else</w:t>
                            </w:r>
                          </w:p>
                          <w:p w14:paraId="4E413B26" w14:textId="77777777" w:rsidR="000C1E50" w:rsidRPr="001737C6" w:rsidRDefault="000C1E50" w:rsidP="001737C6">
                            <w:pPr>
                              <w:rPr>
                                <w:rFonts w:ascii="Lucida Console" w:hAnsi="Lucida Console"/>
                                <w:sz w:val="12"/>
                              </w:rPr>
                            </w:pPr>
                            <w:r w:rsidRPr="001737C6">
                              <w:rPr>
                                <w:rFonts w:ascii="Lucida Console" w:hAnsi="Lucida Console"/>
                                <w:sz w:val="12"/>
                              </w:rPr>
                              <w:t xml:space="preserve">      begin</w:t>
                            </w:r>
                          </w:p>
                          <w:p w14:paraId="3786F985" w14:textId="77777777" w:rsidR="000C1E50" w:rsidRPr="001737C6" w:rsidRDefault="000C1E50" w:rsidP="001737C6">
                            <w:pPr>
                              <w:rPr>
                                <w:rFonts w:ascii="Lucida Console" w:hAnsi="Lucida Console"/>
                                <w:sz w:val="12"/>
                              </w:rPr>
                            </w:pPr>
                            <w:r w:rsidRPr="001737C6">
                              <w:rPr>
                                <w:rFonts w:ascii="Lucida Console" w:hAnsi="Lucida Console"/>
                                <w:sz w:val="12"/>
                              </w:rPr>
                              <w:t xml:space="preserve">        dlg:=topendialog.Create(nil);</w:t>
                            </w:r>
                          </w:p>
                          <w:p w14:paraId="501F3F8D" w14:textId="77777777" w:rsidR="000C1E50" w:rsidRPr="001737C6" w:rsidRDefault="000C1E50" w:rsidP="001737C6">
                            <w:pPr>
                              <w:rPr>
                                <w:rFonts w:ascii="Lucida Console" w:hAnsi="Lucida Console"/>
                                <w:sz w:val="12"/>
                              </w:rPr>
                            </w:pPr>
                            <w:r w:rsidRPr="001737C6">
                              <w:rPr>
                                <w:rFonts w:ascii="Lucida Console" w:hAnsi="Lucida Console"/>
                                <w:sz w:val="12"/>
                              </w:rPr>
                              <w:t xml:space="preserve">        try</w:t>
                            </w:r>
                          </w:p>
                          <w:p w14:paraId="59D5F510" w14:textId="77777777" w:rsidR="000C1E50" w:rsidRPr="001737C6" w:rsidRDefault="000C1E50" w:rsidP="001737C6">
                            <w:pPr>
                              <w:rPr>
                                <w:rFonts w:ascii="Lucida Console" w:hAnsi="Lucida Console"/>
                                <w:sz w:val="12"/>
                              </w:rPr>
                            </w:pPr>
                            <w:r w:rsidRPr="001737C6">
                              <w:rPr>
                                <w:rFonts w:ascii="Lucida Console" w:hAnsi="Lucida Console"/>
                                <w:sz w:val="12"/>
                              </w:rPr>
                              <w:t xml:space="preserve">        if dlg.Execute() then</w:t>
                            </w:r>
                          </w:p>
                          <w:p w14:paraId="002755C9" w14:textId="77777777" w:rsidR="000C1E50" w:rsidRPr="001737C6" w:rsidRDefault="000C1E50" w:rsidP="001737C6">
                            <w:pPr>
                              <w:rPr>
                                <w:rFonts w:ascii="Lucida Console" w:hAnsi="Lucida Console"/>
                                <w:sz w:val="12"/>
                              </w:rPr>
                            </w:pPr>
                            <w:r w:rsidRPr="001737C6">
                              <w:rPr>
                                <w:rFonts w:ascii="Lucida Console" w:hAnsi="Lucida Console"/>
                                <w:sz w:val="12"/>
                              </w:rPr>
                              <w:t xml:space="preserve">          begin</w:t>
                            </w:r>
                          </w:p>
                          <w:p w14:paraId="0012B3E0" w14:textId="77777777" w:rsidR="000C1E50" w:rsidRPr="001737C6" w:rsidRDefault="000C1E50" w:rsidP="001737C6">
                            <w:pPr>
                              <w:rPr>
                                <w:rFonts w:ascii="Lucida Console" w:hAnsi="Lucida Console"/>
                                <w:sz w:val="12"/>
                              </w:rPr>
                            </w:pPr>
                            <w:r w:rsidRPr="001737C6">
                              <w:rPr>
                                <w:rFonts w:ascii="Lucida Console" w:hAnsi="Lucida Console"/>
                                <w:sz w:val="12"/>
                              </w:rPr>
                              <w:t xml:space="preserve">            filename:=dlg.filename;</w:t>
                            </w:r>
                          </w:p>
                          <w:p w14:paraId="688B4029" w14:textId="77777777" w:rsidR="000C1E50" w:rsidRPr="001737C6" w:rsidRDefault="000C1E50" w:rsidP="001737C6">
                            <w:pPr>
                              <w:rPr>
                                <w:rFonts w:ascii="Lucida Console" w:hAnsi="Lucida Console"/>
                                <w:sz w:val="12"/>
                              </w:rPr>
                            </w:pPr>
                            <w:r w:rsidRPr="001737C6">
                              <w:rPr>
                                <w:rFonts w:ascii="Lucida Console" w:hAnsi="Lucida Console"/>
                                <w:sz w:val="12"/>
                              </w:rPr>
                              <w:t xml:space="preserve">            showmessage(filename);</w:t>
                            </w:r>
                          </w:p>
                          <w:p w14:paraId="41295E6B" w14:textId="77777777" w:rsidR="000C1E50" w:rsidRPr="001737C6" w:rsidRDefault="000C1E50" w:rsidP="001737C6">
                            <w:pPr>
                              <w:rPr>
                                <w:rFonts w:ascii="Lucida Console" w:hAnsi="Lucida Console"/>
                                <w:sz w:val="12"/>
                              </w:rPr>
                            </w:pPr>
                            <w:r w:rsidRPr="001737C6">
                              <w:rPr>
                                <w:rFonts w:ascii="Lucida Console" w:hAnsi="Lucida Console"/>
                                <w:sz w:val="12"/>
                              </w:rPr>
                              <w:t xml:space="preserve">            connection:=(filename);</w:t>
                            </w:r>
                          </w:p>
                          <w:p w14:paraId="6B17F3CE" w14:textId="77777777" w:rsidR="000C1E50" w:rsidRPr="001737C6" w:rsidRDefault="000C1E50" w:rsidP="001737C6">
                            <w:pPr>
                              <w:rPr>
                                <w:rFonts w:ascii="Lucida Console" w:hAnsi="Lucida Console"/>
                                <w:sz w:val="12"/>
                              </w:rPr>
                            </w:pPr>
                            <w:r w:rsidRPr="001737C6">
                              <w:rPr>
                                <w:rFonts w:ascii="Lucida Console" w:hAnsi="Lucida Console"/>
                                <w:sz w:val="12"/>
                              </w:rPr>
                              <w:t xml:space="preserve">            rewrite(databasename);</w:t>
                            </w:r>
                          </w:p>
                          <w:p w14:paraId="10F103E0" w14:textId="77777777" w:rsidR="000C1E50" w:rsidRPr="001737C6" w:rsidRDefault="000C1E50" w:rsidP="001737C6">
                            <w:pPr>
                              <w:rPr>
                                <w:rFonts w:ascii="Lucida Console" w:hAnsi="Lucida Console"/>
                                <w:sz w:val="12"/>
                              </w:rPr>
                            </w:pPr>
                            <w:r w:rsidRPr="001737C6">
                              <w:rPr>
                                <w:rFonts w:ascii="Lucida Console" w:hAnsi="Lucida Console"/>
                                <w:sz w:val="12"/>
                              </w:rPr>
                              <w:t xml:space="preserve">            writeln(databasename,connection);</w:t>
                            </w:r>
                          </w:p>
                          <w:p w14:paraId="092E5A5B" w14:textId="77777777" w:rsidR="000C1E50" w:rsidRPr="001737C6" w:rsidRDefault="000C1E50" w:rsidP="001737C6">
                            <w:pPr>
                              <w:rPr>
                                <w:rFonts w:ascii="Lucida Console" w:hAnsi="Lucida Console"/>
                                <w:sz w:val="12"/>
                              </w:rPr>
                            </w:pPr>
                            <w:r w:rsidRPr="001737C6">
                              <w:rPr>
                                <w:rFonts w:ascii="Lucida Console" w:hAnsi="Lucida Console"/>
                                <w:sz w:val="12"/>
                              </w:rPr>
                              <w:t xml:space="preserve">            closefile(databasename);</w:t>
                            </w:r>
                          </w:p>
                          <w:p w14:paraId="524D0E74" w14:textId="77777777" w:rsidR="000C1E50" w:rsidRPr="001737C6" w:rsidRDefault="000C1E50" w:rsidP="001737C6">
                            <w:pPr>
                              <w:rPr>
                                <w:rFonts w:ascii="Lucida Console" w:hAnsi="Lucida Console"/>
                                <w:sz w:val="12"/>
                              </w:rPr>
                            </w:pPr>
                            <w:r w:rsidRPr="001737C6">
                              <w:rPr>
                                <w:rFonts w:ascii="Lucida Console" w:hAnsi="Lucida Console"/>
                                <w:sz w:val="12"/>
                              </w:rPr>
                              <w:t xml:space="preserve">          end</w:t>
                            </w:r>
                          </w:p>
                          <w:p w14:paraId="71305739" w14:textId="77777777" w:rsidR="000C1E50" w:rsidRPr="001737C6" w:rsidRDefault="000C1E50" w:rsidP="001737C6">
                            <w:pPr>
                              <w:rPr>
                                <w:rFonts w:ascii="Lucida Console" w:hAnsi="Lucida Console"/>
                                <w:sz w:val="12"/>
                              </w:rPr>
                            </w:pPr>
                            <w:r w:rsidRPr="001737C6">
                              <w:rPr>
                                <w:rFonts w:ascii="Lucida Console" w:hAnsi="Lucida Console"/>
                                <w:sz w:val="12"/>
                              </w:rPr>
                              <w:t xml:space="preserve">        else</w:t>
                            </w:r>
                          </w:p>
                          <w:p w14:paraId="668F12CD" w14:textId="77777777" w:rsidR="000C1E50" w:rsidRPr="001737C6" w:rsidRDefault="000C1E50" w:rsidP="001737C6">
                            <w:pPr>
                              <w:rPr>
                                <w:rFonts w:ascii="Lucida Console" w:hAnsi="Lucida Console"/>
                                <w:sz w:val="12"/>
                              </w:rPr>
                            </w:pPr>
                            <w:r w:rsidRPr="001737C6">
                              <w:rPr>
                                <w:rFonts w:ascii="Lucida Console" w:hAnsi="Lucida Console"/>
                                <w:sz w:val="12"/>
                              </w:rPr>
                              <w:t xml:space="preserve">            showmessage('No file has been selected.')</w:t>
                            </w:r>
                          </w:p>
                          <w:p w14:paraId="19D12E4C" w14:textId="77777777" w:rsidR="000C1E50" w:rsidRPr="001737C6" w:rsidRDefault="000C1E50" w:rsidP="001737C6">
                            <w:pPr>
                              <w:rPr>
                                <w:rFonts w:ascii="Lucida Console" w:hAnsi="Lucida Console"/>
                                <w:sz w:val="12"/>
                              </w:rPr>
                            </w:pPr>
                            <w:r w:rsidRPr="001737C6">
                              <w:rPr>
                                <w:rFonts w:ascii="Lucida Console" w:hAnsi="Lucida Console"/>
                                <w:sz w:val="12"/>
                              </w:rPr>
                              <w:t xml:space="preserve">        finally</w:t>
                            </w:r>
                          </w:p>
                          <w:p w14:paraId="08E9DBB3" w14:textId="77777777" w:rsidR="000C1E50" w:rsidRPr="001737C6" w:rsidRDefault="000C1E50" w:rsidP="001737C6">
                            <w:pPr>
                              <w:rPr>
                                <w:rFonts w:ascii="Lucida Console" w:hAnsi="Lucida Console"/>
                                <w:sz w:val="12"/>
                              </w:rPr>
                            </w:pPr>
                            <w:r w:rsidRPr="001737C6">
                              <w:rPr>
                                <w:rFonts w:ascii="Lucida Console" w:hAnsi="Lucida Console"/>
                                <w:sz w:val="12"/>
                              </w:rPr>
                              <w:t xml:space="preserve">        dlg.Free();</w:t>
                            </w:r>
                          </w:p>
                          <w:p w14:paraId="0E9E1D73" w14:textId="77777777" w:rsidR="000C1E50" w:rsidRPr="001737C6" w:rsidRDefault="000C1E50" w:rsidP="001737C6">
                            <w:pPr>
                              <w:rPr>
                                <w:rFonts w:ascii="Lucida Console" w:hAnsi="Lucida Console"/>
                                <w:sz w:val="12"/>
                              </w:rPr>
                            </w:pPr>
                            <w:r w:rsidRPr="001737C6">
                              <w:rPr>
                                <w:rFonts w:ascii="Lucida Console" w:hAnsi="Lucida Console"/>
                                <w:sz w:val="12"/>
                              </w:rPr>
                              <w:t xml:space="preserve">        end;</w:t>
                            </w:r>
                          </w:p>
                          <w:p w14:paraId="62DC79D3" w14:textId="77777777" w:rsidR="000C1E50" w:rsidRPr="001737C6" w:rsidRDefault="000C1E50" w:rsidP="001737C6">
                            <w:pPr>
                              <w:rPr>
                                <w:rFonts w:ascii="Lucida Console" w:hAnsi="Lucida Console"/>
                                <w:sz w:val="12"/>
                              </w:rPr>
                            </w:pPr>
                            <w:r w:rsidRPr="001737C6">
                              <w:rPr>
                                <w:rFonts w:ascii="Lucida Console" w:hAnsi="Lucida Console"/>
                                <w:sz w:val="12"/>
                              </w:rPr>
                              <w:t xml:space="preserve">        end;</w:t>
                            </w:r>
                          </w:p>
                          <w:p w14:paraId="3F3A8492" w14:textId="77777777" w:rsidR="000C1E50" w:rsidRPr="001737C6" w:rsidRDefault="000C1E50" w:rsidP="001737C6">
                            <w:pPr>
                              <w:rPr>
                                <w:rFonts w:ascii="Lucida Console" w:hAnsi="Lucida Console"/>
                                <w:sz w:val="12"/>
                              </w:rPr>
                            </w:pPr>
                            <w:r w:rsidRPr="001737C6">
                              <w:rPr>
                                <w:rFonts w:ascii="Lucida Console" w:hAnsi="Lucida Console"/>
                                <w:sz w:val="12"/>
                              </w:rPr>
                              <w:t xml:space="preserve">  finally</w:t>
                            </w:r>
                          </w:p>
                          <w:p w14:paraId="42FCA49D" w14:textId="77777777" w:rsidR="000C1E50" w:rsidRPr="001737C6" w:rsidRDefault="000C1E50" w:rsidP="001737C6">
                            <w:pPr>
                              <w:rPr>
                                <w:rFonts w:ascii="Lucida Console" w:hAnsi="Lucida Console"/>
                                <w:sz w:val="12"/>
                              </w:rPr>
                            </w:pPr>
                            <w:r w:rsidRPr="001737C6">
                              <w:rPr>
                                <w:rFonts w:ascii="Lucida Console" w:hAnsi="Lucida Console"/>
                                <w:sz w:val="12"/>
                              </w:rPr>
                              <w:t xml:space="preserve">  end;</w:t>
                            </w:r>
                          </w:p>
                          <w:p w14:paraId="7143F120" w14:textId="77777777" w:rsidR="000C1E50" w:rsidRPr="001737C6" w:rsidRDefault="000C1E50" w:rsidP="001737C6">
                            <w:pPr>
                              <w:rPr>
                                <w:rFonts w:ascii="Lucida Console" w:hAnsi="Lucida Console"/>
                                <w:sz w:val="12"/>
                              </w:rPr>
                            </w:pPr>
                            <w:r w:rsidRPr="001737C6">
                              <w:rPr>
                                <w:rFonts w:ascii="Lucida Console" w:hAnsi="Lucida Console"/>
                                <w:sz w:val="12"/>
                              </w:rPr>
                              <w:t>connectstring:='provider=microsoft.ace.oledb.16.0;data source ='+connection+';persist security info=false;';</w:t>
                            </w:r>
                          </w:p>
                          <w:p w14:paraId="56864D83" w14:textId="77777777" w:rsidR="000C1E50" w:rsidRPr="001737C6" w:rsidRDefault="000C1E50" w:rsidP="001737C6">
                            <w:pPr>
                              <w:rPr>
                                <w:rFonts w:ascii="Lucida Console" w:hAnsi="Lucida Console"/>
                                <w:sz w:val="12"/>
                              </w:rPr>
                            </w:pPr>
                            <w:r w:rsidRPr="001737C6">
                              <w:rPr>
                                <w:rFonts w:ascii="Lucida Console" w:hAnsi="Lucida Console"/>
                                <w:sz w:val="12"/>
                              </w:rPr>
                              <w:t>setconnectionstring(connectstring);</w:t>
                            </w:r>
                          </w:p>
                          <w:p w14:paraId="79588236" w14:textId="77777777" w:rsidR="000C1E50" w:rsidRPr="001737C6" w:rsidRDefault="000C1E50" w:rsidP="001737C6">
                            <w:pPr>
                              <w:rPr>
                                <w:rFonts w:ascii="Lucida Console" w:hAnsi="Lucida Console"/>
                                <w:sz w:val="12"/>
                              </w:rPr>
                            </w:pPr>
                            <w:r w:rsidRPr="001737C6">
                              <w:rPr>
                                <w:rFonts w:ascii="Lucida Console" w:hAnsi="Lucida Console"/>
                                <w:sz w:val="12"/>
                              </w:rPr>
                              <w:t>adotblUsers.Active:=false;</w:t>
                            </w:r>
                          </w:p>
                          <w:p w14:paraId="538859D6" w14:textId="77777777" w:rsidR="000C1E50" w:rsidRPr="001737C6" w:rsidRDefault="000C1E50" w:rsidP="001737C6">
                            <w:pPr>
                              <w:rPr>
                                <w:rFonts w:ascii="Lucida Console" w:hAnsi="Lucida Console"/>
                                <w:sz w:val="12"/>
                              </w:rPr>
                            </w:pPr>
                            <w:r w:rsidRPr="001737C6">
                              <w:rPr>
                                <w:rFonts w:ascii="Lucida Console" w:hAnsi="Lucida Console"/>
                                <w:sz w:val="12"/>
                              </w:rPr>
                              <w:t>adotblusers.ConnectionString:=connectstring;</w:t>
                            </w:r>
                          </w:p>
                          <w:p w14:paraId="30EB4946" w14:textId="77777777" w:rsidR="000C1E50" w:rsidRPr="001737C6" w:rsidRDefault="000C1E50" w:rsidP="001737C6">
                            <w:pPr>
                              <w:rPr>
                                <w:rFonts w:ascii="Lucida Console" w:hAnsi="Lucida Console"/>
                                <w:sz w:val="12"/>
                              </w:rPr>
                            </w:pPr>
                            <w:r w:rsidRPr="001737C6">
                              <w:rPr>
                                <w:rFonts w:ascii="Lucida Console" w:hAnsi="Lucida Console"/>
                                <w:sz w:val="12"/>
                              </w:rPr>
                              <w:t>adotblusers.TableName:='tblUsers';</w:t>
                            </w:r>
                          </w:p>
                          <w:p w14:paraId="4D66D6CC" w14:textId="77777777" w:rsidR="000C1E50" w:rsidRPr="001737C6" w:rsidRDefault="000C1E50" w:rsidP="001737C6">
                            <w:pPr>
                              <w:rPr>
                                <w:rFonts w:ascii="Lucida Console" w:hAnsi="Lucida Console"/>
                                <w:sz w:val="12"/>
                              </w:rPr>
                            </w:pPr>
                            <w:r w:rsidRPr="001737C6">
                              <w:rPr>
                                <w:rFonts w:ascii="Lucida Console" w:hAnsi="Lucida Console"/>
                                <w:sz w:val="12"/>
                              </w:rPr>
                              <w:t>adotblusers.Active:=true;</w:t>
                            </w:r>
                          </w:p>
                          <w:p w14:paraId="7D4B3E2D" w14:textId="77777777" w:rsidR="000C1E50" w:rsidRPr="001737C6" w:rsidRDefault="000C1E50" w:rsidP="001737C6">
                            <w:pPr>
                              <w:rPr>
                                <w:rFonts w:ascii="Lucida Console" w:hAnsi="Lucida Console"/>
                                <w:sz w:val="12"/>
                              </w:rPr>
                            </w:pPr>
                            <w:r w:rsidRPr="001737C6">
                              <w:rPr>
                                <w:rFonts w:ascii="Lucida Console" w:hAnsi="Lucida Console"/>
                                <w:sz w:val="12"/>
                              </w:rPr>
                              <w: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D8DE0AA" id="_x0000_t202" coordsize="21600,21600" o:spt="202" path="m,l,21600r21600,l21600,xe">
                <v:stroke joinstyle="miter"/>
                <v:path gradientshapeok="t" o:connecttype="rect"/>
              </v:shapetype>
              <v:shape id="Text Box 12" o:spid="_x0000_s1032" type="#_x0000_t202" style="position:absolute;left:0;text-align:left;margin-left:0;margin-top:22.3pt;width:6in;height:337.5pt;z-index:-25164185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" fillcolor="white [3201]" strokeweight=".5pt">
                <v:textbox>
                  <w:txbxContent>
                    <w:p w14:paraId="65A101F4" w14:textId="77777777" w:rsidR="000C1E50" w:rsidRPr="001737C6" w:rsidRDefault="000C1E50" w:rsidP="001737C6">
                      <w:pPr>
                        <w:rPr>
                          <w:rFonts w:ascii="Lucida Console" w:hAnsi="Lucida Console"/>
                          <w:sz w:val="12"/>
                        </w:rPr>
                      </w:pPr>
                      <w:r w:rsidRPr="001737C6">
                        <w:rPr>
                          <w:rFonts w:ascii="Lucida Console" w:hAnsi="Lucida Console"/>
                          <w:sz w:val="12"/>
                        </w:rPr>
                        <w:t>procedure TloginForm.FormCreate(Sender: TObject);</w:t>
                      </w:r>
                    </w:p>
                    <w:p w14:paraId="6CD4CB26" w14:textId="77777777" w:rsidR="000C1E50" w:rsidRPr="001737C6" w:rsidRDefault="000C1E50" w:rsidP="001737C6">
                      <w:pPr>
                        <w:rPr>
                          <w:rFonts w:ascii="Lucida Console" w:hAnsi="Lucida Console"/>
                          <w:sz w:val="12"/>
                        </w:rPr>
                      </w:pPr>
                      <w:r w:rsidRPr="001737C6">
                        <w:rPr>
                          <w:rFonts w:ascii="Lucida Console" w:hAnsi="Lucida Console"/>
                          <w:sz w:val="12"/>
                        </w:rPr>
                        <w:t>var</w:t>
                      </w:r>
                    </w:p>
                    <w:p w14:paraId="3A826505" w14:textId="77777777" w:rsidR="000C1E50" w:rsidRPr="001737C6" w:rsidRDefault="000C1E50" w:rsidP="001737C6">
                      <w:pPr>
                        <w:rPr>
                          <w:rFonts w:ascii="Lucida Console" w:hAnsi="Lucida Console"/>
                          <w:sz w:val="12"/>
                        </w:rPr>
                      </w:pPr>
                      <w:r w:rsidRPr="001737C6">
                        <w:rPr>
                          <w:rFonts w:ascii="Lucida Console" w:hAnsi="Lucida Console"/>
                          <w:sz w:val="12"/>
                        </w:rPr>
                        <w:t>DatabaseName:textfile;</w:t>
                      </w:r>
                    </w:p>
                    <w:p w14:paraId="376A402B" w14:textId="77777777" w:rsidR="000C1E50" w:rsidRPr="001737C6" w:rsidRDefault="000C1E50" w:rsidP="001737C6">
                      <w:pPr>
                        <w:rPr>
                          <w:rFonts w:ascii="Lucida Console" w:hAnsi="Lucida Console"/>
                          <w:sz w:val="12"/>
                        </w:rPr>
                      </w:pPr>
                      <w:r w:rsidRPr="001737C6">
                        <w:rPr>
                          <w:rFonts w:ascii="Lucida Console" w:hAnsi="Lucida Console"/>
                          <w:sz w:val="12"/>
                        </w:rPr>
                        <w:t>text:string;</w:t>
                      </w:r>
                    </w:p>
                    <w:p w14:paraId="022C72D0" w14:textId="77777777" w:rsidR="000C1E50" w:rsidRPr="001737C6" w:rsidRDefault="000C1E50" w:rsidP="001737C6">
                      <w:pPr>
                        <w:rPr>
                          <w:rFonts w:ascii="Lucida Console" w:hAnsi="Lucida Console"/>
                          <w:sz w:val="12"/>
                        </w:rPr>
                      </w:pPr>
                      <w:r w:rsidRPr="001737C6">
                        <w:rPr>
                          <w:rFonts w:ascii="Lucida Console" w:hAnsi="Lucida Console"/>
                          <w:sz w:val="12"/>
                        </w:rPr>
                        <w:t>dlg:Topendialog;</w:t>
                      </w:r>
                    </w:p>
                    <w:p w14:paraId="7E3D4A15" w14:textId="77777777" w:rsidR="000C1E50" w:rsidRPr="001737C6" w:rsidRDefault="000C1E50" w:rsidP="001737C6">
                      <w:pPr>
                        <w:rPr>
                          <w:rFonts w:ascii="Lucida Console" w:hAnsi="Lucida Console"/>
                          <w:sz w:val="12"/>
                        </w:rPr>
                      </w:pPr>
                      <w:r w:rsidRPr="001737C6">
                        <w:rPr>
                          <w:rFonts w:ascii="Lucida Console" w:hAnsi="Lucida Console"/>
                          <w:sz w:val="12"/>
                        </w:rPr>
                        <w:t>filename:string;</w:t>
                      </w:r>
                    </w:p>
                    <w:p w14:paraId="10501480" w14:textId="77777777" w:rsidR="000C1E50" w:rsidRPr="001737C6" w:rsidRDefault="000C1E50" w:rsidP="001737C6">
                      <w:pPr>
                        <w:rPr>
                          <w:rFonts w:ascii="Lucida Console" w:hAnsi="Lucida Console"/>
                          <w:sz w:val="12"/>
                        </w:rPr>
                      </w:pPr>
                      <w:r w:rsidRPr="001737C6">
                        <w:rPr>
                          <w:rFonts w:ascii="Lucida Console" w:hAnsi="Lucida Console"/>
                          <w:sz w:val="12"/>
                        </w:rPr>
                        <w:t>connection:string;</w:t>
                      </w:r>
                    </w:p>
                    <w:p w14:paraId="6B2F2945" w14:textId="77777777" w:rsidR="000C1E50" w:rsidRPr="001737C6" w:rsidRDefault="000C1E50" w:rsidP="001737C6">
                      <w:pPr>
                        <w:rPr>
                          <w:rFonts w:ascii="Lucida Console" w:hAnsi="Lucida Console"/>
                          <w:sz w:val="12"/>
                        </w:rPr>
                      </w:pPr>
                      <w:r w:rsidRPr="001737C6">
                        <w:rPr>
                          <w:rFonts w:ascii="Lucida Console" w:hAnsi="Lucida Console"/>
                          <w:sz w:val="12"/>
                        </w:rPr>
                        <w:t>connectstring:string;</w:t>
                      </w:r>
                    </w:p>
                    <w:p w14:paraId="0B4F33CE" w14:textId="77777777" w:rsidR="000C1E50" w:rsidRPr="001737C6" w:rsidRDefault="000C1E50" w:rsidP="001737C6">
                      <w:pPr>
                        <w:rPr>
                          <w:rFonts w:ascii="Lucida Console" w:hAnsi="Lucida Console"/>
                          <w:sz w:val="12"/>
                        </w:rPr>
                      </w:pPr>
                    </w:p>
                    <w:p w14:paraId="78832380" w14:textId="77777777" w:rsidR="000C1E50" w:rsidRPr="001737C6" w:rsidRDefault="000C1E50" w:rsidP="001737C6">
                      <w:pPr>
                        <w:rPr>
                          <w:rFonts w:ascii="Lucida Console" w:hAnsi="Lucida Console"/>
                          <w:sz w:val="12"/>
                        </w:rPr>
                      </w:pPr>
                      <w:r w:rsidRPr="001737C6">
                        <w:rPr>
                          <w:rFonts w:ascii="Lucida Console" w:hAnsi="Lucida Console"/>
                          <w:sz w:val="12"/>
                        </w:rPr>
                        <w:t>begin</w:t>
                      </w:r>
                    </w:p>
                    <w:p w14:paraId="59F5D225" w14:textId="77777777" w:rsidR="000C1E50" w:rsidRPr="001737C6" w:rsidRDefault="000C1E50" w:rsidP="001737C6">
                      <w:pPr>
                        <w:rPr>
                          <w:rFonts w:ascii="Lucida Console" w:hAnsi="Lucida Console"/>
                          <w:sz w:val="12"/>
                        </w:rPr>
                      </w:pPr>
                      <w:r w:rsidRPr="001737C6">
                        <w:rPr>
                          <w:rFonts w:ascii="Lucida Console" w:hAnsi="Lucida Console"/>
                          <w:sz w:val="12"/>
                        </w:rPr>
                        <w:t>loginForm.Position:=poscreencenter;</w:t>
                      </w:r>
                    </w:p>
                    <w:p w14:paraId="468BBDF7" w14:textId="77777777" w:rsidR="000C1E50" w:rsidRPr="001737C6" w:rsidRDefault="000C1E50" w:rsidP="001737C6">
                      <w:pPr>
                        <w:rPr>
                          <w:rFonts w:ascii="Lucida Console" w:hAnsi="Lucida Console"/>
                          <w:sz w:val="12"/>
                        </w:rPr>
                      </w:pPr>
                      <w:r w:rsidRPr="001737C6">
                        <w:rPr>
                          <w:rFonts w:ascii="Lucida Console" w:hAnsi="Lucida Console"/>
                          <w:sz w:val="12"/>
                        </w:rPr>
                        <w:t>assignfile(databasename,'filelocation.txt');</w:t>
                      </w:r>
                    </w:p>
                    <w:p w14:paraId="7A03957A" w14:textId="77777777" w:rsidR="000C1E50" w:rsidRPr="001737C6" w:rsidRDefault="000C1E50" w:rsidP="001737C6">
                      <w:pPr>
                        <w:rPr>
                          <w:rFonts w:ascii="Lucida Console" w:hAnsi="Lucida Console"/>
                          <w:sz w:val="12"/>
                        </w:rPr>
                      </w:pPr>
                      <w:r w:rsidRPr="001737C6">
                        <w:rPr>
                          <w:rFonts w:ascii="Lucida Console" w:hAnsi="Lucida Console"/>
                          <w:sz w:val="12"/>
                        </w:rPr>
                        <w:t>reset(databasename);</w:t>
                      </w:r>
                    </w:p>
                    <w:p w14:paraId="768A66F9" w14:textId="77777777" w:rsidR="000C1E50" w:rsidRPr="001737C6" w:rsidRDefault="000C1E50" w:rsidP="001737C6">
                      <w:pPr>
                        <w:rPr>
                          <w:rFonts w:ascii="Lucida Console" w:hAnsi="Lucida Console"/>
                          <w:sz w:val="12"/>
                        </w:rPr>
                      </w:pPr>
                      <w:r w:rsidRPr="001737C6">
                        <w:rPr>
                          <w:rFonts w:ascii="Lucida Console" w:hAnsi="Lucida Console"/>
                          <w:sz w:val="12"/>
                        </w:rPr>
                        <w:t>readln(databasename,text);</w:t>
                      </w:r>
                    </w:p>
                    <w:p w14:paraId="369D4FD3" w14:textId="77777777" w:rsidR="000C1E50" w:rsidRPr="001737C6" w:rsidRDefault="000C1E50" w:rsidP="001737C6">
                      <w:pPr>
                        <w:rPr>
                          <w:rFonts w:ascii="Lucida Console" w:hAnsi="Lucida Console"/>
                          <w:sz w:val="12"/>
                        </w:rPr>
                      </w:pPr>
                      <w:r w:rsidRPr="001737C6">
                        <w:rPr>
                          <w:rFonts w:ascii="Lucida Console" w:hAnsi="Lucida Console"/>
                          <w:sz w:val="12"/>
                        </w:rPr>
                        <w:t>closefile(databasename);</w:t>
                      </w:r>
                    </w:p>
                    <w:p w14:paraId="4C0C24BF" w14:textId="77777777" w:rsidR="000C1E50" w:rsidRPr="001737C6" w:rsidRDefault="000C1E50" w:rsidP="001737C6">
                      <w:pPr>
                        <w:rPr>
                          <w:rFonts w:ascii="Lucida Console" w:hAnsi="Lucida Console"/>
                          <w:sz w:val="12"/>
                        </w:rPr>
                      </w:pPr>
                      <w:r w:rsidRPr="001737C6">
                        <w:rPr>
                          <w:rFonts w:ascii="Lucida Console" w:hAnsi="Lucida Console"/>
                          <w:sz w:val="12"/>
                        </w:rPr>
                        <w:t>showmessage(text);</w:t>
                      </w:r>
                    </w:p>
                    <w:p w14:paraId="08EA9E17" w14:textId="77777777" w:rsidR="000C1E50" w:rsidRPr="001737C6" w:rsidRDefault="000C1E50" w:rsidP="001737C6">
                      <w:pPr>
                        <w:rPr>
                          <w:rFonts w:ascii="Lucida Console" w:hAnsi="Lucida Console"/>
                          <w:sz w:val="12"/>
                        </w:rPr>
                      </w:pPr>
                      <w:r w:rsidRPr="001737C6">
                        <w:rPr>
                          <w:rFonts w:ascii="Lucida Console" w:hAnsi="Lucida Console"/>
                          <w:sz w:val="12"/>
                        </w:rPr>
                        <w:t xml:space="preserve">  try</w:t>
                      </w:r>
                    </w:p>
                    <w:p w14:paraId="2BBF7EA5" w14:textId="77777777" w:rsidR="000C1E50" w:rsidRPr="001737C6" w:rsidRDefault="000C1E50" w:rsidP="001737C6">
                      <w:pPr>
                        <w:rPr>
                          <w:rFonts w:ascii="Lucida Console" w:hAnsi="Lucida Console"/>
                          <w:sz w:val="12"/>
                        </w:rPr>
                      </w:pPr>
                      <w:r w:rsidRPr="001737C6">
                        <w:rPr>
                          <w:rFonts w:ascii="Lucida Console" w:hAnsi="Lucida Console"/>
                          <w:sz w:val="12"/>
                        </w:rPr>
                        <w:t xml:space="preserve">    if fileexists(text) then</w:t>
                      </w:r>
                    </w:p>
                    <w:p w14:paraId="6C6A52CF" w14:textId="77777777" w:rsidR="000C1E50" w:rsidRPr="001737C6" w:rsidRDefault="000C1E50" w:rsidP="001737C6">
                      <w:pPr>
                        <w:rPr>
                          <w:rFonts w:ascii="Lucida Console" w:hAnsi="Lucida Console"/>
                          <w:sz w:val="12"/>
                        </w:rPr>
                      </w:pPr>
                      <w:r w:rsidRPr="001737C6">
                        <w:rPr>
                          <w:rFonts w:ascii="Lucida Console" w:hAnsi="Lucida Console"/>
                          <w:sz w:val="12"/>
                        </w:rPr>
                        <w:t xml:space="preserve">      connection:=text</w:t>
                      </w:r>
                    </w:p>
                    <w:p w14:paraId="45F7CB5B" w14:textId="77777777" w:rsidR="000C1E50" w:rsidRPr="001737C6" w:rsidRDefault="000C1E50" w:rsidP="001737C6">
                      <w:pPr>
                        <w:rPr>
                          <w:rFonts w:ascii="Lucida Console" w:hAnsi="Lucida Console"/>
                          <w:sz w:val="12"/>
                        </w:rPr>
                      </w:pPr>
                      <w:r w:rsidRPr="001737C6">
                        <w:rPr>
                          <w:rFonts w:ascii="Lucida Console" w:hAnsi="Lucida Console"/>
                          <w:sz w:val="12"/>
                        </w:rPr>
                        <w:t xml:space="preserve">    else</w:t>
                      </w:r>
                    </w:p>
                    <w:p w14:paraId="4E413B26" w14:textId="77777777" w:rsidR="000C1E50" w:rsidRPr="001737C6" w:rsidRDefault="000C1E50" w:rsidP="001737C6">
                      <w:pPr>
                        <w:rPr>
                          <w:rFonts w:ascii="Lucida Console" w:hAnsi="Lucida Console"/>
                          <w:sz w:val="12"/>
                        </w:rPr>
                      </w:pPr>
                      <w:r w:rsidRPr="001737C6">
                        <w:rPr>
                          <w:rFonts w:ascii="Lucida Console" w:hAnsi="Lucida Console"/>
                          <w:sz w:val="12"/>
                        </w:rPr>
                        <w:t xml:space="preserve">      begin</w:t>
                      </w:r>
                    </w:p>
                    <w:p w14:paraId="3786F985" w14:textId="77777777" w:rsidR="000C1E50" w:rsidRPr="001737C6" w:rsidRDefault="000C1E50" w:rsidP="001737C6">
                      <w:pPr>
                        <w:rPr>
                          <w:rFonts w:ascii="Lucida Console" w:hAnsi="Lucida Console"/>
                          <w:sz w:val="12"/>
                        </w:rPr>
                      </w:pPr>
                      <w:r w:rsidRPr="001737C6">
                        <w:rPr>
                          <w:rFonts w:ascii="Lucida Console" w:hAnsi="Lucida Console"/>
                          <w:sz w:val="12"/>
                        </w:rPr>
                        <w:t xml:space="preserve">        dlg:=topendialog.Create(nil);</w:t>
                      </w:r>
                    </w:p>
                    <w:p w14:paraId="501F3F8D" w14:textId="77777777" w:rsidR="000C1E50" w:rsidRPr="001737C6" w:rsidRDefault="000C1E50" w:rsidP="001737C6">
                      <w:pPr>
                        <w:rPr>
                          <w:rFonts w:ascii="Lucida Console" w:hAnsi="Lucida Console"/>
                          <w:sz w:val="12"/>
                        </w:rPr>
                      </w:pPr>
                      <w:r w:rsidRPr="001737C6">
                        <w:rPr>
                          <w:rFonts w:ascii="Lucida Console" w:hAnsi="Lucida Console"/>
                          <w:sz w:val="12"/>
                        </w:rPr>
                        <w:t xml:space="preserve">        try</w:t>
                      </w:r>
                    </w:p>
                    <w:p w14:paraId="59D5F510" w14:textId="77777777" w:rsidR="000C1E50" w:rsidRPr="001737C6" w:rsidRDefault="000C1E50" w:rsidP="001737C6">
                      <w:pPr>
                        <w:rPr>
                          <w:rFonts w:ascii="Lucida Console" w:hAnsi="Lucida Console"/>
                          <w:sz w:val="12"/>
                        </w:rPr>
                      </w:pPr>
                      <w:r w:rsidRPr="001737C6">
                        <w:rPr>
                          <w:rFonts w:ascii="Lucida Console" w:hAnsi="Lucida Console"/>
                          <w:sz w:val="12"/>
                        </w:rPr>
                        <w:t xml:space="preserve">        if dlg.Execute() then</w:t>
                      </w:r>
                    </w:p>
                    <w:p w14:paraId="002755C9" w14:textId="77777777" w:rsidR="000C1E50" w:rsidRPr="001737C6" w:rsidRDefault="000C1E50" w:rsidP="001737C6">
                      <w:pPr>
                        <w:rPr>
                          <w:rFonts w:ascii="Lucida Console" w:hAnsi="Lucida Console"/>
                          <w:sz w:val="12"/>
                        </w:rPr>
                      </w:pPr>
                      <w:r w:rsidRPr="001737C6">
                        <w:rPr>
                          <w:rFonts w:ascii="Lucida Console" w:hAnsi="Lucida Console"/>
                          <w:sz w:val="12"/>
                        </w:rPr>
                        <w:t xml:space="preserve">          begin</w:t>
                      </w:r>
                    </w:p>
                    <w:p w14:paraId="0012B3E0" w14:textId="77777777" w:rsidR="000C1E50" w:rsidRPr="001737C6" w:rsidRDefault="000C1E50" w:rsidP="001737C6">
                      <w:pPr>
                        <w:rPr>
                          <w:rFonts w:ascii="Lucida Console" w:hAnsi="Lucida Console"/>
                          <w:sz w:val="12"/>
                        </w:rPr>
                      </w:pPr>
                      <w:r w:rsidRPr="001737C6">
                        <w:rPr>
                          <w:rFonts w:ascii="Lucida Console" w:hAnsi="Lucida Console"/>
                          <w:sz w:val="12"/>
                        </w:rPr>
                        <w:t xml:space="preserve">            filename:=dlg.filename;</w:t>
                      </w:r>
                    </w:p>
                    <w:p w14:paraId="688B4029" w14:textId="77777777" w:rsidR="000C1E50" w:rsidRPr="001737C6" w:rsidRDefault="000C1E50" w:rsidP="001737C6">
                      <w:pPr>
                        <w:rPr>
                          <w:rFonts w:ascii="Lucida Console" w:hAnsi="Lucida Console"/>
                          <w:sz w:val="12"/>
                        </w:rPr>
                      </w:pPr>
                      <w:r w:rsidRPr="001737C6">
                        <w:rPr>
                          <w:rFonts w:ascii="Lucida Console" w:hAnsi="Lucida Console"/>
                          <w:sz w:val="12"/>
                        </w:rPr>
                        <w:t xml:space="preserve">            showmessage(filename);</w:t>
                      </w:r>
                    </w:p>
                    <w:p w14:paraId="41295E6B" w14:textId="77777777" w:rsidR="000C1E50" w:rsidRPr="001737C6" w:rsidRDefault="000C1E50" w:rsidP="001737C6">
                      <w:pPr>
                        <w:rPr>
                          <w:rFonts w:ascii="Lucida Console" w:hAnsi="Lucida Console"/>
                          <w:sz w:val="12"/>
                        </w:rPr>
                      </w:pPr>
                      <w:r w:rsidRPr="001737C6">
                        <w:rPr>
                          <w:rFonts w:ascii="Lucida Console" w:hAnsi="Lucida Console"/>
                          <w:sz w:val="12"/>
                        </w:rPr>
                        <w:t xml:space="preserve">            connection:=(filename);</w:t>
                      </w:r>
                    </w:p>
                    <w:p w14:paraId="6B17F3CE" w14:textId="77777777" w:rsidR="000C1E50" w:rsidRPr="001737C6" w:rsidRDefault="000C1E50" w:rsidP="001737C6">
                      <w:pPr>
                        <w:rPr>
                          <w:rFonts w:ascii="Lucida Console" w:hAnsi="Lucida Console"/>
                          <w:sz w:val="12"/>
                        </w:rPr>
                      </w:pPr>
                      <w:r w:rsidRPr="001737C6">
                        <w:rPr>
                          <w:rFonts w:ascii="Lucida Console" w:hAnsi="Lucida Console"/>
                          <w:sz w:val="12"/>
                        </w:rPr>
                        <w:t xml:space="preserve">            rewrite(databasename);</w:t>
                      </w:r>
                    </w:p>
                    <w:p w14:paraId="10F103E0" w14:textId="77777777" w:rsidR="000C1E50" w:rsidRPr="001737C6" w:rsidRDefault="000C1E50" w:rsidP="001737C6">
                      <w:pPr>
                        <w:rPr>
                          <w:rFonts w:ascii="Lucida Console" w:hAnsi="Lucida Console"/>
                          <w:sz w:val="12"/>
                        </w:rPr>
                      </w:pPr>
                      <w:r w:rsidRPr="001737C6">
                        <w:rPr>
                          <w:rFonts w:ascii="Lucida Console" w:hAnsi="Lucida Console"/>
                          <w:sz w:val="12"/>
                        </w:rPr>
                        <w:t xml:space="preserve">            writeln(databasename,connection);</w:t>
                      </w:r>
                    </w:p>
                    <w:p w14:paraId="092E5A5B" w14:textId="77777777" w:rsidR="000C1E50" w:rsidRPr="001737C6" w:rsidRDefault="000C1E50" w:rsidP="001737C6">
                      <w:pPr>
                        <w:rPr>
                          <w:rFonts w:ascii="Lucida Console" w:hAnsi="Lucida Console"/>
                          <w:sz w:val="12"/>
                        </w:rPr>
                      </w:pPr>
                      <w:r w:rsidRPr="001737C6">
                        <w:rPr>
                          <w:rFonts w:ascii="Lucida Console" w:hAnsi="Lucida Console"/>
                          <w:sz w:val="12"/>
                        </w:rPr>
                        <w:t xml:space="preserve">            closefile(databasename);</w:t>
                      </w:r>
                    </w:p>
                    <w:p w14:paraId="524D0E74" w14:textId="77777777" w:rsidR="000C1E50" w:rsidRPr="001737C6" w:rsidRDefault="000C1E50" w:rsidP="001737C6">
                      <w:pPr>
                        <w:rPr>
                          <w:rFonts w:ascii="Lucida Console" w:hAnsi="Lucida Console"/>
                          <w:sz w:val="12"/>
                        </w:rPr>
                      </w:pPr>
                      <w:r w:rsidRPr="001737C6">
                        <w:rPr>
                          <w:rFonts w:ascii="Lucida Console" w:hAnsi="Lucida Console"/>
                          <w:sz w:val="12"/>
                        </w:rPr>
                        <w:t xml:space="preserve">          end</w:t>
                      </w:r>
                    </w:p>
                    <w:p w14:paraId="71305739" w14:textId="77777777" w:rsidR="000C1E50" w:rsidRPr="001737C6" w:rsidRDefault="000C1E50" w:rsidP="001737C6">
                      <w:pPr>
                        <w:rPr>
                          <w:rFonts w:ascii="Lucida Console" w:hAnsi="Lucida Console"/>
                          <w:sz w:val="12"/>
                        </w:rPr>
                      </w:pPr>
                      <w:r w:rsidRPr="001737C6">
                        <w:rPr>
                          <w:rFonts w:ascii="Lucida Console" w:hAnsi="Lucida Console"/>
                          <w:sz w:val="12"/>
                        </w:rPr>
                        <w:t xml:space="preserve">        else</w:t>
                      </w:r>
                    </w:p>
                    <w:p w14:paraId="668F12CD" w14:textId="77777777" w:rsidR="000C1E50" w:rsidRPr="001737C6" w:rsidRDefault="000C1E50" w:rsidP="001737C6">
                      <w:pPr>
                        <w:rPr>
                          <w:rFonts w:ascii="Lucida Console" w:hAnsi="Lucida Console"/>
                          <w:sz w:val="12"/>
                        </w:rPr>
                      </w:pPr>
                      <w:r w:rsidRPr="001737C6">
                        <w:rPr>
                          <w:rFonts w:ascii="Lucida Console" w:hAnsi="Lucida Console"/>
                          <w:sz w:val="12"/>
                        </w:rPr>
                        <w:t xml:space="preserve">            showmessage('No file has been selected.')</w:t>
                      </w:r>
                    </w:p>
                    <w:p w14:paraId="19D12E4C" w14:textId="77777777" w:rsidR="000C1E50" w:rsidRPr="001737C6" w:rsidRDefault="000C1E50" w:rsidP="001737C6">
                      <w:pPr>
                        <w:rPr>
                          <w:rFonts w:ascii="Lucida Console" w:hAnsi="Lucida Console"/>
                          <w:sz w:val="12"/>
                        </w:rPr>
                      </w:pPr>
                      <w:r w:rsidRPr="001737C6">
                        <w:rPr>
                          <w:rFonts w:ascii="Lucida Console" w:hAnsi="Lucida Console"/>
                          <w:sz w:val="12"/>
                        </w:rPr>
                        <w:t xml:space="preserve">        finally</w:t>
                      </w:r>
                    </w:p>
                    <w:p w14:paraId="08E9DBB3" w14:textId="77777777" w:rsidR="000C1E50" w:rsidRPr="001737C6" w:rsidRDefault="000C1E50" w:rsidP="001737C6">
                      <w:pPr>
                        <w:rPr>
                          <w:rFonts w:ascii="Lucida Console" w:hAnsi="Lucida Console"/>
                          <w:sz w:val="12"/>
                        </w:rPr>
                      </w:pPr>
                      <w:r w:rsidRPr="001737C6">
                        <w:rPr>
                          <w:rFonts w:ascii="Lucida Console" w:hAnsi="Lucida Console"/>
                          <w:sz w:val="12"/>
                        </w:rPr>
                        <w:t xml:space="preserve">        dlg.Free();</w:t>
                      </w:r>
                    </w:p>
                    <w:p w14:paraId="0E9E1D73" w14:textId="77777777" w:rsidR="000C1E50" w:rsidRPr="001737C6" w:rsidRDefault="000C1E50" w:rsidP="001737C6">
                      <w:pPr>
                        <w:rPr>
                          <w:rFonts w:ascii="Lucida Console" w:hAnsi="Lucida Console"/>
                          <w:sz w:val="12"/>
                        </w:rPr>
                      </w:pPr>
                      <w:r w:rsidRPr="001737C6">
                        <w:rPr>
                          <w:rFonts w:ascii="Lucida Console" w:hAnsi="Lucida Console"/>
                          <w:sz w:val="12"/>
                        </w:rPr>
                        <w:t xml:space="preserve">        end;</w:t>
                      </w:r>
                    </w:p>
                    <w:p w14:paraId="62DC79D3" w14:textId="77777777" w:rsidR="000C1E50" w:rsidRPr="001737C6" w:rsidRDefault="000C1E50" w:rsidP="001737C6">
                      <w:pPr>
                        <w:rPr>
                          <w:rFonts w:ascii="Lucida Console" w:hAnsi="Lucida Console"/>
                          <w:sz w:val="12"/>
                        </w:rPr>
                      </w:pPr>
                      <w:r w:rsidRPr="001737C6">
                        <w:rPr>
                          <w:rFonts w:ascii="Lucida Console" w:hAnsi="Lucida Console"/>
                          <w:sz w:val="12"/>
                        </w:rPr>
                        <w:t xml:space="preserve">        end;</w:t>
                      </w:r>
                    </w:p>
                    <w:p w14:paraId="3F3A8492" w14:textId="77777777" w:rsidR="000C1E50" w:rsidRPr="001737C6" w:rsidRDefault="000C1E50" w:rsidP="001737C6">
                      <w:pPr>
                        <w:rPr>
                          <w:rFonts w:ascii="Lucida Console" w:hAnsi="Lucida Console"/>
                          <w:sz w:val="12"/>
                        </w:rPr>
                      </w:pPr>
                      <w:r w:rsidRPr="001737C6">
                        <w:rPr>
                          <w:rFonts w:ascii="Lucida Console" w:hAnsi="Lucida Console"/>
                          <w:sz w:val="12"/>
                        </w:rPr>
                        <w:t xml:space="preserve">  finally</w:t>
                      </w:r>
                    </w:p>
                    <w:p w14:paraId="42FCA49D" w14:textId="77777777" w:rsidR="000C1E50" w:rsidRPr="001737C6" w:rsidRDefault="000C1E50" w:rsidP="001737C6">
                      <w:pPr>
                        <w:rPr>
                          <w:rFonts w:ascii="Lucida Console" w:hAnsi="Lucida Console"/>
                          <w:sz w:val="12"/>
                        </w:rPr>
                      </w:pPr>
                      <w:r w:rsidRPr="001737C6">
                        <w:rPr>
                          <w:rFonts w:ascii="Lucida Console" w:hAnsi="Lucida Console"/>
                          <w:sz w:val="12"/>
                        </w:rPr>
                        <w:t xml:space="preserve">  end;</w:t>
                      </w:r>
                    </w:p>
                    <w:p w14:paraId="7143F120" w14:textId="77777777" w:rsidR="000C1E50" w:rsidRPr="001737C6" w:rsidRDefault="000C1E50" w:rsidP="001737C6">
                      <w:pPr>
                        <w:rPr>
                          <w:rFonts w:ascii="Lucida Console" w:hAnsi="Lucida Console"/>
                          <w:sz w:val="12"/>
                        </w:rPr>
                      </w:pPr>
                      <w:r w:rsidRPr="001737C6">
                        <w:rPr>
                          <w:rFonts w:ascii="Lucida Console" w:hAnsi="Lucida Console"/>
                          <w:sz w:val="12"/>
                        </w:rPr>
                        <w:t>connectstring:='provider=microsoft.ace.oledb.16.0;data source ='+connection+';persist security info=false;';</w:t>
                      </w:r>
                    </w:p>
                    <w:p w14:paraId="56864D83" w14:textId="77777777" w:rsidR="000C1E50" w:rsidRPr="001737C6" w:rsidRDefault="000C1E50" w:rsidP="001737C6">
                      <w:pPr>
                        <w:rPr>
                          <w:rFonts w:ascii="Lucida Console" w:hAnsi="Lucida Console"/>
                          <w:sz w:val="12"/>
                        </w:rPr>
                      </w:pPr>
                      <w:r w:rsidRPr="001737C6">
                        <w:rPr>
                          <w:rFonts w:ascii="Lucida Console" w:hAnsi="Lucida Console"/>
                          <w:sz w:val="12"/>
                        </w:rPr>
                        <w:t>setconnectionstring(connectstring);</w:t>
                      </w:r>
                    </w:p>
                    <w:p w14:paraId="79588236" w14:textId="77777777" w:rsidR="000C1E50" w:rsidRPr="001737C6" w:rsidRDefault="000C1E50" w:rsidP="001737C6">
                      <w:pPr>
                        <w:rPr>
                          <w:rFonts w:ascii="Lucida Console" w:hAnsi="Lucida Console"/>
                          <w:sz w:val="12"/>
                        </w:rPr>
                      </w:pPr>
                      <w:r w:rsidRPr="001737C6">
                        <w:rPr>
                          <w:rFonts w:ascii="Lucida Console" w:hAnsi="Lucida Console"/>
                          <w:sz w:val="12"/>
                        </w:rPr>
                        <w:t>adotblUsers.Active:=false;</w:t>
                      </w:r>
                    </w:p>
                    <w:p w14:paraId="538859D6" w14:textId="77777777" w:rsidR="000C1E50" w:rsidRPr="001737C6" w:rsidRDefault="000C1E50" w:rsidP="001737C6">
                      <w:pPr>
                        <w:rPr>
                          <w:rFonts w:ascii="Lucida Console" w:hAnsi="Lucida Console"/>
                          <w:sz w:val="12"/>
                        </w:rPr>
                      </w:pPr>
                      <w:r w:rsidRPr="001737C6">
                        <w:rPr>
                          <w:rFonts w:ascii="Lucida Console" w:hAnsi="Lucida Console"/>
                          <w:sz w:val="12"/>
                        </w:rPr>
                        <w:t>adotblusers.ConnectionString:=connectstring;</w:t>
                      </w:r>
                    </w:p>
                    <w:p w14:paraId="30EB4946" w14:textId="77777777" w:rsidR="000C1E50" w:rsidRPr="001737C6" w:rsidRDefault="000C1E50" w:rsidP="001737C6">
                      <w:pPr>
                        <w:rPr>
                          <w:rFonts w:ascii="Lucida Console" w:hAnsi="Lucida Console"/>
                          <w:sz w:val="12"/>
                        </w:rPr>
                      </w:pPr>
                      <w:r w:rsidRPr="001737C6">
                        <w:rPr>
                          <w:rFonts w:ascii="Lucida Console" w:hAnsi="Lucida Console"/>
                          <w:sz w:val="12"/>
                        </w:rPr>
                        <w:t>adotblusers.TableName:='tblUsers';</w:t>
                      </w:r>
                    </w:p>
                    <w:p w14:paraId="4D66D6CC" w14:textId="77777777" w:rsidR="000C1E50" w:rsidRPr="001737C6" w:rsidRDefault="000C1E50" w:rsidP="001737C6">
                      <w:pPr>
                        <w:rPr>
                          <w:rFonts w:ascii="Lucida Console" w:hAnsi="Lucida Console"/>
                          <w:sz w:val="12"/>
                        </w:rPr>
                      </w:pPr>
                      <w:r w:rsidRPr="001737C6">
                        <w:rPr>
                          <w:rFonts w:ascii="Lucida Console" w:hAnsi="Lucida Console"/>
                          <w:sz w:val="12"/>
                        </w:rPr>
                        <w:t>adotblusers.Active:=true;</w:t>
                      </w:r>
                    </w:p>
                    <w:p w14:paraId="7D4B3E2D" w14:textId="77777777" w:rsidR="000C1E50" w:rsidRPr="001737C6" w:rsidRDefault="000C1E50" w:rsidP="001737C6">
                      <w:pPr>
                        <w:rPr>
                          <w:rFonts w:ascii="Lucida Console" w:hAnsi="Lucida Console"/>
                          <w:sz w:val="12"/>
                        </w:rPr>
                      </w:pPr>
                      <w:r w:rsidRPr="001737C6">
                        <w:rPr>
                          <w:rFonts w:ascii="Lucida Console" w:hAnsi="Lucida Console"/>
                          <w:sz w:val="12"/>
                        </w:rPr>
                        <w:t>end;</w:t>
                      </w:r>
                    </w:p>
                  </w:txbxContent>
                </v:textbox>
                <w10:wrap type="tight" anchorx="margin"/>
              </v:shape>
            </w:pict>
          </mc:Fallback>
        </mc:AlternateContent>
      </w:r>
      <w:r w:rsidR="00D92D3A">
        <w:t>Code behind the login form created.</w:t>
      </w:r>
    </w:p>
    <w:p w14:paraId="537C2841" w14:textId="77777777" w:rsidR="00E9565F" w:rsidRDefault="001737C6" w:rsidP="001737C6">
      <w:r>
        <w:rPr>
          <w:noProof/>
          <w:lang w:eastAsia="en-GB"/>
        </w:rPr>
        <w:lastRenderedPageBreak/>
        <mc:AlternateContent>
          <mc:Choice Requires="wps">
            <w:drawing>
              <wp:anchor distT="0" distB="0" distL="114300" distR="114300" simplePos="0" relativeHeight="251676672" behindDoc="1" locked="0" layoutInCell="1" allowOverlap="1" wp14:anchorId="28ED9FDD" wp14:editId="5D9A3341">
                <wp:simplePos x="0" y="0"/>
                <wp:positionH relativeFrom="margin">
                  <wp:align>left</wp:align>
                </wp:positionH>
                <wp:positionV relativeFrom="paragraph">
                  <wp:posOffset>0</wp:posOffset>
                </wp:positionV>
                <wp:extent cx="5486400" cy="2384425"/>
                <wp:effectExtent l="0" t="0" r="19050" b="15875"/>
                <wp:wrapTight wrapText="bothSides">
                  <wp:wrapPolygon edited="0">
                    <wp:start x="0" y="0"/>
                    <wp:lineTo x="0" y="21571"/>
                    <wp:lineTo x="21600" y="21571"/>
                    <wp:lineTo x="21600" y="0"/>
                    <wp:lineTo x="0" y="0"/>
                  </wp:wrapPolygon>
                </wp:wrapTight>
                <wp:docPr id="13" name="Text Box 13"/>
                <wp:cNvGraphicFramePr/>
                <a:graphic xmlns:a="http://schemas.openxmlformats.org/drawingml/2006/main">
                  <a:graphicData uri="http://schemas.microsoft.com/office/word/2010/wordprocessingShape">
                    <wps:wsp>
                      <wps:cNvSpPr txBox="1"/>
                      <wps:spPr>
                        <a:xfrm>
                          <a:off x="0" y="0"/>
                          <a:ext cx="5486400" cy="2384425"/>
                        </a:xfrm>
                        <a:prstGeom prst="rect">
                          <a:avLst/>
                        </a:prstGeom>
                        <a:solidFill>
                          <a:schemeClr val="lt1"/>
                        </a:solidFill>
                        <a:ln w="6350">
                          <a:solidFill>
                            <a:prstClr val="black"/>
                          </a:solidFill>
                        </a:ln>
                      </wps:spPr>
                      <wps:txbx>
                        <w:txbxContent>
                          <w:p w14:paraId="0D619226" w14:textId="77777777" w:rsidR="000C1E50" w:rsidRPr="001737C6" w:rsidRDefault="000C1E50" w:rsidP="001737C6">
                            <w:pPr>
                              <w:rPr>
                                <w:rFonts w:ascii="Lucida Console" w:hAnsi="Lucida Console"/>
                                <w:sz w:val="12"/>
                              </w:rPr>
                            </w:pPr>
                            <w:r w:rsidRPr="001737C6">
                              <w:rPr>
                                <w:rFonts w:ascii="Lucida Console" w:hAnsi="Lucida Console"/>
                                <w:sz w:val="12"/>
                              </w:rPr>
                              <w:t>procedure TloginForm.FormShow(Sender: TObject);</w:t>
                            </w:r>
                          </w:p>
                          <w:p w14:paraId="73307C17" w14:textId="77777777" w:rsidR="000C1E50" w:rsidRPr="001737C6" w:rsidRDefault="000C1E50" w:rsidP="001737C6">
                            <w:pPr>
                              <w:rPr>
                                <w:rFonts w:ascii="Lucida Console" w:hAnsi="Lucida Console"/>
                                <w:sz w:val="12"/>
                              </w:rPr>
                            </w:pPr>
                            <w:r w:rsidRPr="001737C6">
                              <w:rPr>
                                <w:rFonts w:ascii="Lucida Console" w:hAnsi="Lucida Console"/>
                                <w:sz w:val="12"/>
                              </w:rPr>
                              <w:t>begin</w:t>
                            </w:r>
                          </w:p>
                          <w:p w14:paraId="261578B7" w14:textId="77777777" w:rsidR="000C1E50" w:rsidRPr="001737C6" w:rsidRDefault="000C1E50" w:rsidP="001737C6">
                            <w:pPr>
                              <w:rPr>
                                <w:rFonts w:ascii="Lucida Console" w:hAnsi="Lucida Console"/>
                                <w:sz w:val="12"/>
                              </w:rPr>
                            </w:pPr>
                            <w:r w:rsidRPr="001737C6">
                              <w:rPr>
                                <w:rFonts w:ascii="Lucida Console" w:hAnsi="Lucida Console"/>
                                <w:sz w:val="12"/>
                              </w:rPr>
                              <w:t>usernameEdit.Text:='';</w:t>
                            </w:r>
                          </w:p>
                          <w:p w14:paraId="20C4CFC9" w14:textId="77777777" w:rsidR="000C1E50" w:rsidRPr="001737C6" w:rsidRDefault="000C1E50" w:rsidP="001737C6">
                            <w:pPr>
                              <w:rPr>
                                <w:rFonts w:ascii="Lucida Console" w:hAnsi="Lucida Console"/>
                                <w:sz w:val="12"/>
                              </w:rPr>
                            </w:pPr>
                            <w:r w:rsidRPr="001737C6">
                              <w:rPr>
                                <w:rFonts w:ascii="Lucida Console" w:hAnsi="Lucida Console"/>
                                <w:sz w:val="12"/>
                              </w:rPr>
                              <w:t>passwordEdit.Text:='';</w:t>
                            </w:r>
                          </w:p>
                          <w:p w14:paraId="39641A8D" w14:textId="77777777" w:rsidR="000C1E50" w:rsidRPr="001737C6" w:rsidRDefault="000C1E50" w:rsidP="001737C6">
                            <w:pPr>
                              <w:rPr>
                                <w:rFonts w:ascii="Lucida Console" w:hAnsi="Lucida Console"/>
                                <w:sz w:val="12"/>
                              </w:rPr>
                            </w:pPr>
                            <w:r w:rsidRPr="001737C6">
                              <w:rPr>
                                <w:rFonts w:ascii="Lucida Console" w:hAnsi="Lucida Console"/>
                                <w:sz w:val="12"/>
                              </w:rPr>
                              <w:t>end;</w:t>
                            </w:r>
                          </w:p>
                          <w:p w14:paraId="505B6678" w14:textId="77777777" w:rsidR="000C1E50" w:rsidRPr="001737C6" w:rsidRDefault="000C1E50" w:rsidP="001737C6">
                            <w:pPr>
                              <w:rPr>
                                <w:rFonts w:ascii="Lucida Console" w:hAnsi="Lucida Console"/>
                                <w:sz w:val="12"/>
                              </w:rPr>
                            </w:pPr>
                          </w:p>
                          <w:p w14:paraId="5D76DBDD" w14:textId="77777777" w:rsidR="000C1E50" w:rsidRPr="001737C6" w:rsidRDefault="000C1E50" w:rsidP="001737C6">
                            <w:pPr>
                              <w:rPr>
                                <w:rFonts w:ascii="Lucida Console" w:hAnsi="Lucida Console"/>
                                <w:sz w:val="12"/>
                              </w:rPr>
                            </w:pPr>
                            <w:r w:rsidRPr="001737C6">
                              <w:rPr>
                                <w:rFonts w:ascii="Lucida Console" w:hAnsi="Lucida Console"/>
                                <w:sz w:val="12"/>
                              </w:rPr>
                              <w:t>procedure TloginForm.passwordEditKeyPress(Sender: TObject; var Key: Char);</w:t>
                            </w:r>
                          </w:p>
                          <w:p w14:paraId="33DD980F" w14:textId="77777777" w:rsidR="000C1E50" w:rsidRPr="001737C6" w:rsidRDefault="000C1E50" w:rsidP="001737C6">
                            <w:pPr>
                              <w:rPr>
                                <w:rFonts w:ascii="Lucida Console" w:hAnsi="Lucida Console"/>
                                <w:sz w:val="12"/>
                              </w:rPr>
                            </w:pPr>
                            <w:r w:rsidRPr="001737C6">
                              <w:rPr>
                                <w:rFonts w:ascii="Lucida Console" w:hAnsi="Lucida Console"/>
                                <w:sz w:val="12"/>
                              </w:rPr>
                              <w:t>begin</w:t>
                            </w:r>
                          </w:p>
                          <w:p w14:paraId="571F4B11" w14:textId="77777777" w:rsidR="000C1E50" w:rsidRPr="001737C6" w:rsidRDefault="000C1E50" w:rsidP="001737C6">
                            <w:pPr>
                              <w:rPr>
                                <w:rFonts w:ascii="Lucida Console" w:hAnsi="Lucida Console"/>
                                <w:sz w:val="12"/>
                              </w:rPr>
                            </w:pPr>
                            <w:r w:rsidRPr="001737C6">
                              <w:rPr>
                                <w:rFonts w:ascii="Lucida Console" w:hAnsi="Lucida Console"/>
                                <w:sz w:val="12"/>
                              </w:rPr>
                              <w:t>if ord(Key) = VK_RETURN then</w:t>
                            </w:r>
                          </w:p>
                          <w:p w14:paraId="668FC049" w14:textId="77777777" w:rsidR="000C1E50" w:rsidRPr="001737C6" w:rsidRDefault="000C1E50" w:rsidP="001737C6">
                            <w:pPr>
                              <w:rPr>
                                <w:rFonts w:ascii="Lucida Console" w:hAnsi="Lucida Console"/>
                                <w:sz w:val="12"/>
                              </w:rPr>
                            </w:pPr>
                            <w:r w:rsidRPr="001737C6">
                              <w:rPr>
                                <w:rFonts w:ascii="Lucida Console" w:hAnsi="Lucida Console"/>
                                <w:sz w:val="12"/>
                              </w:rPr>
                              <w:t xml:space="preserve">  begin</w:t>
                            </w:r>
                          </w:p>
                          <w:p w14:paraId="33D0AD0D" w14:textId="77777777" w:rsidR="000C1E50" w:rsidRPr="001737C6" w:rsidRDefault="000C1E50" w:rsidP="001737C6">
                            <w:pPr>
                              <w:rPr>
                                <w:rFonts w:ascii="Lucida Console" w:hAnsi="Lucida Console"/>
                                <w:sz w:val="12"/>
                              </w:rPr>
                            </w:pPr>
                            <w:r w:rsidRPr="001737C6">
                              <w:rPr>
                                <w:rFonts w:ascii="Lucida Console" w:hAnsi="Lucida Console"/>
                                <w:sz w:val="12"/>
                              </w:rPr>
                              <w:t xml:space="preserve">    Key := #0; // prevent beeping</w:t>
                            </w:r>
                          </w:p>
                          <w:p w14:paraId="678BA137" w14:textId="77777777" w:rsidR="000C1E50" w:rsidRPr="001737C6" w:rsidRDefault="000C1E50" w:rsidP="001737C6">
                            <w:pPr>
                              <w:rPr>
                                <w:rFonts w:ascii="Lucida Console" w:hAnsi="Lucida Console"/>
                                <w:sz w:val="12"/>
                              </w:rPr>
                            </w:pPr>
                            <w:r w:rsidRPr="001737C6">
                              <w:rPr>
                                <w:rFonts w:ascii="Lucida Console" w:hAnsi="Lucida Console"/>
                                <w:sz w:val="12"/>
                              </w:rPr>
                              <w:t xml:space="preserve">    submitButtonClick(Sender);</w:t>
                            </w:r>
                          </w:p>
                          <w:p w14:paraId="72B49E7C" w14:textId="77777777" w:rsidR="000C1E50" w:rsidRPr="001737C6" w:rsidRDefault="000C1E50" w:rsidP="001737C6">
                            <w:pPr>
                              <w:rPr>
                                <w:rFonts w:ascii="Lucida Console" w:hAnsi="Lucida Console"/>
                                <w:sz w:val="12"/>
                              </w:rPr>
                            </w:pPr>
                            <w:r w:rsidRPr="001737C6">
                              <w:rPr>
                                <w:rFonts w:ascii="Lucida Console" w:hAnsi="Lucida Console"/>
                                <w:sz w:val="12"/>
                              </w:rPr>
                              <w:t xml:space="preserve">  end;</w:t>
                            </w:r>
                          </w:p>
                          <w:p w14:paraId="1630DD48" w14:textId="77777777" w:rsidR="000C1E50" w:rsidRPr="001737C6" w:rsidRDefault="000C1E50" w:rsidP="001737C6">
                            <w:pPr>
                              <w:rPr>
                                <w:rFonts w:ascii="Lucida Console" w:hAnsi="Lucida Console"/>
                                <w:sz w:val="12"/>
                              </w:rPr>
                            </w:pPr>
                            <w:r w:rsidRPr="001737C6">
                              <w:rPr>
                                <w:rFonts w:ascii="Lucida Console" w:hAnsi="Lucida Console"/>
                                <w:sz w:val="12"/>
                              </w:rPr>
                              <w:t>end;</w:t>
                            </w:r>
                          </w:p>
                          <w:p w14:paraId="6BA5CBBA" w14:textId="77777777" w:rsidR="000C1E50" w:rsidRPr="001737C6" w:rsidRDefault="000C1E50" w:rsidP="001737C6">
                            <w:pPr>
                              <w:rPr>
                                <w:rFonts w:ascii="Lucida Console" w:hAnsi="Lucida Console"/>
                                <w:sz w:val="12"/>
                              </w:rPr>
                            </w:pPr>
                          </w:p>
                          <w:p w14:paraId="52857DBA" w14:textId="77777777" w:rsidR="000C1E50" w:rsidRPr="001737C6" w:rsidRDefault="000C1E50" w:rsidP="001737C6">
                            <w:pPr>
                              <w:rPr>
                                <w:rFonts w:ascii="Lucida Console" w:hAnsi="Lucida Console"/>
                                <w:sz w:val="12"/>
                              </w:rPr>
                            </w:pPr>
                            <w:r w:rsidRPr="001737C6">
                              <w:rPr>
                                <w:rFonts w:ascii="Lucida Console" w:hAnsi="Lucida Console"/>
                                <w:sz w:val="12"/>
                              </w:rPr>
                              <w:t>procedure TloginForm.submitButtonClick(Sender: TObject);</w:t>
                            </w:r>
                          </w:p>
                          <w:p w14:paraId="66353CC8" w14:textId="77777777" w:rsidR="000C1E50" w:rsidRPr="001737C6" w:rsidRDefault="000C1E50" w:rsidP="001737C6">
                            <w:pPr>
                              <w:rPr>
                                <w:rFonts w:ascii="Lucida Console" w:hAnsi="Lucida Console"/>
                                <w:sz w:val="12"/>
                              </w:rPr>
                            </w:pPr>
                            <w:r w:rsidRPr="001737C6">
                              <w:rPr>
                                <w:rFonts w:ascii="Lucida Console" w:hAnsi="Lucida Console"/>
                                <w:sz w:val="12"/>
                              </w:rPr>
                              <w:t>begin</w:t>
                            </w:r>
                          </w:p>
                          <w:p w14:paraId="2369BA4C" w14:textId="77777777" w:rsidR="000C1E50" w:rsidRPr="001737C6" w:rsidRDefault="000C1E50" w:rsidP="001737C6">
                            <w:pPr>
                              <w:rPr>
                                <w:rFonts w:ascii="Lucida Console" w:hAnsi="Lucida Console"/>
                                <w:sz w:val="12"/>
                              </w:rPr>
                            </w:pPr>
                            <w:r w:rsidRPr="001737C6">
                              <w:rPr>
                                <w:rFonts w:ascii="Lucida Console" w:hAnsi="Lucida Console"/>
                                <w:sz w:val="12"/>
                              </w:rPr>
                              <w:t>if not ADOtblUsers.Locate('Username',usernameEdit.Text,[]) then</w:t>
                            </w:r>
                          </w:p>
                          <w:p w14:paraId="2A1CAFD5" w14:textId="77777777" w:rsidR="000C1E50" w:rsidRPr="001737C6" w:rsidRDefault="000C1E50" w:rsidP="001737C6">
                            <w:pPr>
                              <w:rPr>
                                <w:rFonts w:ascii="Lucida Console" w:hAnsi="Lucida Console"/>
                                <w:sz w:val="12"/>
                              </w:rPr>
                            </w:pPr>
                            <w:r w:rsidRPr="001737C6">
                              <w:rPr>
                                <w:rFonts w:ascii="Lucida Console" w:hAnsi="Lucida Console"/>
                                <w:sz w:val="12"/>
                              </w:rPr>
                              <w:t xml:space="preserve">  showmessage('Username or Password not in database. Seek administrator for further assistance.')</w:t>
                            </w:r>
                          </w:p>
                          <w:p w14:paraId="29923707" w14:textId="77777777" w:rsidR="000C1E50" w:rsidRPr="001737C6" w:rsidRDefault="000C1E50" w:rsidP="001737C6">
                            <w:pPr>
                              <w:rPr>
                                <w:rFonts w:ascii="Lucida Console" w:hAnsi="Lucida Console"/>
                                <w:sz w:val="12"/>
                              </w:rPr>
                            </w:pPr>
                            <w:r w:rsidRPr="001737C6">
                              <w:rPr>
                                <w:rFonts w:ascii="Lucida Console" w:hAnsi="Lucida Console"/>
                                <w:sz w:val="12"/>
                              </w:rPr>
                              <w:t>else</w:t>
                            </w:r>
                          </w:p>
                          <w:p w14:paraId="6955C74E" w14:textId="77777777" w:rsidR="000C1E50" w:rsidRPr="001737C6" w:rsidRDefault="000C1E50" w:rsidP="001737C6">
                            <w:pPr>
                              <w:rPr>
                                <w:rFonts w:ascii="Lucida Console" w:hAnsi="Lucida Console"/>
                                <w:sz w:val="12"/>
                              </w:rPr>
                            </w:pPr>
                            <w:r w:rsidRPr="001737C6">
                              <w:rPr>
                                <w:rFonts w:ascii="Lucida Console" w:hAnsi="Lucida Console"/>
                                <w:sz w:val="12"/>
                              </w:rPr>
                              <w:t xml:space="preserve">  if passwordEdit.Text = ADOtblUsers['Password'] then</w:t>
                            </w:r>
                          </w:p>
                          <w:p w14:paraId="1ACBEB48" w14:textId="77777777" w:rsidR="000C1E50" w:rsidRPr="001737C6" w:rsidRDefault="000C1E50" w:rsidP="001737C6">
                            <w:pPr>
                              <w:rPr>
                                <w:rFonts w:ascii="Lucida Console" w:hAnsi="Lucida Console"/>
                                <w:sz w:val="12"/>
                              </w:rPr>
                            </w:pPr>
                            <w:r w:rsidRPr="001737C6">
                              <w:rPr>
                                <w:rFonts w:ascii="Lucida Console" w:hAnsi="Lucida Console"/>
                                <w:sz w:val="12"/>
                              </w:rPr>
                              <w:t xml:space="preserve">    begin</w:t>
                            </w:r>
                          </w:p>
                          <w:p w14:paraId="1C0DEADF" w14:textId="77777777" w:rsidR="000C1E50" w:rsidRPr="001737C6" w:rsidRDefault="000C1E50" w:rsidP="001737C6">
                            <w:pPr>
                              <w:rPr>
                                <w:rFonts w:ascii="Lucida Console" w:hAnsi="Lucida Console"/>
                                <w:sz w:val="12"/>
                              </w:rPr>
                            </w:pPr>
                            <w:r w:rsidRPr="001737C6">
                              <w:rPr>
                                <w:rFonts w:ascii="Lucida Console" w:hAnsi="Lucida Console"/>
                                <w:sz w:val="12"/>
                              </w:rPr>
                              <w:t xml:space="preserve">      setglobalpasslevel(ADOtblUsers['AdminRights']);</w:t>
                            </w:r>
                          </w:p>
                          <w:p w14:paraId="5CF82BF3" w14:textId="77777777" w:rsidR="000C1E50" w:rsidRPr="001737C6" w:rsidRDefault="000C1E50" w:rsidP="001737C6">
                            <w:pPr>
                              <w:rPr>
                                <w:rFonts w:ascii="Lucida Console" w:hAnsi="Lucida Console"/>
                                <w:sz w:val="12"/>
                              </w:rPr>
                            </w:pPr>
                            <w:r w:rsidRPr="001737C6">
                              <w:rPr>
                                <w:rFonts w:ascii="Lucida Console" w:hAnsi="Lucida Console"/>
                                <w:sz w:val="12"/>
                              </w:rPr>
                              <w:t xml:space="preserve">      mainmenuForm.Show;</w:t>
                            </w:r>
                          </w:p>
                          <w:p w14:paraId="37BAF94C" w14:textId="77777777" w:rsidR="000C1E50" w:rsidRPr="001737C6" w:rsidRDefault="000C1E50" w:rsidP="001737C6">
                            <w:pPr>
                              <w:rPr>
                                <w:rFonts w:ascii="Lucida Console" w:hAnsi="Lucida Console"/>
                                <w:sz w:val="12"/>
                              </w:rPr>
                            </w:pPr>
                            <w:r w:rsidRPr="001737C6">
                              <w:rPr>
                                <w:rFonts w:ascii="Lucida Console" w:hAnsi="Lucida Console"/>
                                <w:sz w:val="12"/>
                              </w:rPr>
                              <w:t xml:space="preserve">      loginForm.Hide;</w:t>
                            </w:r>
                          </w:p>
                          <w:p w14:paraId="1AFAA14B" w14:textId="77777777" w:rsidR="000C1E50" w:rsidRPr="001737C6" w:rsidRDefault="000C1E50" w:rsidP="001737C6">
                            <w:pPr>
                              <w:rPr>
                                <w:rFonts w:ascii="Lucida Console" w:hAnsi="Lucida Console"/>
                                <w:sz w:val="12"/>
                              </w:rPr>
                            </w:pPr>
                            <w:r w:rsidRPr="001737C6">
                              <w:rPr>
                                <w:rFonts w:ascii="Lucida Console" w:hAnsi="Lucida Console"/>
                                <w:sz w:val="12"/>
                              </w:rPr>
                              <w:t xml:space="preserve">    end</w:t>
                            </w:r>
                          </w:p>
                          <w:p w14:paraId="1C0A7511" w14:textId="77777777" w:rsidR="000C1E50" w:rsidRPr="001737C6" w:rsidRDefault="000C1E50" w:rsidP="001737C6">
                            <w:pPr>
                              <w:rPr>
                                <w:rFonts w:ascii="Lucida Console" w:hAnsi="Lucida Console"/>
                                <w:sz w:val="12"/>
                              </w:rPr>
                            </w:pPr>
                            <w:r w:rsidRPr="001737C6">
                              <w:rPr>
                                <w:rFonts w:ascii="Lucida Console" w:hAnsi="Lucida Console"/>
                                <w:sz w:val="12"/>
                              </w:rPr>
                              <w:t xml:space="preserve">  else</w:t>
                            </w:r>
                          </w:p>
                          <w:p w14:paraId="5839D734" w14:textId="77777777" w:rsidR="000C1E50" w:rsidRPr="001737C6" w:rsidRDefault="000C1E50" w:rsidP="001737C6">
                            <w:pPr>
                              <w:rPr>
                                <w:rFonts w:ascii="Lucida Console" w:hAnsi="Lucida Console"/>
                                <w:sz w:val="12"/>
                              </w:rPr>
                            </w:pPr>
                            <w:r w:rsidRPr="001737C6">
                              <w:rPr>
                                <w:rFonts w:ascii="Lucida Console" w:hAnsi="Lucida Console"/>
                                <w:sz w:val="12"/>
                              </w:rPr>
                              <w:t xml:space="preserve">    showmessage('Username or Password not in database. Seek administrator for further assistance.');</w:t>
                            </w:r>
                          </w:p>
                          <w:p w14:paraId="3E01D16A" w14:textId="77777777" w:rsidR="000C1E50" w:rsidRPr="001737C6" w:rsidRDefault="000C1E50" w:rsidP="001737C6">
                            <w:pPr>
                              <w:rPr>
                                <w:rFonts w:ascii="Lucida Console" w:hAnsi="Lucida Console"/>
                                <w:sz w:val="12"/>
                              </w:rPr>
                            </w:pPr>
                            <w:r w:rsidRPr="001737C6">
                              <w:rPr>
                                <w:rFonts w:ascii="Lucida Console" w:hAnsi="Lucida Console"/>
                                <w:sz w:val="12"/>
                              </w:rPr>
                              <w: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8ED9FDD" id="Text Box 13" o:spid="_x0000_s1033" type="#_x0000_t202" style="position:absolute;margin-left:0;margin-top:0;width:6in;height:187.75pt;z-index:-25163980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" fillcolor="white [3201]" strokeweight=".5pt">
                <v:textbox>
                  <w:txbxContent>
                    <w:p w14:paraId="0D619226" w14:textId="77777777" w:rsidR="000C1E50" w:rsidRPr="001737C6" w:rsidRDefault="000C1E50" w:rsidP="001737C6">
                      <w:pPr>
                        <w:rPr>
                          <w:rFonts w:ascii="Lucida Console" w:hAnsi="Lucida Console"/>
                          <w:sz w:val="12"/>
                        </w:rPr>
                      </w:pPr>
                      <w:r w:rsidRPr="001737C6">
                        <w:rPr>
                          <w:rFonts w:ascii="Lucida Console" w:hAnsi="Lucida Console"/>
                          <w:sz w:val="12"/>
                        </w:rPr>
                        <w:t>procedure TloginForm.FormShow(Sender: TObject);</w:t>
                      </w:r>
                    </w:p>
                    <w:p w14:paraId="73307C17" w14:textId="77777777" w:rsidR="000C1E50" w:rsidRPr="001737C6" w:rsidRDefault="000C1E50" w:rsidP="001737C6">
                      <w:pPr>
                        <w:rPr>
                          <w:rFonts w:ascii="Lucida Console" w:hAnsi="Lucida Console"/>
                          <w:sz w:val="12"/>
                        </w:rPr>
                      </w:pPr>
                      <w:r w:rsidRPr="001737C6">
                        <w:rPr>
                          <w:rFonts w:ascii="Lucida Console" w:hAnsi="Lucida Console"/>
                          <w:sz w:val="12"/>
                        </w:rPr>
                        <w:t>begin</w:t>
                      </w:r>
                    </w:p>
                    <w:p w14:paraId="261578B7" w14:textId="77777777" w:rsidR="000C1E50" w:rsidRPr="001737C6" w:rsidRDefault="000C1E50" w:rsidP="001737C6">
                      <w:pPr>
                        <w:rPr>
                          <w:rFonts w:ascii="Lucida Console" w:hAnsi="Lucida Console"/>
                          <w:sz w:val="12"/>
                        </w:rPr>
                      </w:pPr>
                      <w:r w:rsidRPr="001737C6">
                        <w:rPr>
                          <w:rFonts w:ascii="Lucida Console" w:hAnsi="Lucida Console"/>
                          <w:sz w:val="12"/>
                        </w:rPr>
                        <w:t>usernameEdit.Text:='';</w:t>
                      </w:r>
                    </w:p>
                    <w:p w14:paraId="20C4CFC9" w14:textId="77777777" w:rsidR="000C1E50" w:rsidRPr="001737C6" w:rsidRDefault="000C1E50" w:rsidP="001737C6">
                      <w:pPr>
                        <w:rPr>
                          <w:rFonts w:ascii="Lucida Console" w:hAnsi="Lucida Console"/>
                          <w:sz w:val="12"/>
                        </w:rPr>
                      </w:pPr>
                      <w:r w:rsidRPr="001737C6">
                        <w:rPr>
                          <w:rFonts w:ascii="Lucida Console" w:hAnsi="Lucida Console"/>
                          <w:sz w:val="12"/>
                        </w:rPr>
                        <w:t>passwordEdit.Text:='';</w:t>
                      </w:r>
                    </w:p>
                    <w:p w14:paraId="39641A8D" w14:textId="77777777" w:rsidR="000C1E50" w:rsidRPr="001737C6" w:rsidRDefault="000C1E50" w:rsidP="001737C6">
                      <w:pPr>
                        <w:rPr>
                          <w:rFonts w:ascii="Lucida Console" w:hAnsi="Lucida Console"/>
                          <w:sz w:val="12"/>
                        </w:rPr>
                      </w:pPr>
                      <w:r w:rsidRPr="001737C6">
                        <w:rPr>
                          <w:rFonts w:ascii="Lucida Console" w:hAnsi="Lucida Console"/>
                          <w:sz w:val="12"/>
                        </w:rPr>
                        <w:t>end;</w:t>
                      </w:r>
                    </w:p>
                    <w:p w14:paraId="505B6678" w14:textId="77777777" w:rsidR="000C1E50" w:rsidRPr="001737C6" w:rsidRDefault="000C1E50" w:rsidP="001737C6">
                      <w:pPr>
                        <w:rPr>
                          <w:rFonts w:ascii="Lucida Console" w:hAnsi="Lucida Console"/>
                          <w:sz w:val="12"/>
                        </w:rPr>
                      </w:pPr>
                    </w:p>
                    <w:p w14:paraId="5D76DBDD" w14:textId="77777777" w:rsidR="000C1E50" w:rsidRPr="001737C6" w:rsidRDefault="000C1E50" w:rsidP="001737C6">
                      <w:pPr>
                        <w:rPr>
                          <w:rFonts w:ascii="Lucida Console" w:hAnsi="Lucida Console"/>
                          <w:sz w:val="12"/>
                        </w:rPr>
                      </w:pPr>
                      <w:r w:rsidRPr="001737C6">
                        <w:rPr>
                          <w:rFonts w:ascii="Lucida Console" w:hAnsi="Lucida Console"/>
                          <w:sz w:val="12"/>
                        </w:rPr>
                        <w:t>procedure TloginForm.passwordEditKeyPress(Sender: TObject; var Key: Char);</w:t>
                      </w:r>
                    </w:p>
                    <w:p w14:paraId="33DD980F" w14:textId="77777777" w:rsidR="000C1E50" w:rsidRPr="001737C6" w:rsidRDefault="000C1E50" w:rsidP="001737C6">
                      <w:pPr>
                        <w:rPr>
                          <w:rFonts w:ascii="Lucida Console" w:hAnsi="Lucida Console"/>
                          <w:sz w:val="12"/>
                        </w:rPr>
                      </w:pPr>
                      <w:r w:rsidRPr="001737C6">
                        <w:rPr>
                          <w:rFonts w:ascii="Lucida Console" w:hAnsi="Lucida Console"/>
                          <w:sz w:val="12"/>
                        </w:rPr>
                        <w:t>begin</w:t>
                      </w:r>
                    </w:p>
                    <w:p w14:paraId="571F4B11" w14:textId="77777777" w:rsidR="000C1E50" w:rsidRPr="001737C6" w:rsidRDefault="000C1E50" w:rsidP="001737C6">
                      <w:pPr>
                        <w:rPr>
                          <w:rFonts w:ascii="Lucida Console" w:hAnsi="Lucida Console"/>
                          <w:sz w:val="12"/>
                        </w:rPr>
                      </w:pPr>
                      <w:r w:rsidRPr="001737C6">
                        <w:rPr>
                          <w:rFonts w:ascii="Lucida Console" w:hAnsi="Lucida Console"/>
                          <w:sz w:val="12"/>
                        </w:rPr>
                        <w:t>if ord(Key) = VK_RETURN then</w:t>
                      </w:r>
                    </w:p>
                    <w:p w14:paraId="668FC049" w14:textId="77777777" w:rsidR="000C1E50" w:rsidRPr="001737C6" w:rsidRDefault="000C1E50" w:rsidP="001737C6">
                      <w:pPr>
                        <w:rPr>
                          <w:rFonts w:ascii="Lucida Console" w:hAnsi="Lucida Console"/>
                          <w:sz w:val="12"/>
                        </w:rPr>
                      </w:pPr>
                      <w:r w:rsidRPr="001737C6">
                        <w:rPr>
                          <w:rFonts w:ascii="Lucida Console" w:hAnsi="Lucida Console"/>
                          <w:sz w:val="12"/>
                        </w:rPr>
                        <w:t xml:space="preserve">  begin</w:t>
                      </w:r>
                    </w:p>
                    <w:p w14:paraId="33D0AD0D" w14:textId="77777777" w:rsidR="000C1E50" w:rsidRPr="001737C6" w:rsidRDefault="000C1E50" w:rsidP="001737C6">
                      <w:pPr>
                        <w:rPr>
                          <w:rFonts w:ascii="Lucida Console" w:hAnsi="Lucida Console"/>
                          <w:sz w:val="12"/>
                        </w:rPr>
                      </w:pPr>
                      <w:r w:rsidRPr="001737C6">
                        <w:rPr>
                          <w:rFonts w:ascii="Lucida Console" w:hAnsi="Lucida Console"/>
                          <w:sz w:val="12"/>
                        </w:rPr>
                        <w:t xml:space="preserve">    Key := #0; // prevent beeping</w:t>
                      </w:r>
                    </w:p>
                    <w:p w14:paraId="678BA137" w14:textId="77777777" w:rsidR="000C1E50" w:rsidRPr="001737C6" w:rsidRDefault="000C1E50" w:rsidP="001737C6">
                      <w:pPr>
                        <w:rPr>
                          <w:rFonts w:ascii="Lucida Console" w:hAnsi="Lucida Console"/>
                          <w:sz w:val="12"/>
                        </w:rPr>
                      </w:pPr>
                      <w:r w:rsidRPr="001737C6">
                        <w:rPr>
                          <w:rFonts w:ascii="Lucida Console" w:hAnsi="Lucida Console"/>
                          <w:sz w:val="12"/>
                        </w:rPr>
                        <w:t xml:space="preserve">    submitButtonClick(Sender);</w:t>
                      </w:r>
                    </w:p>
                    <w:p w14:paraId="72B49E7C" w14:textId="77777777" w:rsidR="000C1E50" w:rsidRPr="001737C6" w:rsidRDefault="000C1E50" w:rsidP="001737C6">
                      <w:pPr>
                        <w:rPr>
                          <w:rFonts w:ascii="Lucida Console" w:hAnsi="Lucida Console"/>
                          <w:sz w:val="12"/>
                        </w:rPr>
                      </w:pPr>
                      <w:r w:rsidRPr="001737C6">
                        <w:rPr>
                          <w:rFonts w:ascii="Lucida Console" w:hAnsi="Lucida Console"/>
                          <w:sz w:val="12"/>
                        </w:rPr>
                        <w:t xml:space="preserve">  end;</w:t>
                      </w:r>
                    </w:p>
                    <w:p w14:paraId="1630DD48" w14:textId="77777777" w:rsidR="000C1E50" w:rsidRPr="001737C6" w:rsidRDefault="000C1E50" w:rsidP="001737C6">
                      <w:pPr>
                        <w:rPr>
                          <w:rFonts w:ascii="Lucida Console" w:hAnsi="Lucida Console"/>
                          <w:sz w:val="12"/>
                        </w:rPr>
                      </w:pPr>
                      <w:r w:rsidRPr="001737C6">
                        <w:rPr>
                          <w:rFonts w:ascii="Lucida Console" w:hAnsi="Lucida Console"/>
                          <w:sz w:val="12"/>
                        </w:rPr>
                        <w:t>end;</w:t>
                      </w:r>
                    </w:p>
                    <w:p w14:paraId="6BA5CBBA" w14:textId="77777777" w:rsidR="000C1E50" w:rsidRPr="001737C6" w:rsidRDefault="000C1E50" w:rsidP="001737C6">
                      <w:pPr>
                        <w:rPr>
                          <w:rFonts w:ascii="Lucida Console" w:hAnsi="Lucida Console"/>
                          <w:sz w:val="12"/>
                        </w:rPr>
                      </w:pPr>
                    </w:p>
                    <w:p w14:paraId="52857DBA" w14:textId="77777777" w:rsidR="000C1E50" w:rsidRPr="001737C6" w:rsidRDefault="000C1E50" w:rsidP="001737C6">
                      <w:pPr>
                        <w:rPr>
                          <w:rFonts w:ascii="Lucida Console" w:hAnsi="Lucida Console"/>
                          <w:sz w:val="12"/>
                        </w:rPr>
                      </w:pPr>
                      <w:r w:rsidRPr="001737C6">
                        <w:rPr>
                          <w:rFonts w:ascii="Lucida Console" w:hAnsi="Lucida Console"/>
                          <w:sz w:val="12"/>
                        </w:rPr>
                        <w:t>procedure TloginForm.submitButtonClick(Sender: TObject);</w:t>
                      </w:r>
                    </w:p>
                    <w:p w14:paraId="66353CC8" w14:textId="77777777" w:rsidR="000C1E50" w:rsidRPr="001737C6" w:rsidRDefault="000C1E50" w:rsidP="001737C6">
                      <w:pPr>
                        <w:rPr>
                          <w:rFonts w:ascii="Lucida Console" w:hAnsi="Lucida Console"/>
                          <w:sz w:val="12"/>
                        </w:rPr>
                      </w:pPr>
                      <w:r w:rsidRPr="001737C6">
                        <w:rPr>
                          <w:rFonts w:ascii="Lucida Console" w:hAnsi="Lucida Console"/>
                          <w:sz w:val="12"/>
                        </w:rPr>
                        <w:t>begin</w:t>
                      </w:r>
                    </w:p>
                    <w:p w14:paraId="2369BA4C" w14:textId="77777777" w:rsidR="000C1E50" w:rsidRPr="001737C6" w:rsidRDefault="000C1E50" w:rsidP="001737C6">
                      <w:pPr>
                        <w:rPr>
                          <w:rFonts w:ascii="Lucida Console" w:hAnsi="Lucida Console"/>
                          <w:sz w:val="12"/>
                        </w:rPr>
                      </w:pPr>
                      <w:r w:rsidRPr="001737C6">
                        <w:rPr>
                          <w:rFonts w:ascii="Lucida Console" w:hAnsi="Lucida Console"/>
                          <w:sz w:val="12"/>
                        </w:rPr>
                        <w:t>if not ADOtblUsers.Locate('Username',usernameEdit.Text,[]) then</w:t>
                      </w:r>
                    </w:p>
                    <w:p w14:paraId="2A1CAFD5" w14:textId="77777777" w:rsidR="000C1E50" w:rsidRPr="001737C6" w:rsidRDefault="000C1E50" w:rsidP="001737C6">
                      <w:pPr>
                        <w:rPr>
                          <w:rFonts w:ascii="Lucida Console" w:hAnsi="Lucida Console"/>
                          <w:sz w:val="12"/>
                        </w:rPr>
                      </w:pPr>
                      <w:r w:rsidRPr="001737C6">
                        <w:rPr>
                          <w:rFonts w:ascii="Lucida Console" w:hAnsi="Lucida Console"/>
                          <w:sz w:val="12"/>
                        </w:rPr>
                        <w:t xml:space="preserve">  showmessage('Username or Password not in database. Seek administrator for further assistance.')</w:t>
                      </w:r>
                    </w:p>
                    <w:p w14:paraId="29923707" w14:textId="77777777" w:rsidR="000C1E50" w:rsidRPr="001737C6" w:rsidRDefault="000C1E50" w:rsidP="001737C6">
                      <w:pPr>
                        <w:rPr>
                          <w:rFonts w:ascii="Lucida Console" w:hAnsi="Lucida Console"/>
                          <w:sz w:val="12"/>
                        </w:rPr>
                      </w:pPr>
                      <w:r w:rsidRPr="001737C6">
                        <w:rPr>
                          <w:rFonts w:ascii="Lucida Console" w:hAnsi="Lucida Console"/>
                          <w:sz w:val="12"/>
                        </w:rPr>
                        <w:t>else</w:t>
                      </w:r>
                    </w:p>
                    <w:p w14:paraId="6955C74E" w14:textId="77777777" w:rsidR="000C1E50" w:rsidRPr="001737C6" w:rsidRDefault="000C1E50" w:rsidP="001737C6">
                      <w:pPr>
                        <w:rPr>
                          <w:rFonts w:ascii="Lucida Console" w:hAnsi="Lucida Console"/>
                          <w:sz w:val="12"/>
                        </w:rPr>
                      </w:pPr>
                      <w:r w:rsidRPr="001737C6">
                        <w:rPr>
                          <w:rFonts w:ascii="Lucida Console" w:hAnsi="Lucida Console"/>
                          <w:sz w:val="12"/>
                        </w:rPr>
                        <w:t xml:space="preserve">  if passwordEdit.Text = ADOtblUsers['Password'] then</w:t>
                      </w:r>
                    </w:p>
                    <w:p w14:paraId="1ACBEB48" w14:textId="77777777" w:rsidR="000C1E50" w:rsidRPr="001737C6" w:rsidRDefault="000C1E50" w:rsidP="001737C6">
                      <w:pPr>
                        <w:rPr>
                          <w:rFonts w:ascii="Lucida Console" w:hAnsi="Lucida Console"/>
                          <w:sz w:val="12"/>
                        </w:rPr>
                      </w:pPr>
                      <w:r w:rsidRPr="001737C6">
                        <w:rPr>
                          <w:rFonts w:ascii="Lucida Console" w:hAnsi="Lucida Console"/>
                          <w:sz w:val="12"/>
                        </w:rPr>
                        <w:t xml:space="preserve">    begin</w:t>
                      </w:r>
                    </w:p>
                    <w:p w14:paraId="1C0DEADF" w14:textId="77777777" w:rsidR="000C1E50" w:rsidRPr="001737C6" w:rsidRDefault="000C1E50" w:rsidP="001737C6">
                      <w:pPr>
                        <w:rPr>
                          <w:rFonts w:ascii="Lucida Console" w:hAnsi="Lucida Console"/>
                          <w:sz w:val="12"/>
                        </w:rPr>
                      </w:pPr>
                      <w:r w:rsidRPr="001737C6">
                        <w:rPr>
                          <w:rFonts w:ascii="Lucida Console" w:hAnsi="Lucida Console"/>
                          <w:sz w:val="12"/>
                        </w:rPr>
                        <w:t xml:space="preserve">      setglobalpasslevel(ADOtblUsers['AdminRights']);</w:t>
                      </w:r>
                    </w:p>
                    <w:p w14:paraId="5CF82BF3" w14:textId="77777777" w:rsidR="000C1E50" w:rsidRPr="001737C6" w:rsidRDefault="000C1E50" w:rsidP="001737C6">
                      <w:pPr>
                        <w:rPr>
                          <w:rFonts w:ascii="Lucida Console" w:hAnsi="Lucida Console"/>
                          <w:sz w:val="12"/>
                        </w:rPr>
                      </w:pPr>
                      <w:r w:rsidRPr="001737C6">
                        <w:rPr>
                          <w:rFonts w:ascii="Lucida Console" w:hAnsi="Lucida Console"/>
                          <w:sz w:val="12"/>
                        </w:rPr>
                        <w:t xml:space="preserve">      mainmenuForm.Show;</w:t>
                      </w:r>
                    </w:p>
                    <w:p w14:paraId="37BAF94C" w14:textId="77777777" w:rsidR="000C1E50" w:rsidRPr="001737C6" w:rsidRDefault="000C1E50" w:rsidP="001737C6">
                      <w:pPr>
                        <w:rPr>
                          <w:rFonts w:ascii="Lucida Console" w:hAnsi="Lucida Console"/>
                          <w:sz w:val="12"/>
                        </w:rPr>
                      </w:pPr>
                      <w:r w:rsidRPr="001737C6">
                        <w:rPr>
                          <w:rFonts w:ascii="Lucida Console" w:hAnsi="Lucida Console"/>
                          <w:sz w:val="12"/>
                        </w:rPr>
                        <w:t xml:space="preserve">      loginForm.Hide;</w:t>
                      </w:r>
                    </w:p>
                    <w:p w14:paraId="1AFAA14B" w14:textId="77777777" w:rsidR="000C1E50" w:rsidRPr="001737C6" w:rsidRDefault="000C1E50" w:rsidP="001737C6">
                      <w:pPr>
                        <w:rPr>
                          <w:rFonts w:ascii="Lucida Console" w:hAnsi="Lucida Console"/>
                          <w:sz w:val="12"/>
                        </w:rPr>
                      </w:pPr>
                      <w:r w:rsidRPr="001737C6">
                        <w:rPr>
                          <w:rFonts w:ascii="Lucida Console" w:hAnsi="Lucida Console"/>
                          <w:sz w:val="12"/>
                        </w:rPr>
                        <w:t xml:space="preserve">    end</w:t>
                      </w:r>
                    </w:p>
                    <w:p w14:paraId="1C0A7511" w14:textId="77777777" w:rsidR="000C1E50" w:rsidRPr="001737C6" w:rsidRDefault="000C1E50" w:rsidP="001737C6">
                      <w:pPr>
                        <w:rPr>
                          <w:rFonts w:ascii="Lucida Console" w:hAnsi="Lucida Console"/>
                          <w:sz w:val="12"/>
                        </w:rPr>
                      </w:pPr>
                      <w:r w:rsidRPr="001737C6">
                        <w:rPr>
                          <w:rFonts w:ascii="Lucida Console" w:hAnsi="Lucida Console"/>
                          <w:sz w:val="12"/>
                        </w:rPr>
                        <w:t xml:space="preserve">  else</w:t>
                      </w:r>
                    </w:p>
                    <w:p w14:paraId="5839D734" w14:textId="77777777" w:rsidR="000C1E50" w:rsidRPr="001737C6" w:rsidRDefault="000C1E50" w:rsidP="001737C6">
                      <w:pPr>
                        <w:rPr>
                          <w:rFonts w:ascii="Lucida Console" w:hAnsi="Lucida Console"/>
                          <w:sz w:val="12"/>
                        </w:rPr>
                      </w:pPr>
                      <w:r w:rsidRPr="001737C6">
                        <w:rPr>
                          <w:rFonts w:ascii="Lucida Console" w:hAnsi="Lucida Console"/>
                          <w:sz w:val="12"/>
                        </w:rPr>
                        <w:t xml:space="preserve">    showmessage('Username or Password not in database. Seek administrator for further assistance.');</w:t>
                      </w:r>
                    </w:p>
                    <w:p w14:paraId="3E01D16A" w14:textId="77777777" w:rsidR="000C1E50" w:rsidRPr="001737C6" w:rsidRDefault="000C1E50" w:rsidP="001737C6">
                      <w:pPr>
                        <w:rPr>
                          <w:rFonts w:ascii="Lucida Console" w:hAnsi="Lucida Console"/>
                          <w:sz w:val="12"/>
                        </w:rPr>
                      </w:pPr>
                      <w:r w:rsidRPr="001737C6">
                        <w:rPr>
                          <w:rFonts w:ascii="Lucida Console" w:hAnsi="Lucida Console"/>
                          <w:sz w:val="12"/>
                        </w:rPr>
                        <w:t>end;</w:t>
                      </w:r>
                    </w:p>
                  </w:txbxContent>
                </v:textbox>
                <w10:wrap type="tight" anchorx="margin"/>
              </v:shape>
            </w:pict>
          </mc:Fallback>
        </mc:AlternateContent>
      </w:r>
      <w:r w:rsidR="00562F03">
        <w:tab/>
      </w:r>
    </w:p>
    <w:p w14:paraId="5D211DCD" w14:textId="77777777" w:rsidR="00562F03" w:rsidRDefault="00D92D3A" w:rsidP="00562F03">
      <w:pPr>
        <w:tabs>
          <w:tab w:val="left" w:pos="1590"/>
        </w:tabs>
      </w:pPr>
      <w:r>
        <w:t>This section of code is responsible for loading the database. When the user inputs their login credentials, they are checked against the user database and the main menu is shown if they are correct. Seek the testing document to view the functionality of this code.</w:t>
      </w:r>
    </w:p>
    <w:p w14:paraId="5A8139A8" w14:textId="77777777" w:rsidR="00D92D3A" w:rsidRDefault="00D92D3A" w:rsidP="00562F03">
      <w:pPr>
        <w:tabs>
          <w:tab w:val="left" w:pos="1590"/>
        </w:tabs>
      </w:pPr>
    </w:p>
    <w:p w14:paraId="2A8DC95C" w14:textId="77777777" w:rsidR="00D92D3A" w:rsidRDefault="00D82D23" w:rsidP="005E54B7">
      <w:pPr>
        <w:pStyle w:val="ListParagraph"/>
        <w:numPr>
          <w:ilvl w:val="0"/>
          <w:numId w:val="2"/>
        </w:numPr>
        <w:tabs>
          <w:tab w:val="left" w:pos="1590"/>
        </w:tabs>
      </w:pPr>
      <w:r>
        <w:rPr>
          <w:noProof/>
          <w:lang w:eastAsia="en-GB"/>
        </w:rPr>
        <mc:AlternateContent>
          <mc:Choice Requires="wps">
            <w:drawing>
              <wp:anchor distT="0" distB="0" distL="114300" distR="114300" simplePos="0" relativeHeight="251678720" behindDoc="1" locked="0" layoutInCell="1" allowOverlap="1" wp14:anchorId="7B453D70" wp14:editId="7FAD22F2">
                <wp:simplePos x="0" y="0"/>
                <wp:positionH relativeFrom="margin">
                  <wp:align>left</wp:align>
                </wp:positionH>
                <wp:positionV relativeFrom="paragraph">
                  <wp:posOffset>272923</wp:posOffset>
                </wp:positionV>
                <wp:extent cx="5486400" cy="2384425"/>
                <wp:effectExtent l="0" t="0" r="19050" b="15875"/>
                <wp:wrapTight wrapText="bothSides">
                  <wp:wrapPolygon edited="0">
                    <wp:start x="0" y="0"/>
                    <wp:lineTo x="0" y="21571"/>
                    <wp:lineTo x="21600" y="21571"/>
                    <wp:lineTo x="21600" y="0"/>
                    <wp:lineTo x="0" y="0"/>
                  </wp:wrapPolygon>
                </wp:wrapTight>
                <wp:docPr id="16" name="Text Box 16"/>
                <wp:cNvGraphicFramePr/>
                <a:graphic xmlns:a="http://schemas.openxmlformats.org/drawingml/2006/main">
                  <a:graphicData uri="http://schemas.microsoft.com/office/word/2010/wordprocessingShape">
                    <wps:wsp>
                      <wps:cNvSpPr txBox="1"/>
                      <wps:spPr>
                        <a:xfrm>
                          <a:off x="0" y="0"/>
                          <a:ext cx="5486400" cy="2384425"/>
                        </a:xfrm>
                        <a:prstGeom prst="rect">
                          <a:avLst/>
                        </a:prstGeom>
                        <a:solidFill>
                          <a:schemeClr val="lt1"/>
                        </a:solidFill>
                        <a:ln w="6350">
                          <a:solidFill>
                            <a:prstClr val="black"/>
                          </a:solidFill>
                        </a:ln>
                      </wps:spPr>
                      <wps:txbx>
                        <w:txbxContent>
                          <w:p w14:paraId="2C2FC3E5" w14:textId="77777777" w:rsidR="000C1E50" w:rsidRPr="00D82D23" w:rsidRDefault="000C1E50" w:rsidP="00D82D23">
                            <w:pPr>
                              <w:rPr>
                                <w:rFonts w:ascii="Lucida Console" w:hAnsi="Lucida Console"/>
                                <w:sz w:val="12"/>
                              </w:rPr>
                            </w:pPr>
                            <w:r w:rsidRPr="00D82D23">
                              <w:rPr>
                                <w:rFonts w:ascii="Lucida Console" w:hAnsi="Lucida Console"/>
                                <w:sz w:val="12"/>
                              </w:rPr>
                              <w:t>unit Globalsetup;</w:t>
                            </w:r>
                          </w:p>
                          <w:p w14:paraId="3F7B021B" w14:textId="77777777" w:rsidR="000C1E50" w:rsidRPr="00D82D23" w:rsidRDefault="000C1E50" w:rsidP="00D82D23">
                            <w:pPr>
                              <w:rPr>
                                <w:rFonts w:ascii="Lucida Console" w:hAnsi="Lucida Console"/>
                                <w:sz w:val="12"/>
                              </w:rPr>
                            </w:pPr>
                          </w:p>
                          <w:p w14:paraId="6D0C9E72" w14:textId="77777777" w:rsidR="000C1E50" w:rsidRPr="00D82D23" w:rsidRDefault="000C1E50" w:rsidP="00D82D23">
                            <w:pPr>
                              <w:rPr>
                                <w:rFonts w:ascii="Lucida Console" w:hAnsi="Lucida Console"/>
                                <w:sz w:val="12"/>
                              </w:rPr>
                            </w:pPr>
                            <w:r w:rsidRPr="00D82D23">
                              <w:rPr>
                                <w:rFonts w:ascii="Lucida Console" w:hAnsi="Lucida Console"/>
                                <w:sz w:val="12"/>
                              </w:rPr>
                              <w:t>interface</w:t>
                            </w:r>
                          </w:p>
                          <w:p w14:paraId="1827770C" w14:textId="77777777" w:rsidR="000C1E50" w:rsidRPr="00D82D23" w:rsidRDefault="000C1E50" w:rsidP="00D82D23">
                            <w:pPr>
                              <w:rPr>
                                <w:rFonts w:ascii="Lucida Console" w:hAnsi="Lucida Console"/>
                                <w:sz w:val="12"/>
                              </w:rPr>
                            </w:pPr>
                            <w:r w:rsidRPr="00D82D23">
                              <w:rPr>
                                <w:rFonts w:ascii="Lucida Console" w:hAnsi="Lucida Console"/>
                                <w:sz w:val="12"/>
                              </w:rPr>
                              <w:t>uses</w:t>
                            </w:r>
                          </w:p>
                          <w:p w14:paraId="3D0ED61C" w14:textId="77777777" w:rsidR="000C1E50" w:rsidRPr="00D82D23" w:rsidRDefault="000C1E50" w:rsidP="00D82D23">
                            <w:pPr>
                              <w:rPr>
                                <w:rFonts w:ascii="Lucida Console" w:hAnsi="Lucida Console"/>
                                <w:sz w:val="12"/>
                              </w:rPr>
                            </w:pPr>
                            <w:r w:rsidRPr="00D82D23">
                              <w:rPr>
                                <w:rFonts w:ascii="Lucida Console" w:hAnsi="Lucida Console"/>
                                <w:sz w:val="12"/>
                              </w:rPr>
                              <w:t>sysutils;</w:t>
                            </w:r>
                          </w:p>
                          <w:p w14:paraId="7D38C656" w14:textId="77777777" w:rsidR="000C1E50" w:rsidRPr="00D82D23" w:rsidRDefault="000C1E50" w:rsidP="00D82D23">
                            <w:pPr>
                              <w:rPr>
                                <w:rFonts w:ascii="Lucida Console" w:hAnsi="Lucida Console"/>
                                <w:sz w:val="12"/>
                              </w:rPr>
                            </w:pPr>
                          </w:p>
                          <w:p w14:paraId="061DCD1A" w14:textId="77777777" w:rsidR="000C1E50" w:rsidRPr="00D82D23" w:rsidRDefault="000C1E50" w:rsidP="00D82D23">
                            <w:pPr>
                              <w:rPr>
                                <w:rFonts w:ascii="Lucida Console" w:hAnsi="Lucida Console"/>
                                <w:sz w:val="12"/>
                              </w:rPr>
                            </w:pPr>
                            <w:r w:rsidRPr="00D82D23">
                              <w:rPr>
                                <w:rFonts w:ascii="Lucida Console" w:hAnsi="Lucida Console"/>
                                <w:sz w:val="12"/>
                              </w:rPr>
                              <w:t>var</w:t>
                            </w:r>
                          </w:p>
                          <w:p w14:paraId="40521BA9" w14:textId="77777777" w:rsidR="000C1E50" w:rsidRPr="00D82D23" w:rsidRDefault="000C1E50" w:rsidP="00D82D23">
                            <w:pPr>
                              <w:rPr>
                                <w:rFonts w:ascii="Lucida Console" w:hAnsi="Lucida Console"/>
                                <w:sz w:val="12"/>
                              </w:rPr>
                            </w:pPr>
                            <w:r w:rsidRPr="00D82D23">
                              <w:rPr>
                                <w:rFonts w:ascii="Lucida Console" w:hAnsi="Lucida Console"/>
                                <w:sz w:val="12"/>
                              </w:rPr>
                              <w:t>globalconnectionstring:string;</w:t>
                            </w:r>
                          </w:p>
                          <w:p w14:paraId="28FC0B98" w14:textId="77777777" w:rsidR="000C1E50" w:rsidRPr="00D82D23" w:rsidRDefault="000C1E50" w:rsidP="00D82D23">
                            <w:pPr>
                              <w:rPr>
                                <w:rFonts w:ascii="Lucida Console" w:hAnsi="Lucida Console"/>
                                <w:sz w:val="12"/>
                              </w:rPr>
                            </w:pPr>
                            <w:r w:rsidRPr="00D82D23">
                              <w:rPr>
                                <w:rFonts w:ascii="Lucida Console" w:hAnsi="Lucida Console"/>
                                <w:sz w:val="12"/>
                              </w:rPr>
                              <w:t>globalpasslevel:integer;</w:t>
                            </w:r>
                          </w:p>
                          <w:p w14:paraId="6855A0F4" w14:textId="77777777" w:rsidR="000C1E50" w:rsidRPr="00D82D23" w:rsidRDefault="000C1E50" w:rsidP="00D82D23">
                            <w:pPr>
                              <w:rPr>
                                <w:rFonts w:ascii="Lucida Console" w:hAnsi="Lucida Console"/>
                                <w:sz w:val="12"/>
                              </w:rPr>
                            </w:pPr>
                          </w:p>
                          <w:p w14:paraId="380CAF92" w14:textId="77777777" w:rsidR="000C1E50" w:rsidRPr="00D82D23" w:rsidRDefault="000C1E50" w:rsidP="00D82D23">
                            <w:pPr>
                              <w:rPr>
                                <w:rFonts w:ascii="Lucida Console" w:hAnsi="Lucida Console"/>
                                <w:sz w:val="12"/>
                              </w:rPr>
                            </w:pPr>
                            <w:r w:rsidRPr="00D82D23">
                              <w:rPr>
                                <w:rFonts w:ascii="Lucida Console" w:hAnsi="Lucida Console"/>
                                <w:sz w:val="12"/>
                              </w:rPr>
                              <w:t>procedure setconnectionstring(x:string);</w:t>
                            </w:r>
                          </w:p>
                          <w:p w14:paraId="59B84256" w14:textId="77777777" w:rsidR="000C1E50" w:rsidRPr="00D82D23" w:rsidRDefault="000C1E50" w:rsidP="00D82D23">
                            <w:pPr>
                              <w:rPr>
                                <w:rFonts w:ascii="Lucida Console" w:hAnsi="Lucida Console"/>
                                <w:sz w:val="12"/>
                              </w:rPr>
                            </w:pPr>
                            <w:r w:rsidRPr="00D82D23">
                              <w:rPr>
                                <w:rFonts w:ascii="Lucida Console" w:hAnsi="Lucida Console"/>
                                <w:sz w:val="12"/>
                              </w:rPr>
                              <w:t>procedure setglobalpasslevel(a:integer);</w:t>
                            </w:r>
                          </w:p>
                          <w:p w14:paraId="0CD5D654" w14:textId="77777777" w:rsidR="000C1E50" w:rsidRPr="00D82D23" w:rsidRDefault="000C1E50" w:rsidP="00D82D23">
                            <w:pPr>
                              <w:rPr>
                                <w:rFonts w:ascii="Lucida Console" w:hAnsi="Lucida Console"/>
                                <w:sz w:val="12"/>
                              </w:rPr>
                            </w:pPr>
                          </w:p>
                          <w:p w14:paraId="028C1C60" w14:textId="77777777" w:rsidR="000C1E50" w:rsidRPr="00D82D23" w:rsidRDefault="000C1E50" w:rsidP="00D82D23">
                            <w:pPr>
                              <w:rPr>
                                <w:rFonts w:ascii="Lucida Console" w:hAnsi="Lucida Console"/>
                                <w:sz w:val="12"/>
                              </w:rPr>
                            </w:pPr>
                            <w:r w:rsidRPr="00D82D23">
                              <w:rPr>
                                <w:rFonts w:ascii="Lucida Console" w:hAnsi="Lucida Console"/>
                                <w:sz w:val="12"/>
                              </w:rPr>
                              <w:t>implementation</w:t>
                            </w:r>
                          </w:p>
                          <w:p w14:paraId="542949C5" w14:textId="77777777" w:rsidR="000C1E50" w:rsidRPr="00D82D23" w:rsidRDefault="000C1E50" w:rsidP="00D82D23">
                            <w:pPr>
                              <w:rPr>
                                <w:rFonts w:ascii="Lucida Console" w:hAnsi="Lucida Console"/>
                                <w:sz w:val="12"/>
                              </w:rPr>
                            </w:pPr>
                            <w:r w:rsidRPr="00D82D23">
                              <w:rPr>
                                <w:rFonts w:ascii="Lucida Console" w:hAnsi="Lucida Console"/>
                                <w:sz w:val="12"/>
                              </w:rPr>
                              <w:t>uses</w:t>
                            </w:r>
                          </w:p>
                          <w:p w14:paraId="4EFFDB91" w14:textId="77777777" w:rsidR="000C1E50" w:rsidRPr="00D82D23" w:rsidRDefault="000C1E50" w:rsidP="00D82D23">
                            <w:pPr>
                              <w:rPr>
                                <w:rFonts w:ascii="Lucida Console" w:hAnsi="Lucida Console"/>
                                <w:sz w:val="12"/>
                              </w:rPr>
                            </w:pPr>
                            <w:r w:rsidRPr="00D82D23">
                              <w:rPr>
                                <w:rFonts w:ascii="Lucida Console" w:hAnsi="Lucida Console"/>
                                <w:sz w:val="12"/>
                              </w:rPr>
                              <w:t>Login;</w:t>
                            </w:r>
                          </w:p>
                          <w:p w14:paraId="489721B7" w14:textId="77777777" w:rsidR="000C1E50" w:rsidRPr="00D82D23" w:rsidRDefault="000C1E50" w:rsidP="00D82D23">
                            <w:pPr>
                              <w:rPr>
                                <w:rFonts w:ascii="Lucida Console" w:hAnsi="Lucida Console"/>
                                <w:sz w:val="12"/>
                              </w:rPr>
                            </w:pPr>
                          </w:p>
                          <w:p w14:paraId="68F553BA" w14:textId="77777777" w:rsidR="000C1E50" w:rsidRPr="00D82D23" w:rsidRDefault="000C1E50" w:rsidP="00D82D23">
                            <w:pPr>
                              <w:rPr>
                                <w:rFonts w:ascii="Lucida Console" w:hAnsi="Lucida Console"/>
                                <w:sz w:val="12"/>
                              </w:rPr>
                            </w:pPr>
                            <w:r w:rsidRPr="00D82D23">
                              <w:rPr>
                                <w:rFonts w:ascii="Lucida Console" w:hAnsi="Lucida Console"/>
                                <w:sz w:val="12"/>
                              </w:rPr>
                              <w:t>procedure setconnectionstring(x:string);</w:t>
                            </w:r>
                          </w:p>
                          <w:p w14:paraId="2699F624" w14:textId="77777777" w:rsidR="000C1E50" w:rsidRPr="00D82D23" w:rsidRDefault="000C1E50" w:rsidP="00D82D23">
                            <w:pPr>
                              <w:rPr>
                                <w:rFonts w:ascii="Lucida Console" w:hAnsi="Lucida Console"/>
                                <w:sz w:val="12"/>
                              </w:rPr>
                            </w:pPr>
                            <w:r w:rsidRPr="00D82D23">
                              <w:rPr>
                                <w:rFonts w:ascii="Lucida Console" w:hAnsi="Lucida Console"/>
                                <w:sz w:val="12"/>
                              </w:rPr>
                              <w:t>begin</w:t>
                            </w:r>
                          </w:p>
                          <w:p w14:paraId="7B84884F" w14:textId="77777777" w:rsidR="000C1E50" w:rsidRPr="00D82D23" w:rsidRDefault="000C1E50" w:rsidP="00D82D23">
                            <w:pPr>
                              <w:rPr>
                                <w:rFonts w:ascii="Lucida Console" w:hAnsi="Lucida Console"/>
                                <w:sz w:val="12"/>
                              </w:rPr>
                            </w:pPr>
                            <w:r w:rsidRPr="00D82D23">
                              <w:rPr>
                                <w:rFonts w:ascii="Lucida Console" w:hAnsi="Lucida Console"/>
                                <w:sz w:val="12"/>
                              </w:rPr>
                              <w:t xml:space="preserve">  globalconnectionstring:=x;</w:t>
                            </w:r>
                          </w:p>
                          <w:p w14:paraId="266E389C" w14:textId="77777777" w:rsidR="000C1E50" w:rsidRPr="00D82D23" w:rsidRDefault="000C1E50" w:rsidP="00D82D23">
                            <w:pPr>
                              <w:rPr>
                                <w:rFonts w:ascii="Lucida Console" w:hAnsi="Lucida Console"/>
                                <w:sz w:val="12"/>
                              </w:rPr>
                            </w:pPr>
                            <w:r w:rsidRPr="00D82D23">
                              <w:rPr>
                                <w:rFonts w:ascii="Lucida Console" w:hAnsi="Lucida Console"/>
                                <w:sz w:val="12"/>
                              </w:rPr>
                              <w:t>end;</w:t>
                            </w:r>
                          </w:p>
                          <w:p w14:paraId="6D7E8087" w14:textId="77777777" w:rsidR="000C1E50" w:rsidRPr="00D82D23" w:rsidRDefault="000C1E50" w:rsidP="00D82D23">
                            <w:pPr>
                              <w:rPr>
                                <w:rFonts w:ascii="Lucida Console" w:hAnsi="Lucida Console"/>
                                <w:sz w:val="12"/>
                              </w:rPr>
                            </w:pPr>
                          </w:p>
                          <w:p w14:paraId="29159C4D" w14:textId="77777777" w:rsidR="000C1E50" w:rsidRPr="00D82D23" w:rsidRDefault="000C1E50" w:rsidP="00D82D23">
                            <w:pPr>
                              <w:rPr>
                                <w:rFonts w:ascii="Lucida Console" w:hAnsi="Lucida Console"/>
                                <w:sz w:val="12"/>
                              </w:rPr>
                            </w:pPr>
                            <w:r>
                              <w:rPr>
                                <w:rFonts w:ascii="Lucida Console" w:hAnsi="Lucida Console"/>
                                <w:sz w:val="12"/>
                              </w:rPr>
                              <w:t xml:space="preserve">procedure </w:t>
                            </w:r>
                            <w:r w:rsidRPr="00D82D23">
                              <w:rPr>
                                <w:rFonts w:ascii="Lucida Console" w:hAnsi="Lucida Console"/>
                                <w:sz w:val="12"/>
                              </w:rPr>
                              <w:t>setglobalpasslevel(a:integer);</w:t>
                            </w:r>
                          </w:p>
                          <w:p w14:paraId="3D1A071F" w14:textId="77777777" w:rsidR="000C1E50" w:rsidRPr="00D82D23" w:rsidRDefault="000C1E50" w:rsidP="00D82D23">
                            <w:pPr>
                              <w:rPr>
                                <w:rFonts w:ascii="Lucida Console" w:hAnsi="Lucida Console"/>
                                <w:sz w:val="12"/>
                              </w:rPr>
                            </w:pPr>
                            <w:r w:rsidRPr="00D82D23">
                              <w:rPr>
                                <w:rFonts w:ascii="Lucida Console" w:hAnsi="Lucida Console"/>
                                <w:sz w:val="12"/>
                              </w:rPr>
                              <w:t>begin</w:t>
                            </w:r>
                          </w:p>
                          <w:p w14:paraId="2A8FFF3D" w14:textId="77777777" w:rsidR="000C1E50" w:rsidRPr="00D82D23" w:rsidRDefault="000C1E50" w:rsidP="00D82D23">
                            <w:pPr>
                              <w:rPr>
                                <w:rFonts w:ascii="Lucida Console" w:hAnsi="Lucida Console"/>
                                <w:sz w:val="12"/>
                              </w:rPr>
                            </w:pPr>
                            <w:r w:rsidRPr="00D82D23">
                              <w:rPr>
                                <w:rFonts w:ascii="Lucida Console" w:hAnsi="Lucida Console"/>
                                <w:sz w:val="12"/>
                              </w:rPr>
                              <w:t xml:space="preserve">  globalpasslevel:=a;</w:t>
                            </w:r>
                          </w:p>
                          <w:p w14:paraId="713F8BDE" w14:textId="77777777" w:rsidR="000C1E50" w:rsidRPr="00D82D23" w:rsidRDefault="000C1E50" w:rsidP="00D82D23">
                            <w:pPr>
                              <w:rPr>
                                <w:rFonts w:ascii="Lucida Console" w:hAnsi="Lucida Console"/>
                                <w:sz w:val="12"/>
                              </w:rPr>
                            </w:pPr>
                            <w:r w:rsidRPr="00D82D23">
                              <w:rPr>
                                <w:rFonts w:ascii="Lucida Console" w:hAnsi="Lucida Console"/>
                                <w:sz w:val="12"/>
                              </w:rPr>
                              <w:t>end;</w:t>
                            </w:r>
                          </w:p>
                          <w:p w14:paraId="2DE5B325" w14:textId="77777777" w:rsidR="000C1E50" w:rsidRPr="00D82D23" w:rsidRDefault="000C1E50" w:rsidP="00D82D23">
                            <w:pPr>
                              <w:rPr>
                                <w:rFonts w:ascii="Lucida Console" w:hAnsi="Lucida Console"/>
                                <w:sz w:val="12"/>
                              </w:rPr>
                            </w:pPr>
                          </w:p>
                          <w:p w14:paraId="601650B5" w14:textId="77777777" w:rsidR="000C1E50" w:rsidRPr="001737C6" w:rsidRDefault="000C1E50" w:rsidP="00D82D23">
                            <w:pPr>
                              <w:rPr>
                                <w:rFonts w:ascii="Lucida Console" w:hAnsi="Lucida Console"/>
                                <w:sz w:val="12"/>
                              </w:rPr>
                            </w:pPr>
                            <w:r w:rsidRPr="00D82D23">
                              <w:rPr>
                                <w:rFonts w:ascii="Lucida Console" w:hAnsi="Lucida Console"/>
                                <w:sz w:val="12"/>
                              </w:rPr>
                              <w: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453D70" id="Text Box 16" o:spid="_x0000_s1034" type="#_x0000_t202" style="position:absolute;left:0;text-align:left;margin-left:0;margin-top:21.5pt;width:6in;height:187.75pt;z-index:-25163776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" fillcolor="white [3201]" strokeweight=".5pt">
                <v:textbox>
                  <w:txbxContent>
                    <w:p w14:paraId="2C2FC3E5" w14:textId="77777777" w:rsidR="000C1E50" w:rsidRPr="00D82D23" w:rsidRDefault="000C1E50" w:rsidP="00D82D23">
                      <w:pPr>
                        <w:rPr>
                          <w:rFonts w:ascii="Lucida Console" w:hAnsi="Lucida Console"/>
                          <w:sz w:val="12"/>
                        </w:rPr>
                      </w:pPr>
                      <w:r w:rsidRPr="00D82D23">
                        <w:rPr>
                          <w:rFonts w:ascii="Lucida Console" w:hAnsi="Lucida Console"/>
                          <w:sz w:val="12"/>
                        </w:rPr>
                        <w:t>unit Globalsetup;</w:t>
                      </w:r>
                    </w:p>
                    <w:p w14:paraId="3F7B021B" w14:textId="77777777" w:rsidR="000C1E50" w:rsidRPr="00D82D23" w:rsidRDefault="000C1E50" w:rsidP="00D82D23">
                      <w:pPr>
                        <w:rPr>
                          <w:rFonts w:ascii="Lucida Console" w:hAnsi="Lucida Console"/>
                          <w:sz w:val="12"/>
                        </w:rPr>
                      </w:pPr>
                    </w:p>
                    <w:p w14:paraId="6D0C9E72" w14:textId="77777777" w:rsidR="000C1E50" w:rsidRPr="00D82D23" w:rsidRDefault="000C1E50" w:rsidP="00D82D23">
                      <w:pPr>
                        <w:rPr>
                          <w:rFonts w:ascii="Lucida Console" w:hAnsi="Lucida Console"/>
                          <w:sz w:val="12"/>
                        </w:rPr>
                      </w:pPr>
                      <w:r w:rsidRPr="00D82D23">
                        <w:rPr>
                          <w:rFonts w:ascii="Lucida Console" w:hAnsi="Lucida Console"/>
                          <w:sz w:val="12"/>
                        </w:rPr>
                        <w:t>interface</w:t>
                      </w:r>
                    </w:p>
                    <w:p w14:paraId="1827770C" w14:textId="77777777" w:rsidR="000C1E50" w:rsidRPr="00D82D23" w:rsidRDefault="000C1E50" w:rsidP="00D82D23">
                      <w:pPr>
                        <w:rPr>
                          <w:rFonts w:ascii="Lucida Console" w:hAnsi="Lucida Console"/>
                          <w:sz w:val="12"/>
                        </w:rPr>
                      </w:pPr>
                      <w:r w:rsidRPr="00D82D23">
                        <w:rPr>
                          <w:rFonts w:ascii="Lucida Console" w:hAnsi="Lucida Console"/>
                          <w:sz w:val="12"/>
                        </w:rPr>
                        <w:t>uses</w:t>
                      </w:r>
                    </w:p>
                    <w:p w14:paraId="3D0ED61C" w14:textId="77777777" w:rsidR="000C1E50" w:rsidRPr="00D82D23" w:rsidRDefault="000C1E50" w:rsidP="00D82D23">
                      <w:pPr>
                        <w:rPr>
                          <w:rFonts w:ascii="Lucida Console" w:hAnsi="Lucida Console"/>
                          <w:sz w:val="12"/>
                        </w:rPr>
                      </w:pPr>
                      <w:r w:rsidRPr="00D82D23">
                        <w:rPr>
                          <w:rFonts w:ascii="Lucida Console" w:hAnsi="Lucida Console"/>
                          <w:sz w:val="12"/>
                        </w:rPr>
                        <w:t>sysutils;</w:t>
                      </w:r>
                    </w:p>
                    <w:p w14:paraId="7D38C656" w14:textId="77777777" w:rsidR="000C1E50" w:rsidRPr="00D82D23" w:rsidRDefault="000C1E50" w:rsidP="00D82D23">
                      <w:pPr>
                        <w:rPr>
                          <w:rFonts w:ascii="Lucida Console" w:hAnsi="Lucida Console"/>
                          <w:sz w:val="12"/>
                        </w:rPr>
                      </w:pPr>
                    </w:p>
                    <w:p w14:paraId="061DCD1A" w14:textId="77777777" w:rsidR="000C1E50" w:rsidRPr="00D82D23" w:rsidRDefault="000C1E50" w:rsidP="00D82D23">
                      <w:pPr>
                        <w:rPr>
                          <w:rFonts w:ascii="Lucida Console" w:hAnsi="Lucida Console"/>
                          <w:sz w:val="12"/>
                        </w:rPr>
                      </w:pPr>
                      <w:r w:rsidRPr="00D82D23">
                        <w:rPr>
                          <w:rFonts w:ascii="Lucida Console" w:hAnsi="Lucida Console"/>
                          <w:sz w:val="12"/>
                        </w:rPr>
                        <w:t>var</w:t>
                      </w:r>
                    </w:p>
                    <w:p w14:paraId="40521BA9" w14:textId="77777777" w:rsidR="000C1E50" w:rsidRPr="00D82D23" w:rsidRDefault="000C1E50" w:rsidP="00D82D23">
                      <w:pPr>
                        <w:rPr>
                          <w:rFonts w:ascii="Lucida Console" w:hAnsi="Lucida Console"/>
                          <w:sz w:val="12"/>
                        </w:rPr>
                      </w:pPr>
                      <w:r w:rsidRPr="00D82D23">
                        <w:rPr>
                          <w:rFonts w:ascii="Lucida Console" w:hAnsi="Lucida Console"/>
                          <w:sz w:val="12"/>
                        </w:rPr>
                        <w:t>globalconnectionstring:string;</w:t>
                      </w:r>
                    </w:p>
                    <w:p w14:paraId="28FC0B98" w14:textId="77777777" w:rsidR="000C1E50" w:rsidRPr="00D82D23" w:rsidRDefault="000C1E50" w:rsidP="00D82D23">
                      <w:pPr>
                        <w:rPr>
                          <w:rFonts w:ascii="Lucida Console" w:hAnsi="Lucida Console"/>
                          <w:sz w:val="12"/>
                        </w:rPr>
                      </w:pPr>
                      <w:r w:rsidRPr="00D82D23">
                        <w:rPr>
                          <w:rFonts w:ascii="Lucida Console" w:hAnsi="Lucida Console"/>
                          <w:sz w:val="12"/>
                        </w:rPr>
                        <w:t>globalpasslevel:integer;</w:t>
                      </w:r>
                    </w:p>
                    <w:p w14:paraId="6855A0F4" w14:textId="77777777" w:rsidR="000C1E50" w:rsidRPr="00D82D23" w:rsidRDefault="000C1E50" w:rsidP="00D82D23">
                      <w:pPr>
                        <w:rPr>
                          <w:rFonts w:ascii="Lucida Console" w:hAnsi="Lucida Console"/>
                          <w:sz w:val="12"/>
                        </w:rPr>
                      </w:pPr>
                    </w:p>
                    <w:p w14:paraId="380CAF92" w14:textId="77777777" w:rsidR="000C1E50" w:rsidRPr="00D82D23" w:rsidRDefault="000C1E50" w:rsidP="00D82D23">
                      <w:pPr>
                        <w:rPr>
                          <w:rFonts w:ascii="Lucida Console" w:hAnsi="Lucida Console"/>
                          <w:sz w:val="12"/>
                        </w:rPr>
                      </w:pPr>
                      <w:r w:rsidRPr="00D82D23">
                        <w:rPr>
                          <w:rFonts w:ascii="Lucida Console" w:hAnsi="Lucida Console"/>
                          <w:sz w:val="12"/>
                        </w:rPr>
                        <w:t>procedure setconnectionstring(x:string);</w:t>
                      </w:r>
                    </w:p>
                    <w:p w14:paraId="59B84256" w14:textId="77777777" w:rsidR="000C1E50" w:rsidRPr="00D82D23" w:rsidRDefault="000C1E50" w:rsidP="00D82D23">
                      <w:pPr>
                        <w:rPr>
                          <w:rFonts w:ascii="Lucida Console" w:hAnsi="Lucida Console"/>
                          <w:sz w:val="12"/>
                        </w:rPr>
                      </w:pPr>
                      <w:r w:rsidRPr="00D82D23">
                        <w:rPr>
                          <w:rFonts w:ascii="Lucida Console" w:hAnsi="Lucida Console"/>
                          <w:sz w:val="12"/>
                        </w:rPr>
                        <w:t>procedure setglobalpasslevel(a:integer);</w:t>
                      </w:r>
                    </w:p>
                    <w:p w14:paraId="0CD5D654" w14:textId="77777777" w:rsidR="000C1E50" w:rsidRPr="00D82D23" w:rsidRDefault="000C1E50" w:rsidP="00D82D23">
                      <w:pPr>
                        <w:rPr>
                          <w:rFonts w:ascii="Lucida Console" w:hAnsi="Lucida Console"/>
                          <w:sz w:val="12"/>
                        </w:rPr>
                      </w:pPr>
                    </w:p>
                    <w:p w14:paraId="028C1C60" w14:textId="77777777" w:rsidR="000C1E50" w:rsidRPr="00D82D23" w:rsidRDefault="000C1E50" w:rsidP="00D82D23">
                      <w:pPr>
                        <w:rPr>
                          <w:rFonts w:ascii="Lucida Console" w:hAnsi="Lucida Console"/>
                          <w:sz w:val="12"/>
                        </w:rPr>
                      </w:pPr>
                      <w:r w:rsidRPr="00D82D23">
                        <w:rPr>
                          <w:rFonts w:ascii="Lucida Console" w:hAnsi="Lucida Console"/>
                          <w:sz w:val="12"/>
                        </w:rPr>
                        <w:t>implementation</w:t>
                      </w:r>
                    </w:p>
                    <w:p w14:paraId="542949C5" w14:textId="77777777" w:rsidR="000C1E50" w:rsidRPr="00D82D23" w:rsidRDefault="000C1E50" w:rsidP="00D82D23">
                      <w:pPr>
                        <w:rPr>
                          <w:rFonts w:ascii="Lucida Console" w:hAnsi="Lucida Console"/>
                          <w:sz w:val="12"/>
                        </w:rPr>
                      </w:pPr>
                      <w:r w:rsidRPr="00D82D23">
                        <w:rPr>
                          <w:rFonts w:ascii="Lucida Console" w:hAnsi="Lucida Console"/>
                          <w:sz w:val="12"/>
                        </w:rPr>
                        <w:t>uses</w:t>
                      </w:r>
                    </w:p>
                    <w:p w14:paraId="4EFFDB91" w14:textId="77777777" w:rsidR="000C1E50" w:rsidRPr="00D82D23" w:rsidRDefault="000C1E50" w:rsidP="00D82D23">
                      <w:pPr>
                        <w:rPr>
                          <w:rFonts w:ascii="Lucida Console" w:hAnsi="Lucida Console"/>
                          <w:sz w:val="12"/>
                        </w:rPr>
                      </w:pPr>
                      <w:r w:rsidRPr="00D82D23">
                        <w:rPr>
                          <w:rFonts w:ascii="Lucida Console" w:hAnsi="Lucida Console"/>
                          <w:sz w:val="12"/>
                        </w:rPr>
                        <w:t>Login;</w:t>
                      </w:r>
                    </w:p>
                    <w:p w14:paraId="489721B7" w14:textId="77777777" w:rsidR="000C1E50" w:rsidRPr="00D82D23" w:rsidRDefault="000C1E50" w:rsidP="00D82D23">
                      <w:pPr>
                        <w:rPr>
                          <w:rFonts w:ascii="Lucida Console" w:hAnsi="Lucida Console"/>
                          <w:sz w:val="12"/>
                        </w:rPr>
                      </w:pPr>
                    </w:p>
                    <w:p w14:paraId="68F553BA" w14:textId="77777777" w:rsidR="000C1E50" w:rsidRPr="00D82D23" w:rsidRDefault="000C1E50" w:rsidP="00D82D23">
                      <w:pPr>
                        <w:rPr>
                          <w:rFonts w:ascii="Lucida Console" w:hAnsi="Lucida Console"/>
                          <w:sz w:val="12"/>
                        </w:rPr>
                      </w:pPr>
                      <w:r w:rsidRPr="00D82D23">
                        <w:rPr>
                          <w:rFonts w:ascii="Lucida Console" w:hAnsi="Lucida Console"/>
                          <w:sz w:val="12"/>
                        </w:rPr>
                        <w:t>procedure setconnectionstring(x:string);</w:t>
                      </w:r>
                    </w:p>
                    <w:p w14:paraId="2699F624" w14:textId="77777777" w:rsidR="000C1E50" w:rsidRPr="00D82D23" w:rsidRDefault="000C1E50" w:rsidP="00D82D23">
                      <w:pPr>
                        <w:rPr>
                          <w:rFonts w:ascii="Lucida Console" w:hAnsi="Lucida Console"/>
                          <w:sz w:val="12"/>
                        </w:rPr>
                      </w:pPr>
                      <w:r w:rsidRPr="00D82D23">
                        <w:rPr>
                          <w:rFonts w:ascii="Lucida Console" w:hAnsi="Lucida Console"/>
                          <w:sz w:val="12"/>
                        </w:rPr>
                        <w:t>begin</w:t>
                      </w:r>
                    </w:p>
                    <w:p w14:paraId="7B84884F" w14:textId="77777777" w:rsidR="000C1E50" w:rsidRPr="00D82D23" w:rsidRDefault="000C1E50" w:rsidP="00D82D23">
                      <w:pPr>
                        <w:rPr>
                          <w:rFonts w:ascii="Lucida Console" w:hAnsi="Lucida Console"/>
                          <w:sz w:val="12"/>
                        </w:rPr>
                      </w:pPr>
                      <w:r w:rsidRPr="00D82D23">
                        <w:rPr>
                          <w:rFonts w:ascii="Lucida Console" w:hAnsi="Lucida Console"/>
                          <w:sz w:val="12"/>
                        </w:rPr>
                        <w:t xml:space="preserve">  globalconnectionstring:=x;</w:t>
                      </w:r>
                    </w:p>
                    <w:p w14:paraId="266E389C" w14:textId="77777777" w:rsidR="000C1E50" w:rsidRPr="00D82D23" w:rsidRDefault="000C1E50" w:rsidP="00D82D23">
                      <w:pPr>
                        <w:rPr>
                          <w:rFonts w:ascii="Lucida Console" w:hAnsi="Lucida Console"/>
                          <w:sz w:val="12"/>
                        </w:rPr>
                      </w:pPr>
                      <w:r w:rsidRPr="00D82D23">
                        <w:rPr>
                          <w:rFonts w:ascii="Lucida Console" w:hAnsi="Lucida Console"/>
                          <w:sz w:val="12"/>
                        </w:rPr>
                        <w:t>end;</w:t>
                      </w:r>
                    </w:p>
                    <w:p w14:paraId="6D7E8087" w14:textId="77777777" w:rsidR="000C1E50" w:rsidRPr="00D82D23" w:rsidRDefault="000C1E50" w:rsidP="00D82D23">
                      <w:pPr>
                        <w:rPr>
                          <w:rFonts w:ascii="Lucida Console" w:hAnsi="Lucida Console"/>
                          <w:sz w:val="12"/>
                        </w:rPr>
                      </w:pPr>
                    </w:p>
                    <w:p w14:paraId="29159C4D" w14:textId="77777777" w:rsidR="000C1E50" w:rsidRPr="00D82D23" w:rsidRDefault="000C1E50" w:rsidP="00D82D23">
                      <w:pPr>
                        <w:rPr>
                          <w:rFonts w:ascii="Lucida Console" w:hAnsi="Lucida Console"/>
                          <w:sz w:val="12"/>
                        </w:rPr>
                      </w:pPr>
                      <w:r>
                        <w:rPr>
                          <w:rFonts w:ascii="Lucida Console" w:hAnsi="Lucida Console"/>
                          <w:sz w:val="12"/>
                        </w:rPr>
                        <w:t xml:space="preserve">procedure </w:t>
                      </w:r>
                      <w:r w:rsidRPr="00D82D23">
                        <w:rPr>
                          <w:rFonts w:ascii="Lucida Console" w:hAnsi="Lucida Console"/>
                          <w:sz w:val="12"/>
                        </w:rPr>
                        <w:t>setglobalpasslevel(a:integer);</w:t>
                      </w:r>
                    </w:p>
                    <w:p w14:paraId="3D1A071F" w14:textId="77777777" w:rsidR="000C1E50" w:rsidRPr="00D82D23" w:rsidRDefault="000C1E50" w:rsidP="00D82D23">
                      <w:pPr>
                        <w:rPr>
                          <w:rFonts w:ascii="Lucida Console" w:hAnsi="Lucida Console"/>
                          <w:sz w:val="12"/>
                        </w:rPr>
                      </w:pPr>
                      <w:r w:rsidRPr="00D82D23">
                        <w:rPr>
                          <w:rFonts w:ascii="Lucida Console" w:hAnsi="Lucida Console"/>
                          <w:sz w:val="12"/>
                        </w:rPr>
                        <w:t>begin</w:t>
                      </w:r>
                    </w:p>
                    <w:p w14:paraId="2A8FFF3D" w14:textId="77777777" w:rsidR="000C1E50" w:rsidRPr="00D82D23" w:rsidRDefault="000C1E50" w:rsidP="00D82D23">
                      <w:pPr>
                        <w:rPr>
                          <w:rFonts w:ascii="Lucida Console" w:hAnsi="Lucida Console"/>
                          <w:sz w:val="12"/>
                        </w:rPr>
                      </w:pPr>
                      <w:r w:rsidRPr="00D82D23">
                        <w:rPr>
                          <w:rFonts w:ascii="Lucida Console" w:hAnsi="Lucida Console"/>
                          <w:sz w:val="12"/>
                        </w:rPr>
                        <w:t xml:space="preserve">  globalpasslevel:=a;</w:t>
                      </w:r>
                    </w:p>
                    <w:p w14:paraId="713F8BDE" w14:textId="77777777" w:rsidR="000C1E50" w:rsidRPr="00D82D23" w:rsidRDefault="000C1E50" w:rsidP="00D82D23">
                      <w:pPr>
                        <w:rPr>
                          <w:rFonts w:ascii="Lucida Console" w:hAnsi="Lucida Console"/>
                          <w:sz w:val="12"/>
                        </w:rPr>
                      </w:pPr>
                      <w:r w:rsidRPr="00D82D23">
                        <w:rPr>
                          <w:rFonts w:ascii="Lucida Console" w:hAnsi="Lucida Console"/>
                          <w:sz w:val="12"/>
                        </w:rPr>
                        <w:t>end;</w:t>
                      </w:r>
                    </w:p>
                    <w:p w14:paraId="2DE5B325" w14:textId="77777777" w:rsidR="000C1E50" w:rsidRPr="00D82D23" w:rsidRDefault="000C1E50" w:rsidP="00D82D23">
                      <w:pPr>
                        <w:rPr>
                          <w:rFonts w:ascii="Lucida Console" w:hAnsi="Lucida Console"/>
                          <w:sz w:val="12"/>
                        </w:rPr>
                      </w:pPr>
                    </w:p>
                    <w:p w14:paraId="601650B5" w14:textId="77777777" w:rsidR="000C1E50" w:rsidRPr="001737C6" w:rsidRDefault="000C1E50" w:rsidP="00D82D23">
                      <w:pPr>
                        <w:rPr>
                          <w:rFonts w:ascii="Lucida Console" w:hAnsi="Lucida Console"/>
                          <w:sz w:val="12"/>
                        </w:rPr>
                      </w:pPr>
                      <w:r w:rsidRPr="00D82D23">
                        <w:rPr>
                          <w:rFonts w:ascii="Lucida Console" w:hAnsi="Lucida Console"/>
                          <w:sz w:val="12"/>
                        </w:rPr>
                        <w:t>end.</w:t>
                      </w:r>
                    </w:p>
                  </w:txbxContent>
                </v:textbox>
                <w10:wrap type="tight" anchorx="margin"/>
              </v:shape>
            </w:pict>
          </mc:Fallback>
        </mc:AlternateContent>
      </w:r>
      <w:r>
        <w:t>Code created to initialise global variables in Global S</w:t>
      </w:r>
      <w:r w:rsidR="005E54B7">
        <w:t>etups</w:t>
      </w:r>
      <w:r>
        <w:t xml:space="preserve"> unit</w:t>
      </w:r>
    </w:p>
    <w:p w14:paraId="1C729468" w14:textId="77777777" w:rsidR="00D82D23" w:rsidRDefault="00D82D23" w:rsidP="00D82D23">
      <w:pPr>
        <w:tabs>
          <w:tab w:val="left" w:pos="1590"/>
        </w:tabs>
      </w:pPr>
      <w:r>
        <w:t>This section of code initialises and sets the connection-string and global pass level. The connection-string allows the program to create a link between the graphical forms and the database. This variable needs to be globalised since it is used within all of the forms. Similarly, the global pass level needs to be accessed within multiple forms so that elements appropriate to the user’s access rights are displayed.</w:t>
      </w:r>
    </w:p>
    <w:p w14:paraId="72B42648" w14:textId="77777777" w:rsidR="00D82D23" w:rsidRDefault="00D82D23" w:rsidP="00D82D23">
      <w:pPr>
        <w:tabs>
          <w:tab w:val="left" w:pos="1590"/>
        </w:tabs>
        <w:ind w:left="360"/>
      </w:pPr>
    </w:p>
    <w:p w14:paraId="042D8375" w14:textId="77777777" w:rsidR="00D82D23" w:rsidRDefault="00D82D23" w:rsidP="00D82D23">
      <w:pPr>
        <w:tabs>
          <w:tab w:val="left" w:pos="1590"/>
        </w:tabs>
        <w:ind w:left="360"/>
      </w:pPr>
    </w:p>
    <w:p w14:paraId="6118D72D" w14:textId="77777777" w:rsidR="00D82D23" w:rsidRDefault="00D82D23" w:rsidP="00D82D23">
      <w:pPr>
        <w:tabs>
          <w:tab w:val="left" w:pos="1590"/>
        </w:tabs>
        <w:ind w:left="360"/>
      </w:pPr>
    </w:p>
    <w:p w14:paraId="1103B19E" w14:textId="77777777" w:rsidR="00D82D23" w:rsidRDefault="00D82D23" w:rsidP="00D82D23">
      <w:pPr>
        <w:tabs>
          <w:tab w:val="left" w:pos="1590"/>
        </w:tabs>
        <w:ind w:left="360"/>
      </w:pPr>
    </w:p>
    <w:p w14:paraId="55C1ACD3" w14:textId="77777777" w:rsidR="00D82D23" w:rsidRDefault="00D82D23" w:rsidP="00D82D23">
      <w:pPr>
        <w:tabs>
          <w:tab w:val="left" w:pos="1590"/>
        </w:tabs>
        <w:ind w:left="360"/>
      </w:pPr>
    </w:p>
    <w:p w14:paraId="020FFDDD" w14:textId="77777777" w:rsidR="00D82D23" w:rsidRDefault="00D82D23" w:rsidP="00D82D23">
      <w:pPr>
        <w:tabs>
          <w:tab w:val="left" w:pos="1590"/>
        </w:tabs>
        <w:ind w:left="360"/>
      </w:pPr>
    </w:p>
    <w:p w14:paraId="3A8AA748" w14:textId="77777777" w:rsidR="00D82D23" w:rsidRDefault="00D82D23" w:rsidP="00D82D23">
      <w:pPr>
        <w:tabs>
          <w:tab w:val="left" w:pos="1590"/>
        </w:tabs>
        <w:ind w:left="360"/>
      </w:pPr>
    </w:p>
    <w:p w14:paraId="74403E23" w14:textId="77777777" w:rsidR="00D82D23" w:rsidRDefault="00D82D23" w:rsidP="00D82D23">
      <w:pPr>
        <w:tabs>
          <w:tab w:val="left" w:pos="1590"/>
        </w:tabs>
        <w:ind w:left="360"/>
      </w:pPr>
    </w:p>
    <w:p w14:paraId="5F9CB269" w14:textId="77777777" w:rsidR="00D82D23" w:rsidRDefault="00D82D23" w:rsidP="00D82D23">
      <w:pPr>
        <w:tabs>
          <w:tab w:val="left" w:pos="1590"/>
        </w:tabs>
        <w:ind w:left="360"/>
      </w:pPr>
    </w:p>
    <w:p w14:paraId="19753CFD" w14:textId="77777777" w:rsidR="005E54B7" w:rsidRDefault="00D82D23" w:rsidP="005E54B7">
      <w:pPr>
        <w:pStyle w:val="ListParagraph"/>
        <w:numPr>
          <w:ilvl w:val="0"/>
          <w:numId w:val="2"/>
        </w:numPr>
        <w:tabs>
          <w:tab w:val="left" w:pos="1590"/>
        </w:tabs>
      </w:pPr>
      <w:r>
        <w:rPr>
          <w:noProof/>
          <w:lang w:eastAsia="en-GB"/>
        </w:rPr>
        <w:lastRenderedPageBreak/>
        <mc:AlternateContent>
          <mc:Choice Requires="wps">
            <w:drawing>
              <wp:anchor distT="0" distB="0" distL="114300" distR="114300" simplePos="0" relativeHeight="251680768" behindDoc="1" locked="0" layoutInCell="1" allowOverlap="1" wp14:anchorId="49FCD640" wp14:editId="3022920E">
                <wp:simplePos x="0" y="0"/>
                <wp:positionH relativeFrom="margin">
                  <wp:align>left</wp:align>
                </wp:positionH>
                <wp:positionV relativeFrom="paragraph">
                  <wp:posOffset>273532</wp:posOffset>
                </wp:positionV>
                <wp:extent cx="5486400" cy="3796030"/>
                <wp:effectExtent l="0" t="0" r="19050" b="13970"/>
                <wp:wrapTight wrapText="bothSides">
                  <wp:wrapPolygon edited="0">
                    <wp:start x="0" y="0"/>
                    <wp:lineTo x="0" y="21571"/>
                    <wp:lineTo x="21600" y="21571"/>
                    <wp:lineTo x="21600" y="0"/>
                    <wp:lineTo x="0" y="0"/>
                  </wp:wrapPolygon>
                </wp:wrapTight>
                <wp:docPr id="17" name="Text Box 17"/>
                <wp:cNvGraphicFramePr/>
                <a:graphic xmlns:a="http://schemas.openxmlformats.org/drawingml/2006/main">
                  <a:graphicData uri="http://schemas.microsoft.com/office/word/2010/wordprocessingShape">
                    <wps:wsp>
                      <wps:cNvSpPr txBox="1"/>
                      <wps:spPr>
                        <a:xfrm>
                          <a:off x="0" y="0"/>
                          <a:ext cx="5486400" cy="3796030"/>
                        </a:xfrm>
                        <a:prstGeom prst="rect">
                          <a:avLst/>
                        </a:prstGeom>
                        <a:solidFill>
                          <a:schemeClr val="lt1"/>
                        </a:solidFill>
                        <a:ln w="6350">
                          <a:solidFill>
                            <a:prstClr val="black"/>
                          </a:solidFill>
                        </a:ln>
                      </wps:spPr>
                      <wps:txbx>
                        <w:txbxContent>
                          <w:p w14:paraId="01E081A5" w14:textId="77777777" w:rsidR="000C1E50" w:rsidRPr="00D82D23" w:rsidRDefault="000C1E50" w:rsidP="00D82D23">
                            <w:pPr>
                              <w:rPr>
                                <w:rFonts w:ascii="Lucida Console" w:hAnsi="Lucida Console"/>
                                <w:sz w:val="12"/>
                              </w:rPr>
                            </w:pPr>
                            <w:r w:rsidRPr="00D82D23">
                              <w:rPr>
                                <w:rFonts w:ascii="Lucida Console" w:hAnsi="Lucida Console"/>
                                <w:sz w:val="12"/>
                              </w:rPr>
                              <w:t>unit Mainmenu;</w:t>
                            </w:r>
                          </w:p>
                          <w:p w14:paraId="1CDA4E64" w14:textId="77777777" w:rsidR="000C1E50" w:rsidRPr="00D82D23" w:rsidRDefault="000C1E50" w:rsidP="00D82D23">
                            <w:pPr>
                              <w:rPr>
                                <w:rFonts w:ascii="Lucida Console" w:hAnsi="Lucida Console"/>
                                <w:sz w:val="12"/>
                              </w:rPr>
                            </w:pPr>
                          </w:p>
                          <w:p w14:paraId="7DFE15B0" w14:textId="77777777" w:rsidR="000C1E50" w:rsidRPr="00D82D23" w:rsidRDefault="000C1E50" w:rsidP="00D82D23">
                            <w:pPr>
                              <w:rPr>
                                <w:rFonts w:ascii="Lucida Console" w:hAnsi="Lucida Console"/>
                                <w:sz w:val="12"/>
                              </w:rPr>
                            </w:pPr>
                            <w:r w:rsidRPr="00D82D23">
                              <w:rPr>
                                <w:rFonts w:ascii="Lucida Console" w:hAnsi="Lucida Console"/>
                                <w:sz w:val="12"/>
                              </w:rPr>
                              <w:t>interface</w:t>
                            </w:r>
                          </w:p>
                          <w:p w14:paraId="1792FD19" w14:textId="77777777" w:rsidR="000C1E50" w:rsidRPr="00D82D23" w:rsidRDefault="000C1E50" w:rsidP="00D82D23">
                            <w:pPr>
                              <w:rPr>
                                <w:rFonts w:ascii="Lucida Console" w:hAnsi="Lucida Console"/>
                                <w:sz w:val="12"/>
                              </w:rPr>
                            </w:pPr>
                          </w:p>
                          <w:p w14:paraId="7D045ACE" w14:textId="77777777" w:rsidR="000C1E50" w:rsidRPr="00D82D23" w:rsidRDefault="000C1E50" w:rsidP="00D82D23">
                            <w:pPr>
                              <w:rPr>
                                <w:rFonts w:ascii="Lucida Console" w:hAnsi="Lucida Console"/>
                                <w:sz w:val="12"/>
                              </w:rPr>
                            </w:pPr>
                            <w:r w:rsidRPr="00D82D23">
                              <w:rPr>
                                <w:rFonts w:ascii="Lucida Console" w:hAnsi="Lucida Console"/>
                                <w:sz w:val="12"/>
                              </w:rPr>
                              <w:t>uses</w:t>
                            </w:r>
                          </w:p>
                          <w:p w14:paraId="2B1C8FEA" w14:textId="77777777" w:rsidR="000C1E50" w:rsidRPr="00D82D23" w:rsidRDefault="000C1E50" w:rsidP="00D82D23">
                            <w:pPr>
                              <w:rPr>
                                <w:rFonts w:ascii="Lucida Console" w:hAnsi="Lucida Console"/>
                                <w:sz w:val="12"/>
                              </w:rPr>
                            </w:pPr>
                            <w:r w:rsidRPr="00D82D23">
                              <w:rPr>
                                <w:rFonts w:ascii="Lucida Console" w:hAnsi="Lucida Console"/>
                                <w:sz w:val="12"/>
                              </w:rPr>
                              <w:t xml:space="preserve">  Winapi.Windows, Winapi.Messages, System.SysUtils, System.Variants, System.Classes, Vcl.Graphics,</w:t>
                            </w:r>
                          </w:p>
                          <w:p w14:paraId="01C9E040" w14:textId="77777777" w:rsidR="000C1E50" w:rsidRPr="00D82D23" w:rsidRDefault="000C1E50" w:rsidP="00D82D23">
                            <w:pPr>
                              <w:rPr>
                                <w:rFonts w:ascii="Lucida Console" w:hAnsi="Lucida Console"/>
                                <w:sz w:val="12"/>
                              </w:rPr>
                            </w:pPr>
                            <w:r w:rsidRPr="00D82D23">
                              <w:rPr>
                                <w:rFonts w:ascii="Lucida Console" w:hAnsi="Lucida Console"/>
                                <w:sz w:val="12"/>
                              </w:rPr>
                              <w:t xml:space="preserve">  Vcl.Controls, Vcl.Forms, Vcl.Dialogs;</w:t>
                            </w:r>
                          </w:p>
                          <w:p w14:paraId="38AC9B5E" w14:textId="77777777" w:rsidR="000C1E50" w:rsidRPr="00D82D23" w:rsidRDefault="000C1E50" w:rsidP="00D82D23">
                            <w:pPr>
                              <w:rPr>
                                <w:rFonts w:ascii="Lucida Console" w:hAnsi="Lucida Console"/>
                                <w:sz w:val="12"/>
                              </w:rPr>
                            </w:pPr>
                          </w:p>
                          <w:p w14:paraId="50D12DC1" w14:textId="77777777" w:rsidR="000C1E50" w:rsidRPr="00D82D23" w:rsidRDefault="000C1E50" w:rsidP="00D82D23">
                            <w:pPr>
                              <w:rPr>
                                <w:rFonts w:ascii="Lucida Console" w:hAnsi="Lucida Console"/>
                                <w:sz w:val="12"/>
                              </w:rPr>
                            </w:pPr>
                            <w:r w:rsidRPr="00D82D23">
                              <w:rPr>
                                <w:rFonts w:ascii="Lucida Console" w:hAnsi="Lucida Console"/>
                                <w:sz w:val="12"/>
                              </w:rPr>
                              <w:t>type</w:t>
                            </w:r>
                          </w:p>
                          <w:p w14:paraId="03D53655" w14:textId="77777777" w:rsidR="000C1E50" w:rsidRPr="00D82D23" w:rsidRDefault="000C1E50" w:rsidP="00D82D23">
                            <w:pPr>
                              <w:rPr>
                                <w:rFonts w:ascii="Lucida Console" w:hAnsi="Lucida Console"/>
                                <w:sz w:val="12"/>
                              </w:rPr>
                            </w:pPr>
                            <w:r w:rsidRPr="00D82D23">
                              <w:rPr>
                                <w:rFonts w:ascii="Lucida Console" w:hAnsi="Lucida Console"/>
                                <w:sz w:val="12"/>
                              </w:rPr>
                              <w:t xml:space="preserve">  TmainmenuForm = class(TForm)</w:t>
                            </w:r>
                          </w:p>
                          <w:p w14:paraId="25921FF7" w14:textId="77777777" w:rsidR="000C1E50" w:rsidRPr="00D82D23" w:rsidRDefault="000C1E50" w:rsidP="00D82D23">
                            <w:pPr>
                              <w:rPr>
                                <w:rFonts w:ascii="Lucida Console" w:hAnsi="Lucida Console"/>
                                <w:sz w:val="12"/>
                              </w:rPr>
                            </w:pPr>
                            <w:r w:rsidRPr="00D82D23">
                              <w:rPr>
                                <w:rFonts w:ascii="Lucida Console" w:hAnsi="Lucida Console"/>
                                <w:sz w:val="12"/>
                              </w:rPr>
                              <w:t xml:space="preserve">    procedure FormCreate(Sender: TObject);</w:t>
                            </w:r>
                          </w:p>
                          <w:p w14:paraId="71E10C56" w14:textId="77777777" w:rsidR="000C1E50" w:rsidRPr="00D82D23" w:rsidRDefault="000C1E50" w:rsidP="00D82D23">
                            <w:pPr>
                              <w:rPr>
                                <w:rFonts w:ascii="Lucida Console" w:hAnsi="Lucida Console"/>
                                <w:sz w:val="12"/>
                              </w:rPr>
                            </w:pPr>
                            <w:r w:rsidRPr="00D82D23">
                              <w:rPr>
                                <w:rFonts w:ascii="Lucida Console" w:hAnsi="Lucida Console"/>
                                <w:sz w:val="12"/>
                              </w:rPr>
                              <w:t xml:space="preserve">    procedure FormShow(Sender: TObject);</w:t>
                            </w:r>
                          </w:p>
                          <w:p w14:paraId="61A335A1" w14:textId="77777777" w:rsidR="000C1E50" w:rsidRPr="00D82D23" w:rsidRDefault="000C1E50" w:rsidP="00D82D23">
                            <w:pPr>
                              <w:rPr>
                                <w:rFonts w:ascii="Lucida Console" w:hAnsi="Lucida Console"/>
                                <w:sz w:val="12"/>
                              </w:rPr>
                            </w:pPr>
                            <w:r w:rsidRPr="00D82D23">
                              <w:rPr>
                                <w:rFonts w:ascii="Lucida Console" w:hAnsi="Lucida Console"/>
                                <w:sz w:val="12"/>
                              </w:rPr>
                              <w:t xml:space="preserve">    procedure FormClose(Sender: TObject; var Action: TCloseAction);</w:t>
                            </w:r>
                          </w:p>
                          <w:p w14:paraId="4D4D3B07" w14:textId="77777777" w:rsidR="000C1E50" w:rsidRPr="00D82D23" w:rsidRDefault="000C1E50" w:rsidP="00D82D23">
                            <w:pPr>
                              <w:rPr>
                                <w:rFonts w:ascii="Lucida Console" w:hAnsi="Lucida Console"/>
                                <w:sz w:val="12"/>
                              </w:rPr>
                            </w:pPr>
                            <w:r w:rsidRPr="00D82D23">
                              <w:rPr>
                                <w:rFonts w:ascii="Lucida Console" w:hAnsi="Lucida Console"/>
                                <w:sz w:val="12"/>
                              </w:rPr>
                              <w:t xml:space="preserve">  private</w:t>
                            </w:r>
                          </w:p>
                          <w:p w14:paraId="26DE57B5" w14:textId="77777777" w:rsidR="000C1E50" w:rsidRPr="00D82D23" w:rsidRDefault="000C1E50" w:rsidP="00D82D23">
                            <w:pPr>
                              <w:rPr>
                                <w:rFonts w:ascii="Lucida Console" w:hAnsi="Lucida Console"/>
                                <w:sz w:val="12"/>
                              </w:rPr>
                            </w:pPr>
                            <w:r w:rsidRPr="00D82D23">
                              <w:rPr>
                                <w:rFonts w:ascii="Lucida Console" w:hAnsi="Lucida Console"/>
                                <w:sz w:val="12"/>
                              </w:rPr>
                              <w:t xml:space="preserve">    { Private declarations }</w:t>
                            </w:r>
                          </w:p>
                          <w:p w14:paraId="3AD77E44" w14:textId="77777777" w:rsidR="000C1E50" w:rsidRPr="00D82D23" w:rsidRDefault="000C1E50" w:rsidP="00D82D23">
                            <w:pPr>
                              <w:rPr>
                                <w:rFonts w:ascii="Lucida Console" w:hAnsi="Lucida Console"/>
                                <w:sz w:val="12"/>
                              </w:rPr>
                            </w:pPr>
                            <w:r w:rsidRPr="00D82D23">
                              <w:rPr>
                                <w:rFonts w:ascii="Lucida Console" w:hAnsi="Lucida Console"/>
                                <w:sz w:val="12"/>
                              </w:rPr>
                              <w:t xml:space="preserve">  public</w:t>
                            </w:r>
                          </w:p>
                          <w:p w14:paraId="7813C36D" w14:textId="77777777" w:rsidR="000C1E50" w:rsidRPr="00D82D23" w:rsidRDefault="000C1E50" w:rsidP="00D82D23">
                            <w:pPr>
                              <w:rPr>
                                <w:rFonts w:ascii="Lucida Console" w:hAnsi="Lucida Console"/>
                                <w:sz w:val="12"/>
                              </w:rPr>
                            </w:pPr>
                            <w:r w:rsidRPr="00D82D23">
                              <w:rPr>
                                <w:rFonts w:ascii="Lucida Console" w:hAnsi="Lucida Console"/>
                                <w:sz w:val="12"/>
                              </w:rPr>
                              <w:t xml:space="preserve">    { Public declarations }</w:t>
                            </w:r>
                          </w:p>
                          <w:p w14:paraId="293D2CCD" w14:textId="77777777" w:rsidR="000C1E50" w:rsidRPr="00D82D23" w:rsidRDefault="000C1E50" w:rsidP="00D82D23">
                            <w:pPr>
                              <w:rPr>
                                <w:rFonts w:ascii="Lucida Console" w:hAnsi="Lucida Console"/>
                                <w:sz w:val="12"/>
                              </w:rPr>
                            </w:pPr>
                            <w:r w:rsidRPr="00D82D23">
                              <w:rPr>
                                <w:rFonts w:ascii="Lucida Console" w:hAnsi="Lucida Console"/>
                                <w:sz w:val="12"/>
                              </w:rPr>
                              <w:t xml:space="preserve">  end;</w:t>
                            </w:r>
                          </w:p>
                          <w:p w14:paraId="2AEC8639" w14:textId="77777777" w:rsidR="000C1E50" w:rsidRPr="00D82D23" w:rsidRDefault="000C1E50" w:rsidP="00D82D23">
                            <w:pPr>
                              <w:rPr>
                                <w:rFonts w:ascii="Lucida Console" w:hAnsi="Lucida Console"/>
                                <w:sz w:val="12"/>
                              </w:rPr>
                            </w:pPr>
                          </w:p>
                          <w:p w14:paraId="4EE5F2B3" w14:textId="77777777" w:rsidR="000C1E50" w:rsidRPr="00D82D23" w:rsidRDefault="000C1E50" w:rsidP="00D82D23">
                            <w:pPr>
                              <w:rPr>
                                <w:rFonts w:ascii="Lucida Console" w:hAnsi="Lucida Console"/>
                                <w:sz w:val="12"/>
                              </w:rPr>
                            </w:pPr>
                            <w:r w:rsidRPr="00D82D23">
                              <w:rPr>
                                <w:rFonts w:ascii="Lucida Console" w:hAnsi="Lucida Console"/>
                                <w:sz w:val="12"/>
                              </w:rPr>
                              <w:t>var</w:t>
                            </w:r>
                          </w:p>
                          <w:p w14:paraId="669CAD7E" w14:textId="77777777" w:rsidR="000C1E50" w:rsidRPr="00D82D23" w:rsidRDefault="000C1E50" w:rsidP="00D82D23">
                            <w:pPr>
                              <w:rPr>
                                <w:rFonts w:ascii="Lucida Console" w:hAnsi="Lucida Console"/>
                                <w:sz w:val="12"/>
                              </w:rPr>
                            </w:pPr>
                            <w:r w:rsidRPr="00D82D23">
                              <w:rPr>
                                <w:rFonts w:ascii="Lucida Console" w:hAnsi="Lucida Console"/>
                                <w:sz w:val="12"/>
                              </w:rPr>
                              <w:t xml:space="preserve">  mainmenuForm: TmainmenuForm;</w:t>
                            </w:r>
                          </w:p>
                          <w:p w14:paraId="23B8AD44" w14:textId="77777777" w:rsidR="000C1E50" w:rsidRPr="00D82D23" w:rsidRDefault="000C1E50" w:rsidP="00D82D23">
                            <w:pPr>
                              <w:rPr>
                                <w:rFonts w:ascii="Lucida Console" w:hAnsi="Lucida Console"/>
                                <w:sz w:val="12"/>
                              </w:rPr>
                            </w:pPr>
                          </w:p>
                          <w:p w14:paraId="7EDBD228" w14:textId="77777777" w:rsidR="000C1E50" w:rsidRPr="00D82D23" w:rsidRDefault="000C1E50" w:rsidP="00D82D23">
                            <w:pPr>
                              <w:rPr>
                                <w:rFonts w:ascii="Lucida Console" w:hAnsi="Lucida Console"/>
                                <w:sz w:val="12"/>
                              </w:rPr>
                            </w:pPr>
                            <w:r w:rsidRPr="00D82D23">
                              <w:rPr>
                                <w:rFonts w:ascii="Lucida Console" w:hAnsi="Lucida Console"/>
                                <w:sz w:val="12"/>
                              </w:rPr>
                              <w:t>implementation</w:t>
                            </w:r>
                          </w:p>
                          <w:p w14:paraId="521A3B2C" w14:textId="77777777" w:rsidR="000C1E50" w:rsidRPr="00D82D23" w:rsidRDefault="000C1E50" w:rsidP="00D82D23">
                            <w:pPr>
                              <w:rPr>
                                <w:rFonts w:ascii="Lucida Console" w:hAnsi="Lucida Console"/>
                                <w:sz w:val="12"/>
                              </w:rPr>
                            </w:pPr>
                          </w:p>
                          <w:p w14:paraId="535CDD87" w14:textId="77777777" w:rsidR="000C1E50" w:rsidRPr="00D82D23" w:rsidRDefault="000C1E50" w:rsidP="00D82D23">
                            <w:pPr>
                              <w:rPr>
                                <w:rFonts w:ascii="Lucida Console" w:hAnsi="Lucida Console"/>
                                <w:sz w:val="12"/>
                              </w:rPr>
                            </w:pPr>
                            <w:r w:rsidRPr="00D82D23">
                              <w:rPr>
                                <w:rFonts w:ascii="Lucida Console" w:hAnsi="Lucida Console"/>
                                <w:sz w:val="12"/>
                              </w:rPr>
                              <w:t>{$R *.dfm}</w:t>
                            </w:r>
                          </w:p>
                          <w:p w14:paraId="2CAB5604" w14:textId="77777777" w:rsidR="000C1E50" w:rsidRPr="00D82D23" w:rsidRDefault="000C1E50" w:rsidP="00D82D23">
                            <w:pPr>
                              <w:rPr>
                                <w:rFonts w:ascii="Lucida Console" w:hAnsi="Lucida Console"/>
                                <w:sz w:val="12"/>
                              </w:rPr>
                            </w:pPr>
                            <w:r w:rsidRPr="00D82D23">
                              <w:rPr>
                                <w:rFonts w:ascii="Lucida Console" w:hAnsi="Lucida Console"/>
                                <w:sz w:val="12"/>
                              </w:rPr>
                              <w:t>uses</w:t>
                            </w:r>
                          </w:p>
                          <w:p w14:paraId="440FA65A" w14:textId="77777777" w:rsidR="000C1E50" w:rsidRPr="00D82D23" w:rsidRDefault="000C1E50" w:rsidP="00D82D23">
                            <w:pPr>
                              <w:rPr>
                                <w:rFonts w:ascii="Lucida Console" w:hAnsi="Lucida Console"/>
                                <w:sz w:val="12"/>
                              </w:rPr>
                            </w:pPr>
                            <w:r w:rsidRPr="00D82D23">
                              <w:rPr>
                                <w:rFonts w:ascii="Lucida Console" w:hAnsi="Lucida Console"/>
                                <w:sz w:val="12"/>
                              </w:rPr>
                              <w:t>Login, Globalsetup;</w:t>
                            </w:r>
                          </w:p>
                          <w:p w14:paraId="276DAECD" w14:textId="77777777" w:rsidR="000C1E50" w:rsidRPr="00D82D23" w:rsidRDefault="000C1E50" w:rsidP="00D82D23">
                            <w:pPr>
                              <w:rPr>
                                <w:rFonts w:ascii="Lucida Console" w:hAnsi="Lucida Console"/>
                                <w:sz w:val="12"/>
                              </w:rPr>
                            </w:pPr>
                          </w:p>
                          <w:p w14:paraId="35D7BBBA" w14:textId="77777777" w:rsidR="000C1E50" w:rsidRPr="00D82D23" w:rsidRDefault="000C1E50" w:rsidP="00D82D23">
                            <w:pPr>
                              <w:rPr>
                                <w:rFonts w:ascii="Lucida Console" w:hAnsi="Lucida Console"/>
                                <w:sz w:val="12"/>
                              </w:rPr>
                            </w:pPr>
                            <w:r w:rsidRPr="00D82D23">
                              <w:rPr>
                                <w:rFonts w:ascii="Lucida Console" w:hAnsi="Lucida Console"/>
                                <w:sz w:val="12"/>
                              </w:rPr>
                              <w:t>procedure TmainmenuForm.FormClose(Sender: TObject; var Action: TCloseAction);</w:t>
                            </w:r>
                          </w:p>
                          <w:p w14:paraId="30498C76" w14:textId="77777777" w:rsidR="000C1E50" w:rsidRPr="00D82D23" w:rsidRDefault="000C1E50" w:rsidP="00D82D23">
                            <w:pPr>
                              <w:rPr>
                                <w:rFonts w:ascii="Lucida Console" w:hAnsi="Lucida Console"/>
                                <w:sz w:val="12"/>
                              </w:rPr>
                            </w:pPr>
                            <w:r w:rsidRPr="00D82D23">
                              <w:rPr>
                                <w:rFonts w:ascii="Lucida Console" w:hAnsi="Lucida Console"/>
                                <w:sz w:val="12"/>
                              </w:rPr>
                              <w:t>begin</w:t>
                            </w:r>
                          </w:p>
                          <w:p w14:paraId="109E660F" w14:textId="77777777" w:rsidR="000C1E50" w:rsidRPr="00D82D23" w:rsidRDefault="000C1E50" w:rsidP="00D82D23">
                            <w:pPr>
                              <w:rPr>
                                <w:rFonts w:ascii="Lucida Console" w:hAnsi="Lucida Console"/>
                                <w:sz w:val="12"/>
                              </w:rPr>
                            </w:pPr>
                            <w:r w:rsidRPr="00D82D23">
                              <w:rPr>
                                <w:rFonts w:ascii="Lucida Console" w:hAnsi="Lucida Console"/>
                                <w:sz w:val="12"/>
                              </w:rPr>
                              <w:t xml:space="preserve">  loginForm.Show;</w:t>
                            </w:r>
                          </w:p>
                          <w:p w14:paraId="27BE031A" w14:textId="77777777" w:rsidR="000C1E50" w:rsidRPr="00D82D23" w:rsidRDefault="000C1E50" w:rsidP="00D82D23">
                            <w:pPr>
                              <w:rPr>
                                <w:rFonts w:ascii="Lucida Console" w:hAnsi="Lucida Console"/>
                                <w:sz w:val="12"/>
                              </w:rPr>
                            </w:pPr>
                            <w:r w:rsidRPr="00D82D23">
                              <w:rPr>
                                <w:rFonts w:ascii="Lucida Console" w:hAnsi="Lucida Console"/>
                                <w:sz w:val="12"/>
                              </w:rPr>
                              <w:t>end;</w:t>
                            </w:r>
                          </w:p>
                          <w:p w14:paraId="3F89B205" w14:textId="77777777" w:rsidR="000C1E50" w:rsidRPr="00D82D23" w:rsidRDefault="000C1E50" w:rsidP="00D82D23">
                            <w:pPr>
                              <w:rPr>
                                <w:rFonts w:ascii="Lucida Console" w:hAnsi="Lucida Console"/>
                                <w:sz w:val="12"/>
                              </w:rPr>
                            </w:pPr>
                          </w:p>
                          <w:p w14:paraId="207F3ECA" w14:textId="77777777" w:rsidR="000C1E50" w:rsidRPr="00D82D23" w:rsidRDefault="000C1E50" w:rsidP="00D82D23">
                            <w:pPr>
                              <w:rPr>
                                <w:rFonts w:ascii="Lucida Console" w:hAnsi="Lucida Console"/>
                                <w:sz w:val="12"/>
                              </w:rPr>
                            </w:pPr>
                            <w:r w:rsidRPr="00D82D23">
                              <w:rPr>
                                <w:rFonts w:ascii="Lucida Console" w:hAnsi="Lucida Console"/>
                                <w:sz w:val="12"/>
                              </w:rPr>
                              <w:t>procedure TmainmenuForm.FormCreate(Sender: TObject);</w:t>
                            </w:r>
                          </w:p>
                          <w:p w14:paraId="4C987E1C" w14:textId="77777777" w:rsidR="000C1E50" w:rsidRPr="00D82D23" w:rsidRDefault="000C1E50" w:rsidP="00D82D23">
                            <w:pPr>
                              <w:rPr>
                                <w:rFonts w:ascii="Lucida Console" w:hAnsi="Lucida Console"/>
                                <w:sz w:val="12"/>
                              </w:rPr>
                            </w:pPr>
                            <w:r w:rsidRPr="00D82D23">
                              <w:rPr>
                                <w:rFonts w:ascii="Lucida Console" w:hAnsi="Lucida Console"/>
                                <w:sz w:val="12"/>
                              </w:rPr>
                              <w:t>begin</w:t>
                            </w:r>
                          </w:p>
                          <w:p w14:paraId="112AD0E4" w14:textId="77777777" w:rsidR="000C1E50" w:rsidRPr="00D82D23" w:rsidRDefault="000C1E50" w:rsidP="00D82D23">
                            <w:pPr>
                              <w:rPr>
                                <w:rFonts w:ascii="Lucida Console" w:hAnsi="Lucida Console"/>
                                <w:sz w:val="12"/>
                              </w:rPr>
                            </w:pPr>
                            <w:r w:rsidRPr="00D82D23">
                              <w:rPr>
                                <w:rFonts w:ascii="Lucida Console" w:hAnsi="Lucida Console"/>
                                <w:sz w:val="12"/>
                              </w:rPr>
                              <w:t>mainmenuForm.Scaled:=true;</w:t>
                            </w:r>
                          </w:p>
                          <w:p w14:paraId="329C70B4" w14:textId="77777777" w:rsidR="000C1E50" w:rsidRPr="00D82D23" w:rsidRDefault="000C1E50" w:rsidP="00D82D23">
                            <w:pPr>
                              <w:rPr>
                                <w:rFonts w:ascii="Lucida Console" w:hAnsi="Lucida Console"/>
                                <w:sz w:val="12"/>
                              </w:rPr>
                            </w:pPr>
                            <w:r w:rsidRPr="00D82D23">
                              <w:rPr>
                                <w:rFonts w:ascii="Lucida Console" w:hAnsi="Lucida Console"/>
                                <w:sz w:val="12"/>
                              </w:rPr>
                              <w:t>WindowState:=wsMaximized;</w:t>
                            </w:r>
                          </w:p>
                          <w:p w14:paraId="369C73DF" w14:textId="77777777" w:rsidR="000C1E50" w:rsidRPr="00D82D23" w:rsidRDefault="000C1E50" w:rsidP="00D82D23">
                            <w:pPr>
                              <w:rPr>
                                <w:rFonts w:ascii="Lucida Console" w:hAnsi="Lucida Console"/>
                                <w:sz w:val="12"/>
                              </w:rPr>
                            </w:pPr>
                            <w:r w:rsidRPr="00D82D23">
                              <w:rPr>
                                <w:rFonts w:ascii="Lucida Console" w:hAnsi="Lucida Console"/>
                                <w:sz w:val="12"/>
                              </w:rPr>
                              <w:t>end;</w:t>
                            </w:r>
                          </w:p>
                          <w:p w14:paraId="2B15FA9E" w14:textId="77777777" w:rsidR="000C1E50" w:rsidRPr="00D82D23" w:rsidRDefault="000C1E50" w:rsidP="00D82D23">
                            <w:pPr>
                              <w:rPr>
                                <w:rFonts w:ascii="Lucida Console" w:hAnsi="Lucida Console"/>
                                <w:sz w:val="12"/>
                              </w:rPr>
                            </w:pPr>
                          </w:p>
                          <w:p w14:paraId="053C599E" w14:textId="77777777" w:rsidR="000C1E50" w:rsidRPr="00D82D23" w:rsidRDefault="000C1E50" w:rsidP="00D82D23">
                            <w:pPr>
                              <w:rPr>
                                <w:rFonts w:ascii="Lucida Console" w:hAnsi="Lucida Console"/>
                                <w:sz w:val="12"/>
                              </w:rPr>
                            </w:pPr>
                            <w:r w:rsidRPr="00D82D23">
                              <w:rPr>
                                <w:rFonts w:ascii="Lucida Console" w:hAnsi="Lucida Console"/>
                                <w:sz w:val="12"/>
                              </w:rPr>
                              <w:t>procedure TmainmenuForm.FormShow(Sender: TObject);</w:t>
                            </w:r>
                          </w:p>
                          <w:p w14:paraId="7746AA2F" w14:textId="77777777" w:rsidR="000C1E50" w:rsidRPr="00D82D23" w:rsidRDefault="000C1E50" w:rsidP="00D82D23">
                            <w:pPr>
                              <w:rPr>
                                <w:rFonts w:ascii="Lucida Console" w:hAnsi="Lucida Console"/>
                                <w:sz w:val="12"/>
                              </w:rPr>
                            </w:pPr>
                            <w:r w:rsidRPr="00D82D23">
                              <w:rPr>
                                <w:rFonts w:ascii="Lucida Console" w:hAnsi="Lucida Console"/>
                                <w:sz w:val="12"/>
                              </w:rPr>
                              <w:t>begin</w:t>
                            </w:r>
                          </w:p>
                          <w:p w14:paraId="6CFBB838" w14:textId="77777777" w:rsidR="000C1E50" w:rsidRPr="00D82D23" w:rsidRDefault="000C1E50" w:rsidP="00D82D23">
                            <w:pPr>
                              <w:rPr>
                                <w:rFonts w:ascii="Lucida Console" w:hAnsi="Lucida Console"/>
                                <w:sz w:val="12"/>
                              </w:rPr>
                            </w:pPr>
                            <w:r w:rsidRPr="00D82D23">
                              <w:rPr>
                                <w:rFonts w:ascii="Lucida Console" w:hAnsi="Lucida Console"/>
                                <w:sz w:val="12"/>
                              </w:rPr>
                              <w:t>case globalpasslevel of</w:t>
                            </w:r>
                          </w:p>
                          <w:p w14:paraId="0FD732F5" w14:textId="77777777" w:rsidR="000C1E50" w:rsidRPr="00D82D23" w:rsidRDefault="000C1E50" w:rsidP="00D82D23">
                            <w:pPr>
                              <w:rPr>
                                <w:rFonts w:ascii="Lucida Console" w:hAnsi="Lucida Console"/>
                                <w:sz w:val="12"/>
                              </w:rPr>
                            </w:pPr>
                            <w:r w:rsidRPr="00D82D23">
                              <w:rPr>
                                <w:rFonts w:ascii="Lucida Console" w:hAnsi="Lucida Console"/>
                                <w:sz w:val="12"/>
                              </w:rPr>
                              <w:t>0:mainmenuForm.Caption:='Regular User Menu';</w:t>
                            </w:r>
                          </w:p>
                          <w:p w14:paraId="4DCAA929" w14:textId="77777777" w:rsidR="000C1E50" w:rsidRPr="00D82D23" w:rsidRDefault="000C1E50" w:rsidP="00D82D23">
                            <w:pPr>
                              <w:rPr>
                                <w:rFonts w:ascii="Lucida Console" w:hAnsi="Lucida Console"/>
                                <w:sz w:val="12"/>
                              </w:rPr>
                            </w:pPr>
                            <w:r w:rsidRPr="00D82D23">
                              <w:rPr>
                                <w:rFonts w:ascii="Lucida Console" w:hAnsi="Lucida Console"/>
                                <w:sz w:val="12"/>
                              </w:rPr>
                              <w:t>1:mainmenuForm.Caption:='Administrator Menu';</w:t>
                            </w:r>
                          </w:p>
                          <w:p w14:paraId="72C860A9" w14:textId="77777777" w:rsidR="000C1E50" w:rsidRPr="00D82D23" w:rsidRDefault="000C1E50" w:rsidP="00D82D23">
                            <w:pPr>
                              <w:rPr>
                                <w:rFonts w:ascii="Lucida Console" w:hAnsi="Lucida Console"/>
                                <w:sz w:val="12"/>
                              </w:rPr>
                            </w:pPr>
                            <w:r w:rsidRPr="00D82D23">
                              <w:rPr>
                                <w:rFonts w:ascii="Lucida Console" w:hAnsi="Lucida Console"/>
                                <w:sz w:val="12"/>
                              </w:rPr>
                              <w:t>end;</w:t>
                            </w:r>
                          </w:p>
                          <w:p w14:paraId="0C311A46" w14:textId="77777777" w:rsidR="000C1E50" w:rsidRPr="00D82D23" w:rsidRDefault="000C1E50" w:rsidP="00D82D23">
                            <w:pPr>
                              <w:rPr>
                                <w:rFonts w:ascii="Lucida Console" w:hAnsi="Lucida Console"/>
                                <w:sz w:val="12"/>
                              </w:rPr>
                            </w:pPr>
                            <w:r w:rsidRPr="00D82D23">
                              <w:rPr>
                                <w:rFonts w:ascii="Lucida Console" w:hAnsi="Lucida Console"/>
                                <w:sz w:val="12"/>
                              </w:rPr>
                              <w:t>end;</w:t>
                            </w:r>
                          </w:p>
                          <w:p w14:paraId="52C9B20A" w14:textId="77777777" w:rsidR="000C1E50" w:rsidRPr="00D82D23" w:rsidRDefault="000C1E50" w:rsidP="00D82D23">
                            <w:pPr>
                              <w:rPr>
                                <w:rFonts w:ascii="Lucida Console" w:hAnsi="Lucida Console"/>
                                <w:sz w:val="12"/>
                              </w:rPr>
                            </w:pPr>
                          </w:p>
                          <w:p w14:paraId="1EC015D5" w14:textId="77777777" w:rsidR="000C1E50" w:rsidRPr="001737C6" w:rsidRDefault="000C1E50" w:rsidP="00D82D23">
                            <w:pPr>
                              <w:rPr>
                                <w:rFonts w:ascii="Lucida Console" w:hAnsi="Lucida Console"/>
                                <w:sz w:val="12"/>
                              </w:rPr>
                            </w:pPr>
                            <w:r w:rsidRPr="00D82D23">
                              <w:rPr>
                                <w:rFonts w:ascii="Lucida Console" w:hAnsi="Lucida Console"/>
                                <w:sz w:val="12"/>
                              </w:rPr>
                              <w: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FCD640" id="Text Box 17" o:spid="_x0000_s1035" type="#_x0000_t202" style="position:absolute;left:0;text-align:left;margin-left:0;margin-top:21.55pt;width:6in;height:298.9pt;z-index:-25163571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" fillcolor="white [3201]" strokeweight=".5pt">
                <v:textbox>
                  <w:txbxContent>
                    <w:p w14:paraId="01E081A5" w14:textId="77777777" w:rsidR="000C1E50" w:rsidRPr="00D82D23" w:rsidRDefault="000C1E50" w:rsidP="00D82D23">
                      <w:pPr>
                        <w:rPr>
                          <w:rFonts w:ascii="Lucida Console" w:hAnsi="Lucida Console"/>
                          <w:sz w:val="12"/>
                        </w:rPr>
                      </w:pPr>
                      <w:r w:rsidRPr="00D82D23">
                        <w:rPr>
                          <w:rFonts w:ascii="Lucida Console" w:hAnsi="Lucida Console"/>
                          <w:sz w:val="12"/>
                        </w:rPr>
                        <w:t>unit Mainmenu;</w:t>
                      </w:r>
                    </w:p>
                    <w:p w14:paraId="1CDA4E64" w14:textId="77777777" w:rsidR="000C1E50" w:rsidRPr="00D82D23" w:rsidRDefault="000C1E50" w:rsidP="00D82D23">
                      <w:pPr>
                        <w:rPr>
                          <w:rFonts w:ascii="Lucida Console" w:hAnsi="Lucida Console"/>
                          <w:sz w:val="12"/>
                        </w:rPr>
                      </w:pPr>
                    </w:p>
                    <w:p w14:paraId="7DFE15B0" w14:textId="77777777" w:rsidR="000C1E50" w:rsidRPr="00D82D23" w:rsidRDefault="000C1E50" w:rsidP="00D82D23">
                      <w:pPr>
                        <w:rPr>
                          <w:rFonts w:ascii="Lucida Console" w:hAnsi="Lucida Console"/>
                          <w:sz w:val="12"/>
                        </w:rPr>
                      </w:pPr>
                      <w:r w:rsidRPr="00D82D23">
                        <w:rPr>
                          <w:rFonts w:ascii="Lucida Console" w:hAnsi="Lucida Console"/>
                          <w:sz w:val="12"/>
                        </w:rPr>
                        <w:t>interface</w:t>
                      </w:r>
                    </w:p>
                    <w:p w14:paraId="1792FD19" w14:textId="77777777" w:rsidR="000C1E50" w:rsidRPr="00D82D23" w:rsidRDefault="000C1E50" w:rsidP="00D82D23">
                      <w:pPr>
                        <w:rPr>
                          <w:rFonts w:ascii="Lucida Console" w:hAnsi="Lucida Console"/>
                          <w:sz w:val="12"/>
                        </w:rPr>
                      </w:pPr>
                    </w:p>
                    <w:p w14:paraId="7D045ACE" w14:textId="77777777" w:rsidR="000C1E50" w:rsidRPr="00D82D23" w:rsidRDefault="000C1E50" w:rsidP="00D82D23">
                      <w:pPr>
                        <w:rPr>
                          <w:rFonts w:ascii="Lucida Console" w:hAnsi="Lucida Console"/>
                          <w:sz w:val="12"/>
                        </w:rPr>
                      </w:pPr>
                      <w:r w:rsidRPr="00D82D23">
                        <w:rPr>
                          <w:rFonts w:ascii="Lucida Console" w:hAnsi="Lucida Console"/>
                          <w:sz w:val="12"/>
                        </w:rPr>
                        <w:t>uses</w:t>
                      </w:r>
                    </w:p>
                    <w:p w14:paraId="2B1C8FEA" w14:textId="77777777" w:rsidR="000C1E50" w:rsidRPr="00D82D23" w:rsidRDefault="000C1E50" w:rsidP="00D82D23">
                      <w:pPr>
                        <w:rPr>
                          <w:rFonts w:ascii="Lucida Console" w:hAnsi="Lucida Console"/>
                          <w:sz w:val="12"/>
                        </w:rPr>
                      </w:pPr>
                      <w:r w:rsidRPr="00D82D23">
                        <w:rPr>
                          <w:rFonts w:ascii="Lucida Console" w:hAnsi="Lucida Console"/>
                          <w:sz w:val="12"/>
                        </w:rPr>
                        <w:t xml:space="preserve">  Winapi.Windows, Winapi.Messages, System.SysUtils, System.Variants, System.Classes, Vcl.Graphics,</w:t>
                      </w:r>
                    </w:p>
                    <w:p w14:paraId="01C9E040" w14:textId="77777777" w:rsidR="000C1E50" w:rsidRPr="00D82D23" w:rsidRDefault="000C1E50" w:rsidP="00D82D23">
                      <w:pPr>
                        <w:rPr>
                          <w:rFonts w:ascii="Lucida Console" w:hAnsi="Lucida Console"/>
                          <w:sz w:val="12"/>
                        </w:rPr>
                      </w:pPr>
                      <w:r w:rsidRPr="00D82D23">
                        <w:rPr>
                          <w:rFonts w:ascii="Lucida Console" w:hAnsi="Lucida Console"/>
                          <w:sz w:val="12"/>
                        </w:rPr>
                        <w:t xml:space="preserve">  Vcl.Controls, Vcl.Forms, Vcl.Dialogs;</w:t>
                      </w:r>
                    </w:p>
                    <w:p w14:paraId="38AC9B5E" w14:textId="77777777" w:rsidR="000C1E50" w:rsidRPr="00D82D23" w:rsidRDefault="000C1E50" w:rsidP="00D82D23">
                      <w:pPr>
                        <w:rPr>
                          <w:rFonts w:ascii="Lucida Console" w:hAnsi="Lucida Console"/>
                          <w:sz w:val="12"/>
                        </w:rPr>
                      </w:pPr>
                    </w:p>
                    <w:p w14:paraId="50D12DC1" w14:textId="77777777" w:rsidR="000C1E50" w:rsidRPr="00D82D23" w:rsidRDefault="000C1E50" w:rsidP="00D82D23">
                      <w:pPr>
                        <w:rPr>
                          <w:rFonts w:ascii="Lucida Console" w:hAnsi="Lucida Console"/>
                          <w:sz w:val="12"/>
                        </w:rPr>
                      </w:pPr>
                      <w:r w:rsidRPr="00D82D23">
                        <w:rPr>
                          <w:rFonts w:ascii="Lucida Console" w:hAnsi="Lucida Console"/>
                          <w:sz w:val="12"/>
                        </w:rPr>
                        <w:t>type</w:t>
                      </w:r>
                    </w:p>
                    <w:p w14:paraId="03D53655" w14:textId="77777777" w:rsidR="000C1E50" w:rsidRPr="00D82D23" w:rsidRDefault="000C1E50" w:rsidP="00D82D23">
                      <w:pPr>
                        <w:rPr>
                          <w:rFonts w:ascii="Lucida Console" w:hAnsi="Lucida Console"/>
                          <w:sz w:val="12"/>
                        </w:rPr>
                      </w:pPr>
                      <w:r w:rsidRPr="00D82D23">
                        <w:rPr>
                          <w:rFonts w:ascii="Lucida Console" w:hAnsi="Lucida Console"/>
                          <w:sz w:val="12"/>
                        </w:rPr>
                        <w:t xml:space="preserve">  TmainmenuForm = class(TForm)</w:t>
                      </w:r>
                    </w:p>
                    <w:p w14:paraId="25921FF7" w14:textId="77777777" w:rsidR="000C1E50" w:rsidRPr="00D82D23" w:rsidRDefault="000C1E50" w:rsidP="00D82D23">
                      <w:pPr>
                        <w:rPr>
                          <w:rFonts w:ascii="Lucida Console" w:hAnsi="Lucida Console"/>
                          <w:sz w:val="12"/>
                        </w:rPr>
                      </w:pPr>
                      <w:r w:rsidRPr="00D82D23">
                        <w:rPr>
                          <w:rFonts w:ascii="Lucida Console" w:hAnsi="Lucida Console"/>
                          <w:sz w:val="12"/>
                        </w:rPr>
                        <w:t xml:space="preserve">    procedure FormCreate(Sender: TObject);</w:t>
                      </w:r>
                    </w:p>
                    <w:p w14:paraId="71E10C56" w14:textId="77777777" w:rsidR="000C1E50" w:rsidRPr="00D82D23" w:rsidRDefault="000C1E50" w:rsidP="00D82D23">
                      <w:pPr>
                        <w:rPr>
                          <w:rFonts w:ascii="Lucida Console" w:hAnsi="Lucida Console"/>
                          <w:sz w:val="12"/>
                        </w:rPr>
                      </w:pPr>
                      <w:r w:rsidRPr="00D82D23">
                        <w:rPr>
                          <w:rFonts w:ascii="Lucida Console" w:hAnsi="Lucida Console"/>
                          <w:sz w:val="12"/>
                        </w:rPr>
                        <w:t xml:space="preserve">    procedure FormShow(Sender: TObject);</w:t>
                      </w:r>
                    </w:p>
                    <w:p w14:paraId="61A335A1" w14:textId="77777777" w:rsidR="000C1E50" w:rsidRPr="00D82D23" w:rsidRDefault="000C1E50" w:rsidP="00D82D23">
                      <w:pPr>
                        <w:rPr>
                          <w:rFonts w:ascii="Lucida Console" w:hAnsi="Lucida Console"/>
                          <w:sz w:val="12"/>
                        </w:rPr>
                      </w:pPr>
                      <w:r w:rsidRPr="00D82D23">
                        <w:rPr>
                          <w:rFonts w:ascii="Lucida Console" w:hAnsi="Lucida Console"/>
                          <w:sz w:val="12"/>
                        </w:rPr>
                        <w:t xml:space="preserve">    procedure FormClose(Sender: TObject; var Action: TCloseAction);</w:t>
                      </w:r>
                    </w:p>
                    <w:p w14:paraId="4D4D3B07" w14:textId="77777777" w:rsidR="000C1E50" w:rsidRPr="00D82D23" w:rsidRDefault="000C1E50" w:rsidP="00D82D23">
                      <w:pPr>
                        <w:rPr>
                          <w:rFonts w:ascii="Lucida Console" w:hAnsi="Lucida Console"/>
                          <w:sz w:val="12"/>
                        </w:rPr>
                      </w:pPr>
                      <w:r w:rsidRPr="00D82D23">
                        <w:rPr>
                          <w:rFonts w:ascii="Lucida Console" w:hAnsi="Lucida Console"/>
                          <w:sz w:val="12"/>
                        </w:rPr>
                        <w:t xml:space="preserve">  private</w:t>
                      </w:r>
                    </w:p>
                    <w:p w14:paraId="26DE57B5" w14:textId="77777777" w:rsidR="000C1E50" w:rsidRPr="00D82D23" w:rsidRDefault="000C1E50" w:rsidP="00D82D23">
                      <w:pPr>
                        <w:rPr>
                          <w:rFonts w:ascii="Lucida Console" w:hAnsi="Lucida Console"/>
                          <w:sz w:val="12"/>
                        </w:rPr>
                      </w:pPr>
                      <w:r w:rsidRPr="00D82D23">
                        <w:rPr>
                          <w:rFonts w:ascii="Lucida Console" w:hAnsi="Lucida Console"/>
                          <w:sz w:val="12"/>
                        </w:rPr>
                        <w:t xml:space="preserve">    { Private declarations }</w:t>
                      </w:r>
                    </w:p>
                    <w:p w14:paraId="3AD77E44" w14:textId="77777777" w:rsidR="000C1E50" w:rsidRPr="00D82D23" w:rsidRDefault="000C1E50" w:rsidP="00D82D23">
                      <w:pPr>
                        <w:rPr>
                          <w:rFonts w:ascii="Lucida Console" w:hAnsi="Lucida Console"/>
                          <w:sz w:val="12"/>
                        </w:rPr>
                      </w:pPr>
                      <w:r w:rsidRPr="00D82D23">
                        <w:rPr>
                          <w:rFonts w:ascii="Lucida Console" w:hAnsi="Lucida Console"/>
                          <w:sz w:val="12"/>
                        </w:rPr>
                        <w:t xml:space="preserve">  public</w:t>
                      </w:r>
                    </w:p>
                    <w:p w14:paraId="7813C36D" w14:textId="77777777" w:rsidR="000C1E50" w:rsidRPr="00D82D23" w:rsidRDefault="000C1E50" w:rsidP="00D82D23">
                      <w:pPr>
                        <w:rPr>
                          <w:rFonts w:ascii="Lucida Console" w:hAnsi="Lucida Console"/>
                          <w:sz w:val="12"/>
                        </w:rPr>
                      </w:pPr>
                      <w:r w:rsidRPr="00D82D23">
                        <w:rPr>
                          <w:rFonts w:ascii="Lucida Console" w:hAnsi="Lucida Console"/>
                          <w:sz w:val="12"/>
                        </w:rPr>
                        <w:t xml:space="preserve">    { Public declarations }</w:t>
                      </w:r>
                    </w:p>
                    <w:p w14:paraId="293D2CCD" w14:textId="77777777" w:rsidR="000C1E50" w:rsidRPr="00D82D23" w:rsidRDefault="000C1E50" w:rsidP="00D82D23">
                      <w:pPr>
                        <w:rPr>
                          <w:rFonts w:ascii="Lucida Console" w:hAnsi="Lucida Console"/>
                          <w:sz w:val="12"/>
                        </w:rPr>
                      </w:pPr>
                      <w:r w:rsidRPr="00D82D23">
                        <w:rPr>
                          <w:rFonts w:ascii="Lucida Console" w:hAnsi="Lucida Console"/>
                          <w:sz w:val="12"/>
                        </w:rPr>
                        <w:t xml:space="preserve">  end;</w:t>
                      </w:r>
                    </w:p>
                    <w:p w14:paraId="2AEC8639" w14:textId="77777777" w:rsidR="000C1E50" w:rsidRPr="00D82D23" w:rsidRDefault="000C1E50" w:rsidP="00D82D23">
                      <w:pPr>
                        <w:rPr>
                          <w:rFonts w:ascii="Lucida Console" w:hAnsi="Lucida Console"/>
                          <w:sz w:val="12"/>
                        </w:rPr>
                      </w:pPr>
                    </w:p>
                    <w:p w14:paraId="4EE5F2B3" w14:textId="77777777" w:rsidR="000C1E50" w:rsidRPr="00D82D23" w:rsidRDefault="000C1E50" w:rsidP="00D82D23">
                      <w:pPr>
                        <w:rPr>
                          <w:rFonts w:ascii="Lucida Console" w:hAnsi="Lucida Console"/>
                          <w:sz w:val="12"/>
                        </w:rPr>
                      </w:pPr>
                      <w:r w:rsidRPr="00D82D23">
                        <w:rPr>
                          <w:rFonts w:ascii="Lucida Console" w:hAnsi="Lucida Console"/>
                          <w:sz w:val="12"/>
                        </w:rPr>
                        <w:t>var</w:t>
                      </w:r>
                    </w:p>
                    <w:p w14:paraId="669CAD7E" w14:textId="77777777" w:rsidR="000C1E50" w:rsidRPr="00D82D23" w:rsidRDefault="000C1E50" w:rsidP="00D82D23">
                      <w:pPr>
                        <w:rPr>
                          <w:rFonts w:ascii="Lucida Console" w:hAnsi="Lucida Console"/>
                          <w:sz w:val="12"/>
                        </w:rPr>
                      </w:pPr>
                      <w:r w:rsidRPr="00D82D23">
                        <w:rPr>
                          <w:rFonts w:ascii="Lucida Console" w:hAnsi="Lucida Console"/>
                          <w:sz w:val="12"/>
                        </w:rPr>
                        <w:t xml:space="preserve">  mainmenuForm: TmainmenuForm;</w:t>
                      </w:r>
                    </w:p>
                    <w:p w14:paraId="23B8AD44" w14:textId="77777777" w:rsidR="000C1E50" w:rsidRPr="00D82D23" w:rsidRDefault="000C1E50" w:rsidP="00D82D23">
                      <w:pPr>
                        <w:rPr>
                          <w:rFonts w:ascii="Lucida Console" w:hAnsi="Lucida Console"/>
                          <w:sz w:val="12"/>
                        </w:rPr>
                      </w:pPr>
                    </w:p>
                    <w:p w14:paraId="7EDBD228" w14:textId="77777777" w:rsidR="000C1E50" w:rsidRPr="00D82D23" w:rsidRDefault="000C1E50" w:rsidP="00D82D23">
                      <w:pPr>
                        <w:rPr>
                          <w:rFonts w:ascii="Lucida Console" w:hAnsi="Lucida Console"/>
                          <w:sz w:val="12"/>
                        </w:rPr>
                      </w:pPr>
                      <w:r w:rsidRPr="00D82D23">
                        <w:rPr>
                          <w:rFonts w:ascii="Lucida Console" w:hAnsi="Lucida Console"/>
                          <w:sz w:val="12"/>
                        </w:rPr>
                        <w:t>implementation</w:t>
                      </w:r>
                    </w:p>
                    <w:p w14:paraId="521A3B2C" w14:textId="77777777" w:rsidR="000C1E50" w:rsidRPr="00D82D23" w:rsidRDefault="000C1E50" w:rsidP="00D82D23">
                      <w:pPr>
                        <w:rPr>
                          <w:rFonts w:ascii="Lucida Console" w:hAnsi="Lucida Console"/>
                          <w:sz w:val="12"/>
                        </w:rPr>
                      </w:pPr>
                    </w:p>
                    <w:p w14:paraId="535CDD87" w14:textId="77777777" w:rsidR="000C1E50" w:rsidRPr="00D82D23" w:rsidRDefault="000C1E50" w:rsidP="00D82D23">
                      <w:pPr>
                        <w:rPr>
                          <w:rFonts w:ascii="Lucida Console" w:hAnsi="Lucida Console"/>
                          <w:sz w:val="12"/>
                        </w:rPr>
                      </w:pPr>
                      <w:r w:rsidRPr="00D82D23">
                        <w:rPr>
                          <w:rFonts w:ascii="Lucida Console" w:hAnsi="Lucida Console"/>
                          <w:sz w:val="12"/>
                        </w:rPr>
                        <w:t>{$R *.dfm}</w:t>
                      </w:r>
                    </w:p>
                    <w:p w14:paraId="2CAB5604" w14:textId="77777777" w:rsidR="000C1E50" w:rsidRPr="00D82D23" w:rsidRDefault="000C1E50" w:rsidP="00D82D23">
                      <w:pPr>
                        <w:rPr>
                          <w:rFonts w:ascii="Lucida Console" w:hAnsi="Lucida Console"/>
                          <w:sz w:val="12"/>
                        </w:rPr>
                      </w:pPr>
                      <w:r w:rsidRPr="00D82D23">
                        <w:rPr>
                          <w:rFonts w:ascii="Lucida Console" w:hAnsi="Lucida Console"/>
                          <w:sz w:val="12"/>
                        </w:rPr>
                        <w:t>uses</w:t>
                      </w:r>
                    </w:p>
                    <w:p w14:paraId="440FA65A" w14:textId="77777777" w:rsidR="000C1E50" w:rsidRPr="00D82D23" w:rsidRDefault="000C1E50" w:rsidP="00D82D23">
                      <w:pPr>
                        <w:rPr>
                          <w:rFonts w:ascii="Lucida Console" w:hAnsi="Lucida Console"/>
                          <w:sz w:val="12"/>
                        </w:rPr>
                      </w:pPr>
                      <w:r w:rsidRPr="00D82D23">
                        <w:rPr>
                          <w:rFonts w:ascii="Lucida Console" w:hAnsi="Lucida Console"/>
                          <w:sz w:val="12"/>
                        </w:rPr>
                        <w:t>Login, Globalsetup;</w:t>
                      </w:r>
                    </w:p>
                    <w:p w14:paraId="276DAECD" w14:textId="77777777" w:rsidR="000C1E50" w:rsidRPr="00D82D23" w:rsidRDefault="000C1E50" w:rsidP="00D82D23">
                      <w:pPr>
                        <w:rPr>
                          <w:rFonts w:ascii="Lucida Console" w:hAnsi="Lucida Console"/>
                          <w:sz w:val="12"/>
                        </w:rPr>
                      </w:pPr>
                    </w:p>
                    <w:p w14:paraId="35D7BBBA" w14:textId="77777777" w:rsidR="000C1E50" w:rsidRPr="00D82D23" w:rsidRDefault="000C1E50" w:rsidP="00D82D23">
                      <w:pPr>
                        <w:rPr>
                          <w:rFonts w:ascii="Lucida Console" w:hAnsi="Lucida Console"/>
                          <w:sz w:val="12"/>
                        </w:rPr>
                      </w:pPr>
                      <w:r w:rsidRPr="00D82D23">
                        <w:rPr>
                          <w:rFonts w:ascii="Lucida Console" w:hAnsi="Lucida Console"/>
                          <w:sz w:val="12"/>
                        </w:rPr>
                        <w:t>procedure TmainmenuForm.FormClose(Sender: TObject; var Action: TCloseAction);</w:t>
                      </w:r>
                    </w:p>
                    <w:p w14:paraId="30498C76" w14:textId="77777777" w:rsidR="000C1E50" w:rsidRPr="00D82D23" w:rsidRDefault="000C1E50" w:rsidP="00D82D23">
                      <w:pPr>
                        <w:rPr>
                          <w:rFonts w:ascii="Lucida Console" w:hAnsi="Lucida Console"/>
                          <w:sz w:val="12"/>
                        </w:rPr>
                      </w:pPr>
                      <w:r w:rsidRPr="00D82D23">
                        <w:rPr>
                          <w:rFonts w:ascii="Lucida Console" w:hAnsi="Lucida Console"/>
                          <w:sz w:val="12"/>
                        </w:rPr>
                        <w:t>begin</w:t>
                      </w:r>
                    </w:p>
                    <w:p w14:paraId="109E660F" w14:textId="77777777" w:rsidR="000C1E50" w:rsidRPr="00D82D23" w:rsidRDefault="000C1E50" w:rsidP="00D82D23">
                      <w:pPr>
                        <w:rPr>
                          <w:rFonts w:ascii="Lucida Console" w:hAnsi="Lucida Console"/>
                          <w:sz w:val="12"/>
                        </w:rPr>
                      </w:pPr>
                      <w:r w:rsidRPr="00D82D23">
                        <w:rPr>
                          <w:rFonts w:ascii="Lucida Console" w:hAnsi="Lucida Console"/>
                          <w:sz w:val="12"/>
                        </w:rPr>
                        <w:t xml:space="preserve">  loginForm.Show;</w:t>
                      </w:r>
                    </w:p>
                    <w:p w14:paraId="27BE031A" w14:textId="77777777" w:rsidR="000C1E50" w:rsidRPr="00D82D23" w:rsidRDefault="000C1E50" w:rsidP="00D82D23">
                      <w:pPr>
                        <w:rPr>
                          <w:rFonts w:ascii="Lucida Console" w:hAnsi="Lucida Console"/>
                          <w:sz w:val="12"/>
                        </w:rPr>
                      </w:pPr>
                      <w:r w:rsidRPr="00D82D23">
                        <w:rPr>
                          <w:rFonts w:ascii="Lucida Console" w:hAnsi="Lucida Console"/>
                          <w:sz w:val="12"/>
                        </w:rPr>
                        <w:t>end;</w:t>
                      </w:r>
                    </w:p>
                    <w:p w14:paraId="3F89B205" w14:textId="77777777" w:rsidR="000C1E50" w:rsidRPr="00D82D23" w:rsidRDefault="000C1E50" w:rsidP="00D82D23">
                      <w:pPr>
                        <w:rPr>
                          <w:rFonts w:ascii="Lucida Console" w:hAnsi="Lucida Console"/>
                          <w:sz w:val="12"/>
                        </w:rPr>
                      </w:pPr>
                    </w:p>
                    <w:p w14:paraId="207F3ECA" w14:textId="77777777" w:rsidR="000C1E50" w:rsidRPr="00D82D23" w:rsidRDefault="000C1E50" w:rsidP="00D82D23">
                      <w:pPr>
                        <w:rPr>
                          <w:rFonts w:ascii="Lucida Console" w:hAnsi="Lucida Console"/>
                          <w:sz w:val="12"/>
                        </w:rPr>
                      </w:pPr>
                      <w:r w:rsidRPr="00D82D23">
                        <w:rPr>
                          <w:rFonts w:ascii="Lucida Console" w:hAnsi="Lucida Console"/>
                          <w:sz w:val="12"/>
                        </w:rPr>
                        <w:t>procedure TmainmenuForm.FormCreate(Sender: TObject);</w:t>
                      </w:r>
                    </w:p>
                    <w:p w14:paraId="4C987E1C" w14:textId="77777777" w:rsidR="000C1E50" w:rsidRPr="00D82D23" w:rsidRDefault="000C1E50" w:rsidP="00D82D23">
                      <w:pPr>
                        <w:rPr>
                          <w:rFonts w:ascii="Lucida Console" w:hAnsi="Lucida Console"/>
                          <w:sz w:val="12"/>
                        </w:rPr>
                      </w:pPr>
                      <w:r w:rsidRPr="00D82D23">
                        <w:rPr>
                          <w:rFonts w:ascii="Lucida Console" w:hAnsi="Lucida Console"/>
                          <w:sz w:val="12"/>
                        </w:rPr>
                        <w:t>begin</w:t>
                      </w:r>
                    </w:p>
                    <w:p w14:paraId="112AD0E4" w14:textId="77777777" w:rsidR="000C1E50" w:rsidRPr="00D82D23" w:rsidRDefault="000C1E50" w:rsidP="00D82D23">
                      <w:pPr>
                        <w:rPr>
                          <w:rFonts w:ascii="Lucida Console" w:hAnsi="Lucida Console"/>
                          <w:sz w:val="12"/>
                        </w:rPr>
                      </w:pPr>
                      <w:r w:rsidRPr="00D82D23">
                        <w:rPr>
                          <w:rFonts w:ascii="Lucida Console" w:hAnsi="Lucida Console"/>
                          <w:sz w:val="12"/>
                        </w:rPr>
                        <w:t>mainmenuForm.Scaled:=true;</w:t>
                      </w:r>
                    </w:p>
                    <w:p w14:paraId="329C70B4" w14:textId="77777777" w:rsidR="000C1E50" w:rsidRPr="00D82D23" w:rsidRDefault="000C1E50" w:rsidP="00D82D23">
                      <w:pPr>
                        <w:rPr>
                          <w:rFonts w:ascii="Lucida Console" w:hAnsi="Lucida Console"/>
                          <w:sz w:val="12"/>
                        </w:rPr>
                      </w:pPr>
                      <w:r w:rsidRPr="00D82D23">
                        <w:rPr>
                          <w:rFonts w:ascii="Lucida Console" w:hAnsi="Lucida Console"/>
                          <w:sz w:val="12"/>
                        </w:rPr>
                        <w:t>WindowState:=wsMaximized;</w:t>
                      </w:r>
                    </w:p>
                    <w:p w14:paraId="369C73DF" w14:textId="77777777" w:rsidR="000C1E50" w:rsidRPr="00D82D23" w:rsidRDefault="000C1E50" w:rsidP="00D82D23">
                      <w:pPr>
                        <w:rPr>
                          <w:rFonts w:ascii="Lucida Console" w:hAnsi="Lucida Console"/>
                          <w:sz w:val="12"/>
                        </w:rPr>
                      </w:pPr>
                      <w:r w:rsidRPr="00D82D23">
                        <w:rPr>
                          <w:rFonts w:ascii="Lucida Console" w:hAnsi="Lucida Console"/>
                          <w:sz w:val="12"/>
                        </w:rPr>
                        <w:t>end;</w:t>
                      </w:r>
                    </w:p>
                    <w:p w14:paraId="2B15FA9E" w14:textId="77777777" w:rsidR="000C1E50" w:rsidRPr="00D82D23" w:rsidRDefault="000C1E50" w:rsidP="00D82D23">
                      <w:pPr>
                        <w:rPr>
                          <w:rFonts w:ascii="Lucida Console" w:hAnsi="Lucida Console"/>
                          <w:sz w:val="12"/>
                        </w:rPr>
                      </w:pPr>
                    </w:p>
                    <w:p w14:paraId="053C599E" w14:textId="77777777" w:rsidR="000C1E50" w:rsidRPr="00D82D23" w:rsidRDefault="000C1E50" w:rsidP="00D82D23">
                      <w:pPr>
                        <w:rPr>
                          <w:rFonts w:ascii="Lucida Console" w:hAnsi="Lucida Console"/>
                          <w:sz w:val="12"/>
                        </w:rPr>
                      </w:pPr>
                      <w:r w:rsidRPr="00D82D23">
                        <w:rPr>
                          <w:rFonts w:ascii="Lucida Console" w:hAnsi="Lucida Console"/>
                          <w:sz w:val="12"/>
                        </w:rPr>
                        <w:t>procedure TmainmenuForm.FormShow(Sender: TObject);</w:t>
                      </w:r>
                    </w:p>
                    <w:p w14:paraId="7746AA2F" w14:textId="77777777" w:rsidR="000C1E50" w:rsidRPr="00D82D23" w:rsidRDefault="000C1E50" w:rsidP="00D82D23">
                      <w:pPr>
                        <w:rPr>
                          <w:rFonts w:ascii="Lucida Console" w:hAnsi="Lucida Console"/>
                          <w:sz w:val="12"/>
                        </w:rPr>
                      </w:pPr>
                      <w:r w:rsidRPr="00D82D23">
                        <w:rPr>
                          <w:rFonts w:ascii="Lucida Console" w:hAnsi="Lucida Console"/>
                          <w:sz w:val="12"/>
                        </w:rPr>
                        <w:t>begin</w:t>
                      </w:r>
                    </w:p>
                    <w:p w14:paraId="6CFBB838" w14:textId="77777777" w:rsidR="000C1E50" w:rsidRPr="00D82D23" w:rsidRDefault="000C1E50" w:rsidP="00D82D23">
                      <w:pPr>
                        <w:rPr>
                          <w:rFonts w:ascii="Lucida Console" w:hAnsi="Lucida Console"/>
                          <w:sz w:val="12"/>
                        </w:rPr>
                      </w:pPr>
                      <w:r w:rsidRPr="00D82D23">
                        <w:rPr>
                          <w:rFonts w:ascii="Lucida Console" w:hAnsi="Lucida Console"/>
                          <w:sz w:val="12"/>
                        </w:rPr>
                        <w:t>case globalpasslevel of</w:t>
                      </w:r>
                    </w:p>
                    <w:p w14:paraId="0FD732F5" w14:textId="77777777" w:rsidR="000C1E50" w:rsidRPr="00D82D23" w:rsidRDefault="000C1E50" w:rsidP="00D82D23">
                      <w:pPr>
                        <w:rPr>
                          <w:rFonts w:ascii="Lucida Console" w:hAnsi="Lucida Console"/>
                          <w:sz w:val="12"/>
                        </w:rPr>
                      </w:pPr>
                      <w:r w:rsidRPr="00D82D23">
                        <w:rPr>
                          <w:rFonts w:ascii="Lucida Console" w:hAnsi="Lucida Console"/>
                          <w:sz w:val="12"/>
                        </w:rPr>
                        <w:t>0:mainmenuForm.Caption:='Regular User Menu';</w:t>
                      </w:r>
                    </w:p>
                    <w:p w14:paraId="4DCAA929" w14:textId="77777777" w:rsidR="000C1E50" w:rsidRPr="00D82D23" w:rsidRDefault="000C1E50" w:rsidP="00D82D23">
                      <w:pPr>
                        <w:rPr>
                          <w:rFonts w:ascii="Lucida Console" w:hAnsi="Lucida Console"/>
                          <w:sz w:val="12"/>
                        </w:rPr>
                      </w:pPr>
                      <w:r w:rsidRPr="00D82D23">
                        <w:rPr>
                          <w:rFonts w:ascii="Lucida Console" w:hAnsi="Lucida Console"/>
                          <w:sz w:val="12"/>
                        </w:rPr>
                        <w:t>1:mainmenuForm.Caption:='Administrator Menu';</w:t>
                      </w:r>
                    </w:p>
                    <w:p w14:paraId="72C860A9" w14:textId="77777777" w:rsidR="000C1E50" w:rsidRPr="00D82D23" w:rsidRDefault="000C1E50" w:rsidP="00D82D23">
                      <w:pPr>
                        <w:rPr>
                          <w:rFonts w:ascii="Lucida Console" w:hAnsi="Lucida Console"/>
                          <w:sz w:val="12"/>
                        </w:rPr>
                      </w:pPr>
                      <w:r w:rsidRPr="00D82D23">
                        <w:rPr>
                          <w:rFonts w:ascii="Lucida Console" w:hAnsi="Lucida Console"/>
                          <w:sz w:val="12"/>
                        </w:rPr>
                        <w:t>end;</w:t>
                      </w:r>
                    </w:p>
                    <w:p w14:paraId="0C311A46" w14:textId="77777777" w:rsidR="000C1E50" w:rsidRPr="00D82D23" w:rsidRDefault="000C1E50" w:rsidP="00D82D23">
                      <w:pPr>
                        <w:rPr>
                          <w:rFonts w:ascii="Lucida Console" w:hAnsi="Lucida Console"/>
                          <w:sz w:val="12"/>
                        </w:rPr>
                      </w:pPr>
                      <w:r w:rsidRPr="00D82D23">
                        <w:rPr>
                          <w:rFonts w:ascii="Lucida Console" w:hAnsi="Lucida Console"/>
                          <w:sz w:val="12"/>
                        </w:rPr>
                        <w:t>end;</w:t>
                      </w:r>
                    </w:p>
                    <w:p w14:paraId="52C9B20A" w14:textId="77777777" w:rsidR="000C1E50" w:rsidRPr="00D82D23" w:rsidRDefault="000C1E50" w:rsidP="00D82D23">
                      <w:pPr>
                        <w:rPr>
                          <w:rFonts w:ascii="Lucida Console" w:hAnsi="Lucida Console"/>
                          <w:sz w:val="12"/>
                        </w:rPr>
                      </w:pPr>
                    </w:p>
                    <w:p w14:paraId="1EC015D5" w14:textId="77777777" w:rsidR="000C1E50" w:rsidRPr="001737C6" w:rsidRDefault="000C1E50" w:rsidP="00D82D23">
                      <w:pPr>
                        <w:rPr>
                          <w:rFonts w:ascii="Lucida Console" w:hAnsi="Lucida Console"/>
                          <w:sz w:val="12"/>
                        </w:rPr>
                      </w:pPr>
                      <w:r w:rsidRPr="00D82D23">
                        <w:rPr>
                          <w:rFonts w:ascii="Lucida Console" w:hAnsi="Lucida Console"/>
                          <w:sz w:val="12"/>
                        </w:rPr>
                        <w:t>end.</w:t>
                      </w:r>
                    </w:p>
                  </w:txbxContent>
                </v:textbox>
                <w10:wrap type="tight" anchorx="margin"/>
              </v:shape>
            </w:pict>
          </mc:Fallback>
        </mc:AlternateContent>
      </w:r>
      <w:r>
        <w:t xml:space="preserve">Basic code </w:t>
      </w:r>
      <w:r w:rsidR="00D01196">
        <w:t>to initialize m</w:t>
      </w:r>
      <w:r w:rsidR="005E54B7">
        <w:t>ain menu</w:t>
      </w:r>
      <w:r w:rsidR="00D01196">
        <w:t xml:space="preserve"> form with tests for data-hiding</w:t>
      </w:r>
    </w:p>
    <w:p w14:paraId="41B17D64" w14:textId="77777777" w:rsidR="00D82D23" w:rsidRDefault="00D82D23" w:rsidP="00D82D23">
      <w:pPr>
        <w:tabs>
          <w:tab w:val="left" w:pos="1590"/>
        </w:tabs>
      </w:pPr>
    </w:p>
    <w:p w14:paraId="51244A1B" w14:textId="77777777" w:rsidR="00A73733" w:rsidRDefault="00A73733" w:rsidP="00A73733">
      <w:pPr>
        <w:pStyle w:val="Heading1"/>
      </w:pPr>
      <w:r>
        <w:t>30/11/18</w:t>
      </w:r>
    </w:p>
    <w:p w14:paraId="783BD369" w14:textId="77777777" w:rsidR="00A73733" w:rsidRDefault="00A73733" w:rsidP="00A73733">
      <w:pPr>
        <w:pStyle w:val="ListParagraph"/>
        <w:numPr>
          <w:ilvl w:val="0"/>
          <w:numId w:val="2"/>
        </w:numPr>
      </w:pPr>
      <w:r>
        <w:rPr>
          <w:noProof/>
          <w:lang w:eastAsia="en-GB"/>
        </w:rPr>
        <mc:AlternateContent>
          <mc:Choice Requires="wps">
            <w:drawing>
              <wp:anchor distT="0" distB="0" distL="114300" distR="114300" simplePos="0" relativeHeight="251682816" behindDoc="1" locked="0" layoutInCell="1" allowOverlap="1" wp14:anchorId="30C1CB13" wp14:editId="3949EB8B">
                <wp:simplePos x="0" y="0"/>
                <wp:positionH relativeFrom="margin">
                  <wp:align>left</wp:align>
                </wp:positionH>
                <wp:positionV relativeFrom="paragraph">
                  <wp:posOffset>274955</wp:posOffset>
                </wp:positionV>
                <wp:extent cx="5486400" cy="1638300"/>
                <wp:effectExtent l="0" t="0" r="19050" b="19050"/>
                <wp:wrapTight wrapText="bothSides">
                  <wp:wrapPolygon edited="0">
                    <wp:start x="0" y="0"/>
                    <wp:lineTo x="0" y="21600"/>
                    <wp:lineTo x="21600" y="21600"/>
                    <wp:lineTo x="21600"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5486400" cy="1638300"/>
                        </a:xfrm>
                        <a:prstGeom prst="rect">
                          <a:avLst/>
                        </a:prstGeom>
                        <a:solidFill>
                          <a:schemeClr val="lt1"/>
                        </a:solidFill>
                        <a:ln w="6350">
                          <a:solidFill>
                            <a:prstClr val="black"/>
                          </a:solidFill>
                        </a:ln>
                      </wps:spPr>
                      <wps:txbx>
                        <w:txbxContent>
                          <w:p w14:paraId="3AD1F317" w14:textId="77777777" w:rsidR="000C1E50" w:rsidRDefault="000C1E50" w:rsidP="00A73733">
                            <w:pPr>
                              <w:rPr>
                                <w:rFonts w:ascii="Lucida Console" w:hAnsi="Lucida Console"/>
                                <w:sz w:val="12"/>
                              </w:rPr>
                            </w:pPr>
                            <w:r w:rsidRPr="00A73733">
                              <w:rPr>
                                <w:rFonts w:ascii="Lucida Console" w:hAnsi="Lucida Console"/>
                                <w:sz w:val="12"/>
                              </w:rPr>
                              <w:t>procedure TloginForm.FormCreate(Sender: TObject);</w:t>
                            </w:r>
                          </w:p>
                          <w:p w14:paraId="236796A5" w14:textId="77777777" w:rsidR="000C1E50" w:rsidRPr="00963397" w:rsidRDefault="000C1E50" w:rsidP="00963397">
                            <w:pPr>
                              <w:rPr>
                                <w:rFonts w:ascii="Lucida Console" w:hAnsi="Lucida Console"/>
                                <w:sz w:val="12"/>
                              </w:rPr>
                            </w:pPr>
                            <w:r w:rsidRPr="00963397">
                              <w:rPr>
                                <w:rFonts w:ascii="Lucida Console" w:hAnsi="Lucida Console"/>
                                <w:sz w:val="12"/>
                              </w:rPr>
                              <w:t>var</w:t>
                            </w:r>
                          </w:p>
                          <w:p w14:paraId="580AF0E3" w14:textId="77777777" w:rsidR="000C1E50" w:rsidRPr="00963397" w:rsidRDefault="000C1E50" w:rsidP="00963397">
                            <w:pPr>
                              <w:rPr>
                                <w:rFonts w:ascii="Lucida Console" w:hAnsi="Lucida Console"/>
                                <w:sz w:val="12"/>
                              </w:rPr>
                            </w:pPr>
                            <w:r w:rsidRPr="00963397">
                              <w:rPr>
                                <w:rFonts w:ascii="Lucida Console" w:hAnsi="Lucida Console"/>
                                <w:sz w:val="12"/>
                              </w:rPr>
                              <w:t xml:space="preserve">  DatabaseName: textfile;</w:t>
                            </w:r>
                          </w:p>
                          <w:p w14:paraId="36C8101A" w14:textId="77777777" w:rsidR="000C1E50" w:rsidRPr="00963397" w:rsidRDefault="000C1E50" w:rsidP="00963397">
                            <w:pPr>
                              <w:rPr>
                                <w:rFonts w:ascii="Lucida Console" w:hAnsi="Lucida Console"/>
                                <w:sz w:val="12"/>
                              </w:rPr>
                            </w:pPr>
                            <w:r w:rsidRPr="00963397">
                              <w:rPr>
                                <w:rFonts w:ascii="Lucida Console" w:hAnsi="Lucida Console"/>
                                <w:sz w:val="12"/>
                              </w:rPr>
                              <w:t xml:space="preserve">  text: string;</w:t>
                            </w:r>
                          </w:p>
                          <w:p w14:paraId="341E94E8" w14:textId="77777777" w:rsidR="000C1E50" w:rsidRPr="00963397" w:rsidRDefault="000C1E50" w:rsidP="00963397">
                            <w:pPr>
                              <w:rPr>
                                <w:rFonts w:ascii="Lucida Console" w:hAnsi="Lucida Console"/>
                                <w:sz w:val="12"/>
                              </w:rPr>
                            </w:pPr>
                            <w:r w:rsidRPr="00963397">
                              <w:rPr>
                                <w:rFonts w:ascii="Lucida Console" w:hAnsi="Lucida Console"/>
                                <w:sz w:val="12"/>
                              </w:rPr>
                              <w:t xml:space="preserve">  dlg: Topendialog;</w:t>
                            </w:r>
                          </w:p>
                          <w:p w14:paraId="14434B7F" w14:textId="77777777" w:rsidR="000C1E50" w:rsidRPr="00963397" w:rsidRDefault="000C1E50" w:rsidP="00963397">
                            <w:pPr>
                              <w:rPr>
                                <w:rFonts w:ascii="Lucida Console" w:hAnsi="Lucida Console"/>
                                <w:sz w:val="12"/>
                              </w:rPr>
                            </w:pPr>
                            <w:r w:rsidRPr="00963397">
                              <w:rPr>
                                <w:rFonts w:ascii="Lucida Console" w:hAnsi="Lucida Console"/>
                                <w:sz w:val="12"/>
                              </w:rPr>
                              <w:t xml:space="preserve">  filename: string;</w:t>
                            </w:r>
                          </w:p>
                          <w:p w14:paraId="74B3F7FD" w14:textId="77777777" w:rsidR="000C1E50" w:rsidRPr="00963397" w:rsidRDefault="000C1E50" w:rsidP="00963397">
                            <w:pPr>
                              <w:rPr>
                                <w:rFonts w:ascii="Lucida Console" w:hAnsi="Lucida Console"/>
                                <w:sz w:val="12"/>
                              </w:rPr>
                            </w:pPr>
                            <w:r w:rsidRPr="00963397">
                              <w:rPr>
                                <w:rFonts w:ascii="Lucida Console" w:hAnsi="Lucida Console"/>
                                <w:sz w:val="12"/>
                              </w:rPr>
                              <w:t xml:space="preserve">  connection: string;</w:t>
                            </w:r>
                          </w:p>
                          <w:p w14:paraId="373D8F3C" w14:textId="77777777" w:rsidR="000C1E50" w:rsidRPr="00963397" w:rsidRDefault="000C1E50" w:rsidP="00963397">
                            <w:pPr>
                              <w:rPr>
                                <w:rFonts w:ascii="Lucida Console" w:hAnsi="Lucida Console"/>
                                <w:sz w:val="12"/>
                              </w:rPr>
                            </w:pPr>
                            <w:r w:rsidRPr="00963397">
                              <w:rPr>
                                <w:rFonts w:ascii="Lucida Console" w:hAnsi="Lucida Console"/>
                                <w:sz w:val="12"/>
                              </w:rPr>
                              <w:t xml:space="preserve">  connectstring: string;</w:t>
                            </w:r>
                          </w:p>
                          <w:p w14:paraId="4FACC10B" w14:textId="77777777" w:rsidR="000C1E50" w:rsidRDefault="000C1E50" w:rsidP="00963397">
                            <w:pPr>
                              <w:rPr>
                                <w:rFonts w:ascii="Lucida Console" w:hAnsi="Lucida Console"/>
                                <w:sz w:val="12"/>
                              </w:rPr>
                            </w:pPr>
                            <w:r w:rsidRPr="00963397">
                              <w:rPr>
                                <w:rFonts w:ascii="Lucida Console" w:hAnsi="Lucida Console"/>
                                <w:sz w:val="12"/>
                              </w:rPr>
                              <w:t xml:space="preserve">  password: string;</w:t>
                            </w:r>
                          </w:p>
                          <w:p w14:paraId="3176B171" w14:textId="77777777" w:rsidR="000C1E50" w:rsidRDefault="000C1E50" w:rsidP="00963397">
                            <w:pPr>
                              <w:rPr>
                                <w:rFonts w:ascii="Lucida Console" w:hAnsi="Lucida Console"/>
                                <w:sz w:val="12"/>
                              </w:rPr>
                            </w:pPr>
                            <w:r>
                              <w:rPr>
                                <w:rFonts w:ascii="Lucida Console" w:hAnsi="Lucida Console"/>
                                <w:sz w:val="12"/>
                              </w:rPr>
                              <w:t>begin</w:t>
                            </w:r>
                          </w:p>
                          <w:p w14:paraId="31820BDA" w14:textId="77777777" w:rsidR="000C1E50" w:rsidRPr="00963397" w:rsidRDefault="000C1E50" w:rsidP="00963397">
                            <w:pPr>
                              <w:rPr>
                                <w:rFonts w:ascii="Lucida Console" w:hAnsi="Lucida Console"/>
                                <w:sz w:val="12"/>
                              </w:rPr>
                            </w:pPr>
                            <w:r>
                              <w:rPr>
                                <w:rFonts w:ascii="Lucida Console" w:hAnsi="Lucida Console"/>
                                <w:sz w:val="12"/>
                              </w:rPr>
                              <w:t xml:space="preserve">  </w:t>
                            </w:r>
                            <w:r w:rsidRPr="00963397">
                              <w:rPr>
                                <w:rFonts w:ascii="Lucida Console" w:hAnsi="Lucida Console"/>
                                <w:sz w:val="12"/>
                              </w:rPr>
                              <w:t>InputQuery('Admin: Database Password',</w:t>
                            </w:r>
                          </w:p>
                          <w:p w14:paraId="650D6ED4" w14:textId="77777777" w:rsidR="000C1E50" w:rsidRDefault="000C1E50" w:rsidP="00963397">
                            <w:pPr>
                              <w:rPr>
                                <w:rFonts w:ascii="Lucida Console" w:hAnsi="Lucida Console"/>
                                <w:sz w:val="12"/>
                              </w:rPr>
                            </w:pPr>
                            <w:r w:rsidRPr="00963397">
                              <w:rPr>
                                <w:rFonts w:ascii="Lucida Console" w:hAnsi="Lucida Console"/>
                                <w:sz w:val="12"/>
                              </w:rPr>
                              <w:t xml:space="preserve">    'Enter the password for the database:', password);</w:t>
                            </w:r>
                          </w:p>
                          <w:p w14:paraId="4F61A38A" w14:textId="77777777" w:rsidR="000C1E50" w:rsidRPr="00963397" w:rsidRDefault="000C1E50" w:rsidP="00963397">
                            <w:pPr>
                              <w:rPr>
                                <w:rFonts w:ascii="Lucida Console" w:hAnsi="Lucida Console"/>
                                <w:sz w:val="12"/>
                              </w:rPr>
                            </w:pPr>
                            <w:r w:rsidRPr="00963397">
                              <w:rPr>
                                <w:rFonts w:ascii="Lucida Console" w:hAnsi="Lucida Console"/>
                                <w:sz w:val="12"/>
                              </w:rPr>
                              <w:t xml:space="preserve">  connectstring := 'provider=microsoft.ace.oledb.16.0;data source =' +</w:t>
                            </w:r>
                          </w:p>
                          <w:p w14:paraId="6FCBCDE1" w14:textId="77777777" w:rsidR="000C1E50" w:rsidRPr="00963397" w:rsidRDefault="000C1E50" w:rsidP="00963397">
                            <w:pPr>
                              <w:rPr>
                                <w:rFonts w:ascii="Lucida Console" w:hAnsi="Lucida Console"/>
                                <w:sz w:val="12"/>
                              </w:rPr>
                            </w:pPr>
                            <w:r w:rsidRPr="00963397">
                              <w:rPr>
                                <w:rFonts w:ascii="Lucida Console" w:hAnsi="Lucida Console"/>
                                <w:sz w:val="12"/>
                              </w:rPr>
                              <w:t xml:space="preserve">    connection + ';Jet OLEDB:Database Password=' + password + ';';</w:t>
                            </w:r>
                          </w:p>
                          <w:p w14:paraId="78A62E64" w14:textId="77777777" w:rsidR="000C1E50" w:rsidRPr="00963397" w:rsidRDefault="000C1E50" w:rsidP="00963397">
                            <w:pPr>
                              <w:rPr>
                                <w:rFonts w:ascii="Lucida Console" w:hAnsi="Lucida Console"/>
                                <w:sz w:val="12"/>
                              </w:rPr>
                            </w:pPr>
                            <w:r w:rsidRPr="00963397">
                              <w:rPr>
                                <w:rFonts w:ascii="Lucida Console" w:hAnsi="Lucida Console"/>
                                <w:sz w:val="12"/>
                              </w:rPr>
                              <w:t xml:space="preserve">  setconnectionstring(connectstring);</w:t>
                            </w:r>
                          </w:p>
                          <w:p w14:paraId="1A4EA3B2" w14:textId="77777777" w:rsidR="000C1E50" w:rsidRPr="00963397" w:rsidRDefault="000C1E50" w:rsidP="00963397">
                            <w:pPr>
                              <w:rPr>
                                <w:rFonts w:ascii="Lucida Console" w:hAnsi="Lucida Console"/>
                                <w:sz w:val="12"/>
                              </w:rPr>
                            </w:pPr>
                            <w:r w:rsidRPr="00963397">
                              <w:rPr>
                                <w:rFonts w:ascii="Lucida Console" w:hAnsi="Lucida Console"/>
                                <w:sz w:val="12"/>
                              </w:rPr>
                              <w:t xml:space="preserve">  ADOtblUsers.Active := false;</w:t>
                            </w:r>
                          </w:p>
                          <w:p w14:paraId="55EAB6C2" w14:textId="77777777" w:rsidR="000C1E50" w:rsidRPr="00963397" w:rsidRDefault="000C1E50" w:rsidP="00963397">
                            <w:pPr>
                              <w:rPr>
                                <w:rFonts w:ascii="Lucida Console" w:hAnsi="Lucida Console"/>
                                <w:sz w:val="12"/>
                              </w:rPr>
                            </w:pPr>
                            <w:r w:rsidRPr="00963397">
                              <w:rPr>
                                <w:rFonts w:ascii="Lucida Console" w:hAnsi="Lucida Console"/>
                                <w:sz w:val="12"/>
                              </w:rPr>
                              <w:t xml:space="preserve">  ADOtblUsers.ConnectionString := connectstring;</w:t>
                            </w:r>
                          </w:p>
                          <w:p w14:paraId="28721B2D" w14:textId="77777777" w:rsidR="000C1E50" w:rsidRDefault="000C1E50" w:rsidP="00963397">
                            <w:pPr>
                              <w:rPr>
                                <w:rFonts w:ascii="Lucida Console" w:hAnsi="Lucida Console"/>
                                <w:sz w:val="12"/>
                              </w:rPr>
                            </w:pPr>
                            <w:r w:rsidRPr="00963397">
                              <w:rPr>
                                <w:rFonts w:ascii="Lucida Console" w:hAnsi="Lucida Console"/>
                                <w:sz w:val="12"/>
                              </w:rPr>
                              <w:t xml:space="preserve">  ADOtblUsers.TableName := 'tblUsers';</w:t>
                            </w:r>
                          </w:p>
                          <w:p w14:paraId="3C895A00" w14:textId="77777777" w:rsidR="000C1E50" w:rsidRDefault="000C1E50" w:rsidP="00963397">
                            <w:pPr>
                              <w:rPr>
                                <w:rFonts w:ascii="Lucida Console" w:hAnsi="Lucida Console"/>
                                <w:sz w:val="12"/>
                              </w:rPr>
                            </w:pPr>
                            <w:r>
                              <w:rPr>
                                <w:rFonts w:ascii="Lucida Console" w:hAnsi="Lucida Console"/>
                                <w:sz w:val="12"/>
                              </w:rPr>
                              <w:t xml:space="preserve">  </w:t>
                            </w:r>
                            <w:r w:rsidRPr="00963397">
                              <w:rPr>
                                <w:rFonts w:ascii="Lucida Console" w:hAnsi="Lucida Console"/>
                                <w:sz w:val="12"/>
                              </w:rPr>
                              <w:t>ADOtblUsers.Active := true;</w:t>
                            </w:r>
                          </w:p>
                          <w:p w14:paraId="7C4E84DE" w14:textId="77777777" w:rsidR="000C1E50" w:rsidRPr="001737C6" w:rsidRDefault="000C1E50" w:rsidP="00963397">
                            <w:pPr>
                              <w:rPr>
                                <w:rFonts w:ascii="Lucida Console" w:hAnsi="Lucida Console"/>
                                <w:sz w:val="12"/>
                              </w:rPr>
                            </w:pPr>
                            <w:r>
                              <w:rPr>
                                <w:rFonts w:ascii="Lucida Console" w:hAnsi="Lucida Console"/>
                                <w:sz w:val="12"/>
                              </w:rPr>
                              <w: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0C1CB13" id="Text Box 2" o:spid="_x0000_s1036" type="#_x0000_t202" style="position:absolute;left:0;text-align:left;margin-left:0;margin-top:21.65pt;width:6in;height:129pt;z-index:-2516336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" fillcolor="white [3201]" strokeweight=".5pt">
                <v:textbox>
                  <w:txbxContent>
                    <w:p w14:paraId="3AD1F317" w14:textId="77777777" w:rsidR="000C1E50" w:rsidRDefault="000C1E50" w:rsidP="00A73733">
                      <w:pPr>
                        <w:rPr>
                          <w:rFonts w:ascii="Lucida Console" w:hAnsi="Lucida Console"/>
                          <w:sz w:val="12"/>
                        </w:rPr>
                      </w:pPr>
                      <w:r w:rsidRPr="00A73733">
                        <w:rPr>
                          <w:rFonts w:ascii="Lucida Console" w:hAnsi="Lucida Console"/>
                          <w:sz w:val="12"/>
                        </w:rPr>
                        <w:t>procedure TloginForm.FormCreate(Sender: TObject);</w:t>
                      </w:r>
                    </w:p>
                    <w:p w14:paraId="236796A5" w14:textId="77777777" w:rsidR="000C1E50" w:rsidRPr="00963397" w:rsidRDefault="000C1E50" w:rsidP="00963397">
                      <w:pPr>
                        <w:rPr>
                          <w:rFonts w:ascii="Lucida Console" w:hAnsi="Lucida Console"/>
                          <w:sz w:val="12"/>
                        </w:rPr>
                      </w:pPr>
                      <w:r w:rsidRPr="00963397">
                        <w:rPr>
                          <w:rFonts w:ascii="Lucida Console" w:hAnsi="Lucida Console"/>
                          <w:sz w:val="12"/>
                        </w:rPr>
                        <w:t>var</w:t>
                      </w:r>
                    </w:p>
                    <w:p w14:paraId="580AF0E3" w14:textId="77777777" w:rsidR="000C1E50" w:rsidRPr="00963397" w:rsidRDefault="000C1E50" w:rsidP="00963397">
                      <w:pPr>
                        <w:rPr>
                          <w:rFonts w:ascii="Lucida Console" w:hAnsi="Lucida Console"/>
                          <w:sz w:val="12"/>
                        </w:rPr>
                      </w:pPr>
                      <w:r w:rsidRPr="00963397">
                        <w:rPr>
                          <w:rFonts w:ascii="Lucida Console" w:hAnsi="Lucida Console"/>
                          <w:sz w:val="12"/>
                        </w:rPr>
                        <w:t xml:space="preserve">  DatabaseName: textfile;</w:t>
                      </w:r>
                    </w:p>
                    <w:p w14:paraId="36C8101A" w14:textId="77777777" w:rsidR="000C1E50" w:rsidRPr="00963397" w:rsidRDefault="000C1E50" w:rsidP="00963397">
                      <w:pPr>
                        <w:rPr>
                          <w:rFonts w:ascii="Lucida Console" w:hAnsi="Lucida Console"/>
                          <w:sz w:val="12"/>
                        </w:rPr>
                      </w:pPr>
                      <w:r w:rsidRPr="00963397">
                        <w:rPr>
                          <w:rFonts w:ascii="Lucida Console" w:hAnsi="Lucida Console"/>
                          <w:sz w:val="12"/>
                        </w:rPr>
                        <w:t xml:space="preserve">  text: string;</w:t>
                      </w:r>
                    </w:p>
                    <w:p w14:paraId="341E94E8" w14:textId="77777777" w:rsidR="000C1E50" w:rsidRPr="00963397" w:rsidRDefault="000C1E50" w:rsidP="00963397">
                      <w:pPr>
                        <w:rPr>
                          <w:rFonts w:ascii="Lucida Console" w:hAnsi="Lucida Console"/>
                          <w:sz w:val="12"/>
                        </w:rPr>
                      </w:pPr>
                      <w:r w:rsidRPr="00963397">
                        <w:rPr>
                          <w:rFonts w:ascii="Lucida Console" w:hAnsi="Lucida Console"/>
                          <w:sz w:val="12"/>
                        </w:rPr>
                        <w:t xml:space="preserve">  dlg: Topendialog;</w:t>
                      </w:r>
                    </w:p>
                    <w:p w14:paraId="14434B7F" w14:textId="77777777" w:rsidR="000C1E50" w:rsidRPr="00963397" w:rsidRDefault="000C1E50" w:rsidP="00963397">
                      <w:pPr>
                        <w:rPr>
                          <w:rFonts w:ascii="Lucida Console" w:hAnsi="Lucida Console"/>
                          <w:sz w:val="12"/>
                        </w:rPr>
                      </w:pPr>
                      <w:r w:rsidRPr="00963397">
                        <w:rPr>
                          <w:rFonts w:ascii="Lucida Console" w:hAnsi="Lucida Console"/>
                          <w:sz w:val="12"/>
                        </w:rPr>
                        <w:t xml:space="preserve">  filename: string;</w:t>
                      </w:r>
                    </w:p>
                    <w:p w14:paraId="74B3F7FD" w14:textId="77777777" w:rsidR="000C1E50" w:rsidRPr="00963397" w:rsidRDefault="000C1E50" w:rsidP="00963397">
                      <w:pPr>
                        <w:rPr>
                          <w:rFonts w:ascii="Lucida Console" w:hAnsi="Lucida Console"/>
                          <w:sz w:val="12"/>
                        </w:rPr>
                      </w:pPr>
                      <w:r w:rsidRPr="00963397">
                        <w:rPr>
                          <w:rFonts w:ascii="Lucida Console" w:hAnsi="Lucida Console"/>
                          <w:sz w:val="12"/>
                        </w:rPr>
                        <w:t xml:space="preserve">  connection: string;</w:t>
                      </w:r>
                    </w:p>
                    <w:p w14:paraId="373D8F3C" w14:textId="77777777" w:rsidR="000C1E50" w:rsidRPr="00963397" w:rsidRDefault="000C1E50" w:rsidP="00963397">
                      <w:pPr>
                        <w:rPr>
                          <w:rFonts w:ascii="Lucida Console" w:hAnsi="Lucida Console"/>
                          <w:sz w:val="12"/>
                        </w:rPr>
                      </w:pPr>
                      <w:r w:rsidRPr="00963397">
                        <w:rPr>
                          <w:rFonts w:ascii="Lucida Console" w:hAnsi="Lucida Console"/>
                          <w:sz w:val="12"/>
                        </w:rPr>
                        <w:t xml:space="preserve">  connectstring: string;</w:t>
                      </w:r>
                    </w:p>
                    <w:p w14:paraId="4FACC10B" w14:textId="77777777" w:rsidR="000C1E50" w:rsidRDefault="000C1E50" w:rsidP="00963397">
                      <w:pPr>
                        <w:rPr>
                          <w:rFonts w:ascii="Lucida Console" w:hAnsi="Lucida Console"/>
                          <w:sz w:val="12"/>
                        </w:rPr>
                      </w:pPr>
                      <w:r w:rsidRPr="00963397">
                        <w:rPr>
                          <w:rFonts w:ascii="Lucida Console" w:hAnsi="Lucida Console"/>
                          <w:sz w:val="12"/>
                        </w:rPr>
                        <w:t xml:space="preserve">  password: string;</w:t>
                      </w:r>
                    </w:p>
                    <w:p w14:paraId="3176B171" w14:textId="77777777" w:rsidR="000C1E50" w:rsidRDefault="000C1E50" w:rsidP="00963397">
                      <w:pPr>
                        <w:rPr>
                          <w:rFonts w:ascii="Lucida Console" w:hAnsi="Lucida Console"/>
                          <w:sz w:val="12"/>
                        </w:rPr>
                      </w:pPr>
                      <w:r>
                        <w:rPr>
                          <w:rFonts w:ascii="Lucida Console" w:hAnsi="Lucida Console"/>
                          <w:sz w:val="12"/>
                        </w:rPr>
                        <w:t>begin</w:t>
                      </w:r>
                    </w:p>
                    <w:p w14:paraId="31820BDA" w14:textId="77777777" w:rsidR="000C1E50" w:rsidRPr="00963397" w:rsidRDefault="000C1E50" w:rsidP="00963397">
                      <w:pPr>
                        <w:rPr>
                          <w:rFonts w:ascii="Lucida Console" w:hAnsi="Lucida Console"/>
                          <w:sz w:val="12"/>
                        </w:rPr>
                      </w:pPr>
                      <w:r>
                        <w:rPr>
                          <w:rFonts w:ascii="Lucida Console" w:hAnsi="Lucida Console"/>
                          <w:sz w:val="12"/>
                        </w:rPr>
                        <w:t xml:space="preserve">  </w:t>
                      </w:r>
                      <w:r w:rsidRPr="00963397">
                        <w:rPr>
                          <w:rFonts w:ascii="Lucida Console" w:hAnsi="Lucida Console"/>
                          <w:sz w:val="12"/>
                        </w:rPr>
                        <w:t>InputQuery('Admin: Database Password',</w:t>
                      </w:r>
                    </w:p>
                    <w:p w14:paraId="650D6ED4" w14:textId="77777777" w:rsidR="000C1E50" w:rsidRDefault="000C1E50" w:rsidP="00963397">
                      <w:pPr>
                        <w:rPr>
                          <w:rFonts w:ascii="Lucida Console" w:hAnsi="Lucida Console"/>
                          <w:sz w:val="12"/>
                        </w:rPr>
                      </w:pPr>
                      <w:r w:rsidRPr="00963397">
                        <w:rPr>
                          <w:rFonts w:ascii="Lucida Console" w:hAnsi="Lucida Console"/>
                          <w:sz w:val="12"/>
                        </w:rPr>
                        <w:t xml:space="preserve">    'Enter the password for the database:', password);</w:t>
                      </w:r>
                    </w:p>
                    <w:p w14:paraId="4F61A38A" w14:textId="77777777" w:rsidR="000C1E50" w:rsidRPr="00963397" w:rsidRDefault="000C1E50" w:rsidP="00963397">
                      <w:pPr>
                        <w:rPr>
                          <w:rFonts w:ascii="Lucida Console" w:hAnsi="Lucida Console"/>
                          <w:sz w:val="12"/>
                        </w:rPr>
                      </w:pPr>
                      <w:r w:rsidRPr="00963397">
                        <w:rPr>
                          <w:rFonts w:ascii="Lucida Console" w:hAnsi="Lucida Console"/>
                          <w:sz w:val="12"/>
                        </w:rPr>
                        <w:t xml:space="preserve">  connectstring := 'provider=microsoft.ace.oledb.16.0;data source =' +</w:t>
                      </w:r>
                    </w:p>
                    <w:p w14:paraId="6FCBCDE1" w14:textId="77777777" w:rsidR="000C1E50" w:rsidRPr="00963397" w:rsidRDefault="000C1E50" w:rsidP="00963397">
                      <w:pPr>
                        <w:rPr>
                          <w:rFonts w:ascii="Lucida Console" w:hAnsi="Lucida Console"/>
                          <w:sz w:val="12"/>
                        </w:rPr>
                      </w:pPr>
                      <w:r w:rsidRPr="00963397">
                        <w:rPr>
                          <w:rFonts w:ascii="Lucida Console" w:hAnsi="Lucida Console"/>
                          <w:sz w:val="12"/>
                        </w:rPr>
                        <w:t xml:space="preserve">    connection + ';Jet OLEDB:Database Password=' + password + ';';</w:t>
                      </w:r>
                    </w:p>
                    <w:p w14:paraId="78A62E64" w14:textId="77777777" w:rsidR="000C1E50" w:rsidRPr="00963397" w:rsidRDefault="000C1E50" w:rsidP="00963397">
                      <w:pPr>
                        <w:rPr>
                          <w:rFonts w:ascii="Lucida Console" w:hAnsi="Lucida Console"/>
                          <w:sz w:val="12"/>
                        </w:rPr>
                      </w:pPr>
                      <w:r w:rsidRPr="00963397">
                        <w:rPr>
                          <w:rFonts w:ascii="Lucida Console" w:hAnsi="Lucida Console"/>
                          <w:sz w:val="12"/>
                        </w:rPr>
                        <w:t xml:space="preserve">  setconnectionstring(connectstring);</w:t>
                      </w:r>
                    </w:p>
                    <w:p w14:paraId="1A4EA3B2" w14:textId="77777777" w:rsidR="000C1E50" w:rsidRPr="00963397" w:rsidRDefault="000C1E50" w:rsidP="00963397">
                      <w:pPr>
                        <w:rPr>
                          <w:rFonts w:ascii="Lucida Console" w:hAnsi="Lucida Console"/>
                          <w:sz w:val="12"/>
                        </w:rPr>
                      </w:pPr>
                      <w:r w:rsidRPr="00963397">
                        <w:rPr>
                          <w:rFonts w:ascii="Lucida Console" w:hAnsi="Lucida Console"/>
                          <w:sz w:val="12"/>
                        </w:rPr>
                        <w:t xml:space="preserve">  ADOtblUsers.Active := false;</w:t>
                      </w:r>
                    </w:p>
                    <w:p w14:paraId="55EAB6C2" w14:textId="77777777" w:rsidR="000C1E50" w:rsidRPr="00963397" w:rsidRDefault="000C1E50" w:rsidP="00963397">
                      <w:pPr>
                        <w:rPr>
                          <w:rFonts w:ascii="Lucida Console" w:hAnsi="Lucida Console"/>
                          <w:sz w:val="12"/>
                        </w:rPr>
                      </w:pPr>
                      <w:r w:rsidRPr="00963397">
                        <w:rPr>
                          <w:rFonts w:ascii="Lucida Console" w:hAnsi="Lucida Console"/>
                          <w:sz w:val="12"/>
                        </w:rPr>
                        <w:t xml:space="preserve">  ADOtblUsers.ConnectionString := connectstring;</w:t>
                      </w:r>
                    </w:p>
                    <w:p w14:paraId="28721B2D" w14:textId="77777777" w:rsidR="000C1E50" w:rsidRDefault="000C1E50" w:rsidP="00963397">
                      <w:pPr>
                        <w:rPr>
                          <w:rFonts w:ascii="Lucida Console" w:hAnsi="Lucida Console"/>
                          <w:sz w:val="12"/>
                        </w:rPr>
                      </w:pPr>
                      <w:r w:rsidRPr="00963397">
                        <w:rPr>
                          <w:rFonts w:ascii="Lucida Console" w:hAnsi="Lucida Console"/>
                          <w:sz w:val="12"/>
                        </w:rPr>
                        <w:t xml:space="preserve">  ADOtblUsers.TableName := 'tblUsers';</w:t>
                      </w:r>
                    </w:p>
                    <w:p w14:paraId="3C895A00" w14:textId="77777777" w:rsidR="000C1E50" w:rsidRDefault="000C1E50" w:rsidP="00963397">
                      <w:pPr>
                        <w:rPr>
                          <w:rFonts w:ascii="Lucida Console" w:hAnsi="Lucida Console"/>
                          <w:sz w:val="12"/>
                        </w:rPr>
                      </w:pPr>
                      <w:r>
                        <w:rPr>
                          <w:rFonts w:ascii="Lucida Console" w:hAnsi="Lucida Console"/>
                          <w:sz w:val="12"/>
                        </w:rPr>
                        <w:t xml:space="preserve">  </w:t>
                      </w:r>
                      <w:r w:rsidRPr="00963397">
                        <w:rPr>
                          <w:rFonts w:ascii="Lucida Console" w:hAnsi="Lucida Console"/>
                          <w:sz w:val="12"/>
                        </w:rPr>
                        <w:t>ADOtblUsers.Active := true;</w:t>
                      </w:r>
                    </w:p>
                    <w:p w14:paraId="7C4E84DE" w14:textId="77777777" w:rsidR="000C1E50" w:rsidRPr="001737C6" w:rsidRDefault="000C1E50" w:rsidP="00963397">
                      <w:pPr>
                        <w:rPr>
                          <w:rFonts w:ascii="Lucida Console" w:hAnsi="Lucida Console"/>
                          <w:sz w:val="12"/>
                        </w:rPr>
                      </w:pPr>
                      <w:r>
                        <w:rPr>
                          <w:rFonts w:ascii="Lucida Console" w:hAnsi="Lucida Console"/>
                          <w:sz w:val="12"/>
                        </w:rPr>
                        <w:t>end</w:t>
                      </w:r>
                    </w:p>
                  </w:txbxContent>
                </v:textbox>
                <w10:wrap type="tight" anchorx="margin"/>
              </v:shape>
            </w:pict>
          </mc:Fallback>
        </mc:AlternateContent>
      </w:r>
      <w:r>
        <w:t>Code created for database encryption and password entry</w:t>
      </w:r>
    </w:p>
    <w:p w14:paraId="2A2A48AD" w14:textId="77777777" w:rsidR="00A73733" w:rsidRPr="00A73733" w:rsidRDefault="00A73733" w:rsidP="00A73733">
      <w:pPr>
        <w:ind w:left="360"/>
      </w:pPr>
    </w:p>
    <w:p w14:paraId="3332CD1F" w14:textId="279F6896" w:rsidR="00D82D23" w:rsidRDefault="00963397" w:rsidP="00D82D23">
      <w:pPr>
        <w:tabs>
          <w:tab w:val="left" w:pos="1590"/>
        </w:tabs>
      </w:pPr>
      <w:r>
        <w:t>This prompts the admin user to enter a password that grants entry into the database. The database has been locked/encrypted with this password. Contents of the database cannot be gathered if this password is not correct.</w:t>
      </w:r>
    </w:p>
    <w:p w14:paraId="56CA3B4A" w14:textId="09FCBF35" w:rsidR="00E16189" w:rsidRDefault="00E16189" w:rsidP="00D82D23">
      <w:pPr>
        <w:tabs>
          <w:tab w:val="left" w:pos="1590"/>
        </w:tabs>
      </w:pPr>
      <w:r>
        <w:rPr>
          <w:noProof/>
          <w:lang w:eastAsia="en-GB"/>
        </w:rPr>
        <w:drawing>
          <wp:anchor distT="0" distB="0" distL="114300" distR="114300" simplePos="0" relativeHeight="251684864" behindDoc="0" locked="0" layoutInCell="1" allowOverlap="1" wp14:anchorId="123C8FA0" wp14:editId="63DDFFC5">
            <wp:simplePos x="0" y="0"/>
            <wp:positionH relativeFrom="margin">
              <wp:align>left</wp:align>
            </wp:positionH>
            <wp:positionV relativeFrom="paragraph">
              <wp:posOffset>130810</wp:posOffset>
            </wp:positionV>
            <wp:extent cx="4391025" cy="1047750"/>
            <wp:effectExtent l="0" t="0" r="9525" b="0"/>
            <wp:wrapTight wrapText="bothSides">
              <wp:wrapPolygon edited="0">
                <wp:start x="0" y="0"/>
                <wp:lineTo x="0" y="21207"/>
                <wp:lineTo x="21553" y="21207"/>
                <wp:lineTo x="21553"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91025" cy="1047750"/>
                    </a:xfrm>
                    <a:prstGeom prst="rect">
                      <a:avLst/>
                    </a:prstGeom>
                  </pic:spPr>
                </pic:pic>
              </a:graphicData>
            </a:graphic>
          </wp:anchor>
        </w:drawing>
      </w:r>
    </w:p>
    <w:p w14:paraId="7ADD0AD4" w14:textId="2E5E07DA" w:rsidR="00E16189" w:rsidRDefault="00E16189">
      <w:r>
        <w:br w:type="page"/>
      </w:r>
    </w:p>
    <w:p w14:paraId="3EF3E18C" w14:textId="0B30E1EE" w:rsidR="00963397" w:rsidRDefault="003864EE" w:rsidP="00E16189">
      <w:pPr>
        <w:pStyle w:val="Heading1"/>
      </w:pPr>
      <w:r>
        <w:lastRenderedPageBreak/>
        <w:t>01/12/18</w:t>
      </w:r>
    </w:p>
    <w:p w14:paraId="6D582187" w14:textId="6441BAAC" w:rsidR="003864EE" w:rsidRDefault="003864EE" w:rsidP="003864EE">
      <w:pPr>
        <w:pStyle w:val="ListParagraph"/>
        <w:numPr>
          <w:ilvl w:val="0"/>
          <w:numId w:val="3"/>
        </w:numPr>
      </w:pPr>
      <w:r>
        <w:t>All component names are altered to conform to Hungarian notation</w:t>
      </w:r>
    </w:p>
    <w:p w14:paraId="6527B8BC" w14:textId="3FE6F896" w:rsidR="003864EE" w:rsidRDefault="003864EE" w:rsidP="003864EE">
      <w:pPr>
        <w:pStyle w:val="ListParagraph"/>
      </w:pPr>
    </w:p>
    <w:p w14:paraId="1ADB68BD" w14:textId="4542CA25" w:rsidR="003864EE" w:rsidRDefault="003864EE" w:rsidP="003864EE">
      <w:r>
        <w:t>For example, the name of the form ‘errorForm’ was changed to ‘frmError’. This is not a functional change to the program, but it does make the code more readable to other programmers, by following the universal conventions. The creation of new components such as forms will now be labelled appropriately.</w:t>
      </w:r>
    </w:p>
    <w:p w14:paraId="2E51C9D4" w14:textId="12B8A26F" w:rsidR="003864EE" w:rsidRDefault="003864EE" w:rsidP="003864EE"/>
    <w:p w14:paraId="503C3CB0" w14:textId="6EB9F577" w:rsidR="003864EE" w:rsidRDefault="003864EE" w:rsidP="003864EE">
      <w:pPr>
        <w:pStyle w:val="ListParagraph"/>
        <w:numPr>
          <w:ilvl w:val="0"/>
          <w:numId w:val="3"/>
        </w:numPr>
      </w:pPr>
      <w:r w:rsidRPr="003864EE">
        <w:rPr>
          <w:noProof/>
          <w:lang w:eastAsia="en-GB"/>
        </w:rPr>
        <w:drawing>
          <wp:anchor distT="0" distB="0" distL="114300" distR="114300" simplePos="0" relativeHeight="251685888" behindDoc="1" locked="0" layoutInCell="1" allowOverlap="1" wp14:anchorId="0C3764D6" wp14:editId="56AA2552">
            <wp:simplePos x="0" y="0"/>
            <wp:positionH relativeFrom="margin">
              <wp:align>right</wp:align>
            </wp:positionH>
            <wp:positionV relativeFrom="paragraph">
              <wp:posOffset>304800</wp:posOffset>
            </wp:positionV>
            <wp:extent cx="5274310" cy="2740660"/>
            <wp:effectExtent l="0" t="0" r="2540" b="2540"/>
            <wp:wrapTight wrapText="bothSides">
              <wp:wrapPolygon edited="0">
                <wp:start x="0" y="0"/>
                <wp:lineTo x="0" y="21470"/>
                <wp:lineTo x="21532" y="21470"/>
                <wp:lineTo x="21532"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274310" cy="2740660"/>
                    </a:xfrm>
                    <a:prstGeom prst="rect">
                      <a:avLst/>
                    </a:prstGeom>
                  </pic:spPr>
                </pic:pic>
              </a:graphicData>
            </a:graphic>
          </wp:anchor>
        </w:drawing>
      </w:r>
      <w:r>
        <w:t>Simple UI features added to the login form</w:t>
      </w:r>
    </w:p>
    <w:p w14:paraId="4E186D04" w14:textId="0AA6AD47" w:rsidR="003864EE" w:rsidRDefault="00441C4D" w:rsidP="003864EE">
      <w:r w:rsidRPr="00441C4D">
        <w:rPr>
          <w:noProof/>
          <w:lang w:eastAsia="en-GB"/>
        </w:rPr>
        <w:drawing>
          <wp:anchor distT="0" distB="0" distL="114300" distR="114300" simplePos="0" relativeHeight="251686912" behindDoc="1" locked="0" layoutInCell="1" allowOverlap="1" wp14:anchorId="4A0D6DE4" wp14:editId="5866A530">
            <wp:simplePos x="0" y="0"/>
            <wp:positionH relativeFrom="margin">
              <wp:align>right</wp:align>
            </wp:positionH>
            <wp:positionV relativeFrom="paragraph">
              <wp:posOffset>3728720</wp:posOffset>
            </wp:positionV>
            <wp:extent cx="3189605" cy="1533525"/>
            <wp:effectExtent l="0" t="0" r="0" b="9525"/>
            <wp:wrapTight wrapText="bothSides">
              <wp:wrapPolygon edited="0">
                <wp:start x="0" y="0"/>
                <wp:lineTo x="0" y="21466"/>
                <wp:lineTo x="21415" y="21466"/>
                <wp:lineTo x="21415"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r="38107" b="27216"/>
                    <a:stretch/>
                  </pic:blipFill>
                  <pic:spPr bwMode="auto">
                    <a:xfrm>
                      <a:off x="0" y="0"/>
                      <a:ext cx="3189605" cy="15335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864EE">
        <w:t xml:space="preserve">Firstly, </w:t>
      </w:r>
      <w:r>
        <w:t xml:space="preserve">in accordance to the success criteria (3: </w:t>
      </w:r>
      <w:r w:rsidRPr="00441C4D">
        <w:t>The solution will contain a graphical user interface which is aesthetically pleasing</w:t>
      </w:r>
      <w:r>
        <w:t xml:space="preserve">), colour was added to the form. As previously mentioned, bright contrasting colours are most favourable to a young target audience. After testing a series of different colour palettes, it was found that green and cream were the most aesthetic combo, according to a control group of two children, aged 5 and 6. Other colours were found to be too dark or ‘disgusting’. Blue and cream came in a close </w:t>
      </w:r>
      <w:r w:rsidR="00C76F18">
        <w:t>2</w:t>
      </w:r>
      <w:r w:rsidR="00C76F18" w:rsidRPr="00441C4D">
        <w:rPr>
          <w:vertAlign w:val="superscript"/>
        </w:rPr>
        <w:t>nd</w:t>
      </w:r>
      <w:r w:rsidR="00C76F18">
        <w:rPr>
          <w:vertAlign w:val="superscript"/>
        </w:rPr>
        <w:t>,</w:t>
      </w:r>
      <w:r>
        <w:t xml:space="preserve"> which will most likely be used in other forms:</w:t>
      </w:r>
    </w:p>
    <w:p w14:paraId="4A901333" w14:textId="121EBC0E" w:rsidR="00441C4D" w:rsidRDefault="00441C4D" w:rsidP="003864EE"/>
    <w:p w14:paraId="4021326A" w14:textId="2982A417" w:rsidR="00441C4D" w:rsidRDefault="00441C4D" w:rsidP="003864EE">
      <w:r>
        <w:t xml:space="preserve">The second addition was the use of </w:t>
      </w:r>
      <w:r w:rsidR="00D6285B">
        <w:t>image icons in place of buttons. Another criticism made by the control group was that the buttons were too boring and stuck out amongst the bright colours. The compromise was to use icons which were sourced online</w:t>
      </w:r>
      <w:r w:rsidR="00D6285B">
        <w:rPr>
          <w:rStyle w:val="FootnoteReference"/>
        </w:rPr>
        <w:footnoteReference w:id="1"/>
      </w:r>
      <w:r w:rsidR="00D6285B">
        <w:t>. This way the buttons will look more interesting and a continuity in design can be implemented, by sticking to the same icon package.</w:t>
      </w:r>
    </w:p>
    <w:p w14:paraId="13DDC9A5" w14:textId="3E8D76C3" w:rsidR="0002359B" w:rsidRDefault="0002359B" w:rsidP="003864EE"/>
    <w:p w14:paraId="5411FD0B" w14:textId="24192C29" w:rsidR="0002359B" w:rsidRDefault="0002359B" w:rsidP="0002359B">
      <w:pPr>
        <w:pStyle w:val="ListParagraph"/>
        <w:numPr>
          <w:ilvl w:val="0"/>
          <w:numId w:val="3"/>
        </w:numPr>
      </w:pPr>
      <w:r>
        <w:t>Name added to program</w:t>
      </w:r>
    </w:p>
    <w:p w14:paraId="74BFECB8" w14:textId="6D27256A" w:rsidR="0002359B" w:rsidRDefault="0002359B" w:rsidP="0002359B"/>
    <w:p w14:paraId="11D33392" w14:textId="20FC1D3E" w:rsidR="0002359B" w:rsidRDefault="0002359B" w:rsidP="0002359B">
      <w:r>
        <w:lastRenderedPageBreak/>
        <w:t>In order to make the program more accessible to kids, the working title ‘Orthographic Assistance Program’ was changed to ‘Spaggy’s Spelling’. Spaggy will become the name of an easily identifiable mascot, a feature that was included in the Nessy program previously analysed. This name is purposefully silly and nonsensical to be amusing to young children.</w:t>
      </w:r>
    </w:p>
    <w:p w14:paraId="16E478E3" w14:textId="58C7B4EC" w:rsidR="00D6285B" w:rsidRDefault="00D6285B" w:rsidP="003864EE"/>
    <w:p w14:paraId="0074A7CA" w14:textId="19C29C68" w:rsidR="00D6285B" w:rsidRDefault="00D6285B" w:rsidP="00D6285B">
      <w:pPr>
        <w:pStyle w:val="Heading1"/>
      </w:pPr>
      <w:r>
        <w:t>03/12/18</w:t>
      </w:r>
    </w:p>
    <w:p w14:paraId="59F707B0" w14:textId="1099A227" w:rsidR="00D6285B" w:rsidRDefault="00D6285B" w:rsidP="00D6285B">
      <w:pPr>
        <w:pStyle w:val="ListParagraph"/>
        <w:numPr>
          <w:ilvl w:val="0"/>
          <w:numId w:val="3"/>
        </w:numPr>
      </w:pPr>
      <w:r>
        <w:t>Implement daily streak and last login into login form</w:t>
      </w:r>
    </w:p>
    <w:p w14:paraId="70EE6557" w14:textId="77777777" w:rsidR="00D6285B" w:rsidRDefault="00D6285B" w:rsidP="00D6285B"/>
    <w:p w14:paraId="516859B7" w14:textId="159A8812" w:rsidR="00D6285B" w:rsidRDefault="00D6285B" w:rsidP="00D6285B">
      <w:r>
        <w:rPr>
          <w:noProof/>
          <w:lang w:eastAsia="en-GB"/>
        </w:rPr>
        <mc:AlternateContent>
          <mc:Choice Requires="wps">
            <w:drawing>
              <wp:anchor distT="0" distB="0" distL="114300" distR="114300" simplePos="0" relativeHeight="251688960" behindDoc="1" locked="0" layoutInCell="1" allowOverlap="1" wp14:anchorId="6D267681" wp14:editId="74DBF994">
                <wp:simplePos x="0" y="0"/>
                <wp:positionH relativeFrom="margin">
                  <wp:align>left</wp:align>
                </wp:positionH>
                <wp:positionV relativeFrom="paragraph">
                  <wp:posOffset>671830</wp:posOffset>
                </wp:positionV>
                <wp:extent cx="5486400" cy="1294130"/>
                <wp:effectExtent l="0" t="0" r="19050" b="20320"/>
                <wp:wrapTight wrapText="bothSides">
                  <wp:wrapPolygon edited="0">
                    <wp:start x="0" y="0"/>
                    <wp:lineTo x="0" y="21621"/>
                    <wp:lineTo x="21600" y="21621"/>
                    <wp:lineTo x="21600" y="0"/>
                    <wp:lineTo x="0" y="0"/>
                  </wp:wrapPolygon>
                </wp:wrapTight>
                <wp:docPr id="18" name="Text Box 18"/>
                <wp:cNvGraphicFramePr/>
                <a:graphic xmlns:a="http://schemas.openxmlformats.org/drawingml/2006/main">
                  <a:graphicData uri="http://schemas.microsoft.com/office/word/2010/wordprocessingShape">
                    <wps:wsp>
                      <wps:cNvSpPr txBox="1"/>
                      <wps:spPr>
                        <a:xfrm>
                          <a:off x="0" y="0"/>
                          <a:ext cx="5486400" cy="1294410"/>
                        </a:xfrm>
                        <a:prstGeom prst="rect">
                          <a:avLst/>
                        </a:prstGeom>
                        <a:solidFill>
                          <a:schemeClr val="lt1"/>
                        </a:solidFill>
                        <a:ln w="6350">
                          <a:solidFill>
                            <a:prstClr val="black"/>
                          </a:solidFill>
                        </a:ln>
                      </wps:spPr>
                      <wps:txbx>
                        <w:txbxContent>
                          <w:p w14:paraId="31D15CD1" w14:textId="77777777" w:rsidR="000C1E50" w:rsidRPr="00D6285B" w:rsidRDefault="000C1E50" w:rsidP="00D6285B">
                            <w:pPr>
                              <w:rPr>
                                <w:rFonts w:ascii="Lucida Console" w:hAnsi="Lucida Console"/>
                                <w:sz w:val="12"/>
                              </w:rPr>
                            </w:pPr>
                            <w:r w:rsidRPr="00D6285B">
                              <w:rPr>
                                <w:rFonts w:ascii="Lucida Console" w:hAnsi="Lucida Console"/>
                                <w:sz w:val="12"/>
                              </w:rPr>
                              <w:t>adotblUsers.Locate('Username', edtUsername.text, []);</w:t>
                            </w:r>
                          </w:p>
                          <w:p w14:paraId="47E2839C" w14:textId="6D37DFB3" w:rsidR="000C1E50" w:rsidRPr="00D6285B" w:rsidRDefault="000C1E50" w:rsidP="00D6285B">
                            <w:pPr>
                              <w:rPr>
                                <w:rFonts w:ascii="Lucida Console" w:hAnsi="Lucida Console"/>
                                <w:sz w:val="12"/>
                              </w:rPr>
                            </w:pPr>
                            <w:r w:rsidRPr="00D6285B">
                              <w:rPr>
                                <w:rFonts w:ascii="Lucida Console" w:hAnsi="Lucida Console"/>
                                <w:sz w:val="12"/>
                              </w:rPr>
                              <w:t>// Get daily streak from database and increment if last login was yesterday, otherwise reset</w:t>
                            </w:r>
                          </w:p>
                          <w:p w14:paraId="57DFCEAA" w14:textId="138DD901" w:rsidR="000C1E50" w:rsidRPr="00D6285B" w:rsidRDefault="000C1E50" w:rsidP="00D6285B">
                            <w:pPr>
                              <w:rPr>
                                <w:rFonts w:ascii="Lucida Console" w:hAnsi="Lucida Console"/>
                                <w:sz w:val="12"/>
                              </w:rPr>
                            </w:pPr>
                            <w:r w:rsidRPr="00D6285B">
                              <w:rPr>
                                <w:rFonts w:ascii="Lucida Console" w:hAnsi="Lucida Console"/>
                                <w:sz w:val="12"/>
                              </w:rPr>
                              <w:t>DailyStreak := adotblUsers.FieldByName('DailyStreak').AsInteger;</w:t>
                            </w:r>
                          </w:p>
                          <w:p w14:paraId="4008252D" w14:textId="43CAC252" w:rsidR="000C1E50" w:rsidRPr="00D6285B" w:rsidRDefault="000C1E50" w:rsidP="00D6285B">
                            <w:pPr>
                              <w:rPr>
                                <w:rFonts w:ascii="Lucida Console" w:hAnsi="Lucida Console"/>
                                <w:sz w:val="12"/>
                              </w:rPr>
                            </w:pPr>
                            <w:r w:rsidRPr="00D6285B">
                              <w:rPr>
                                <w:rFonts w:ascii="Lucida Console" w:hAnsi="Lucida Console"/>
                                <w:sz w:val="12"/>
                              </w:rPr>
                              <w:t>if adotblUsers.FieldByName('LastLogin').AsDateTime = Yesterday then</w:t>
                            </w:r>
                          </w:p>
                          <w:p w14:paraId="13870BE3" w14:textId="55F789E9" w:rsidR="000C1E50" w:rsidRPr="00D6285B" w:rsidRDefault="000C1E50" w:rsidP="00D6285B">
                            <w:pPr>
                              <w:rPr>
                                <w:rFonts w:ascii="Lucida Console" w:hAnsi="Lucida Console"/>
                                <w:sz w:val="12"/>
                              </w:rPr>
                            </w:pPr>
                            <w:r>
                              <w:rPr>
                                <w:rFonts w:ascii="Lucida Console" w:hAnsi="Lucida Console"/>
                                <w:sz w:val="12"/>
                              </w:rPr>
                              <w:t xml:space="preserve">  </w:t>
                            </w:r>
                            <w:r w:rsidRPr="00D6285B">
                              <w:rPr>
                                <w:rFonts w:ascii="Lucida Console" w:hAnsi="Lucida Console"/>
                                <w:sz w:val="12"/>
                              </w:rPr>
                              <w:t>inc(DailyStreak)</w:t>
                            </w:r>
                          </w:p>
                          <w:p w14:paraId="3EDFC374" w14:textId="57F91A41" w:rsidR="000C1E50" w:rsidRPr="00D6285B" w:rsidRDefault="000C1E50" w:rsidP="00D6285B">
                            <w:pPr>
                              <w:rPr>
                                <w:rFonts w:ascii="Lucida Console" w:hAnsi="Lucida Console"/>
                                <w:sz w:val="12"/>
                              </w:rPr>
                            </w:pPr>
                            <w:r w:rsidRPr="00D6285B">
                              <w:rPr>
                                <w:rFonts w:ascii="Lucida Console" w:hAnsi="Lucida Console"/>
                                <w:sz w:val="12"/>
                              </w:rPr>
                              <w:t>else if adotblUsers.FieldByName('LastLogin').AsDateTime &lt;&gt; date then</w:t>
                            </w:r>
                          </w:p>
                          <w:p w14:paraId="295A17A0" w14:textId="13E655D1" w:rsidR="000C1E50" w:rsidRPr="00D6285B" w:rsidRDefault="000C1E50" w:rsidP="00D6285B">
                            <w:pPr>
                              <w:rPr>
                                <w:rFonts w:ascii="Lucida Console" w:hAnsi="Lucida Console"/>
                                <w:sz w:val="12"/>
                              </w:rPr>
                            </w:pPr>
                            <w:r w:rsidRPr="00D6285B">
                              <w:rPr>
                                <w:rFonts w:ascii="Lucida Console" w:hAnsi="Lucida Console"/>
                                <w:sz w:val="12"/>
                              </w:rPr>
                              <w:t xml:space="preserve">  DailyStreak := 0;</w:t>
                            </w:r>
                          </w:p>
                          <w:p w14:paraId="004930D7" w14:textId="7B416952" w:rsidR="000C1E50" w:rsidRPr="00D6285B" w:rsidRDefault="000C1E50" w:rsidP="00D6285B">
                            <w:pPr>
                              <w:rPr>
                                <w:rFonts w:ascii="Lucida Console" w:hAnsi="Lucida Console"/>
                                <w:sz w:val="12"/>
                              </w:rPr>
                            </w:pPr>
                            <w:r w:rsidRPr="00D6285B">
                              <w:rPr>
                                <w:rFonts w:ascii="Lucida Console" w:hAnsi="Lucida Console"/>
                                <w:sz w:val="12"/>
                              </w:rPr>
                              <w:t>// Post amendments to the database and refresh</w:t>
                            </w:r>
                          </w:p>
                          <w:p w14:paraId="12E3682C" w14:textId="72CE6992" w:rsidR="000C1E50" w:rsidRPr="00D6285B" w:rsidRDefault="000C1E50" w:rsidP="00D6285B">
                            <w:pPr>
                              <w:rPr>
                                <w:rFonts w:ascii="Lucida Console" w:hAnsi="Lucida Console"/>
                                <w:sz w:val="12"/>
                              </w:rPr>
                            </w:pPr>
                            <w:r w:rsidRPr="00D6285B">
                              <w:rPr>
                                <w:rFonts w:ascii="Lucida Console" w:hAnsi="Lucida Console"/>
                                <w:sz w:val="12"/>
                              </w:rPr>
                              <w:t>adotblUsers.Edit;</w:t>
                            </w:r>
                          </w:p>
                          <w:p w14:paraId="39201F14" w14:textId="73B50B8F" w:rsidR="000C1E50" w:rsidRPr="00D6285B" w:rsidRDefault="000C1E50" w:rsidP="00D6285B">
                            <w:pPr>
                              <w:rPr>
                                <w:rFonts w:ascii="Lucida Console" w:hAnsi="Lucida Console"/>
                                <w:sz w:val="12"/>
                              </w:rPr>
                            </w:pPr>
                            <w:r w:rsidRPr="00D6285B">
                              <w:rPr>
                                <w:rFonts w:ascii="Lucida Console" w:hAnsi="Lucida Console"/>
                                <w:sz w:val="12"/>
                              </w:rPr>
                              <w:t>adotblUsers.FieldByName('DailyStreak').AsInteger := DailyStreak;</w:t>
                            </w:r>
                          </w:p>
                          <w:p w14:paraId="205501DD" w14:textId="0389612B" w:rsidR="000C1E50" w:rsidRPr="00D6285B" w:rsidRDefault="000C1E50" w:rsidP="00D6285B">
                            <w:pPr>
                              <w:rPr>
                                <w:rFonts w:ascii="Lucida Console" w:hAnsi="Lucida Console"/>
                                <w:sz w:val="12"/>
                              </w:rPr>
                            </w:pPr>
                            <w:r w:rsidRPr="00D6285B">
                              <w:rPr>
                                <w:rFonts w:ascii="Lucida Console" w:hAnsi="Lucida Console"/>
                                <w:sz w:val="12"/>
                              </w:rPr>
                              <w:t>adotblUsers.FieldByName('LastLogin').AsDateTime := date;</w:t>
                            </w:r>
                          </w:p>
                          <w:p w14:paraId="78353ECB" w14:textId="4861579B" w:rsidR="000C1E50" w:rsidRPr="00D6285B" w:rsidRDefault="000C1E50" w:rsidP="00D6285B">
                            <w:pPr>
                              <w:rPr>
                                <w:rFonts w:ascii="Lucida Console" w:hAnsi="Lucida Console"/>
                                <w:sz w:val="12"/>
                              </w:rPr>
                            </w:pPr>
                            <w:r w:rsidRPr="00D6285B">
                              <w:rPr>
                                <w:rFonts w:ascii="Lucida Console" w:hAnsi="Lucida Console"/>
                                <w:sz w:val="12"/>
                              </w:rPr>
                              <w:t>adotblUsers.Post;</w:t>
                            </w:r>
                          </w:p>
                          <w:p w14:paraId="2DB6E4D6" w14:textId="596ABCDC" w:rsidR="000C1E50" w:rsidRPr="00D6285B" w:rsidRDefault="000C1E50" w:rsidP="00D6285B">
                            <w:pPr>
                              <w:rPr>
                                <w:rFonts w:ascii="Lucida Console" w:hAnsi="Lucida Console"/>
                                <w:sz w:val="12"/>
                              </w:rPr>
                            </w:pPr>
                            <w:r w:rsidRPr="00D6285B">
                              <w:rPr>
                                <w:rFonts w:ascii="Lucida Console" w:hAnsi="Lucida Console"/>
                                <w:sz w:val="12"/>
                              </w:rPr>
                              <w:t>adotblUsers.Refresh;</w:t>
                            </w:r>
                          </w:p>
                          <w:p w14:paraId="5C75BF94" w14:textId="6EDC1ECF" w:rsidR="000C1E50" w:rsidRPr="00D6285B" w:rsidRDefault="000C1E50" w:rsidP="00D6285B">
                            <w:pPr>
                              <w:rPr>
                                <w:rFonts w:ascii="Lucida Console" w:hAnsi="Lucida Console"/>
                                <w:sz w:val="12"/>
                              </w:rPr>
                            </w:pPr>
                            <w:r w:rsidRPr="00D6285B">
                              <w:rPr>
                                <w:rFonts w:ascii="Lucida Console" w:hAnsi="Lucida Console"/>
                                <w:sz w:val="12"/>
                              </w:rPr>
                              <w:t>frmMainmenu.Show;</w:t>
                            </w:r>
                          </w:p>
                          <w:p w14:paraId="6605492F" w14:textId="0D96D1B4" w:rsidR="000C1E50" w:rsidRPr="001737C6" w:rsidRDefault="000C1E50" w:rsidP="00D6285B">
                            <w:pPr>
                              <w:rPr>
                                <w:rFonts w:ascii="Lucida Console" w:hAnsi="Lucida Console"/>
                                <w:sz w:val="12"/>
                              </w:rPr>
                            </w:pPr>
                            <w:r w:rsidRPr="00D6285B">
                              <w:rPr>
                                <w:rFonts w:ascii="Lucida Console" w:hAnsi="Lucida Console"/>
                                <w:sz w:val="12"/>
                              </w:rPr>
                              <w:t>frmLogin.Hide;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267681" id="Text Box 18" o:spid="_x0000_s1037" type="#_x0000_t202" style="position:absolute;margin-left:0;margin-top:52.9pt;width:6in;height:101.9pt;z-index:-25162752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" fillcolor="white [3201]" strokeweight=".5pt">
                <v:textbox>
                  <w:txbxContent>
                    <w:p w14:paraId="31D15CD1" w14:textId="77777777" w:rsidR="000C1E50" w:rsidRPr="00D6285B" w:rsidRDefault="000C1E50" w:rsidP="00D6285B">
                      <w:pPr>
                        <w:rPr>
                          <w:rFonts w:ascii="Lucida Console" w:hAnsi="Lucida Console"/>
                          <w:sz w:val="12"/>
                        </w:rPr>
                      </w:pPr>
                      <w:r w:rsidRPr="00D6285B">
                        <w:rPr>
                          <w:rFonts w:ascii="Lucida Console" w:hAnsi="Lucida Console"/>
                          <w:sz w:val="12"/>
                        </w:rPr>
                        <w:t>adotblUsers.Locate('Username', edtUsername.text, []);</w:t>
                      </w:r>
                    </w:p>
                    <w:p w14:paraId="47E2839C" w14:textId="6D37DFB3" w:rsidR="000C1E50" w:rsidRPr="00D6285B" w:rsidRDefault="000C1E50" w:rsidP="00D6285B">
                      <w:pPr>
                        <w:rPr>
                          <w:rFonts w:ascii="Lucida Console" w:hAnsi="Lucida Console"/>
                          <w:sz w:val="12"/>
                        </w:rPr>
                      </w:pPr>
                      <w:r w:rsidRPr="00D6285B">
                        <w:rPr>
                          <w:rFonts w:ascii="Lucida Console" w:hAnsi="Lucida Console"/>
                          <w:sz w:val="12"/>
                        </w:rPr>
                        <w:t>// Get daily streak from database and increment if last login was yesterday, otherwise reset</w:t>
                      </w:r>
                    </w:p>
                    <w:p w14:paraId="57DFCEAA" w14:textId="138DD901" w:rsidR="000C1E50" w:rsidRPr="00D6285B" w:rsidRDefault="000C1E50" w:rsidP="00D6285B">
                      <w:pPr>
                        <w:rPr>
                          <w:rFonts w:ascii="Lucida Console" w:hAnsi="Lucida Console"/>
                          <w:sz w:val="12"/>
                        </w:rPr>
                      </w:pPr>
                      <w:r w:rsidRPr="00D6285B">
                        <w:rPr>
                          <w:rFonts w:ascii="Lucida Console" w:hAnsi="Lucida Console"/>
                          <w:sz w:val="12"/>
                        </w:rPr>
                        <w:t>DailyStreak := adotblUsers.FieldByName('DailyStreak').AsInteger;</w:t>
                      </w:r>
                    </w:p>
                    <w:p w14:paraId="4008252D" w14:textId="43CAC252" w:rsidR="000C1E50" w:rsidRPr="00D6285B" w:rsidRDefault="000C1E50" w:rsidP="00D6285B">
                      <w:pPr>
                        <w:rPr>
                          <w:rFonts w:ascii="Lucida Console" w:hAnsi="Lucida Console"/>
                          <w:sz w:val="12"/>
                        </w:rPr>
                      </w:pPr>
                      <w:r w:rsidRPr="00D6285B">
                        <w:rPr>
                          <w:rFonts w:ascii="Lucida Console" w:hAnsi="Lucida Console"/>
                          <w:sz w:val="12"/>
                        </w:rPr>
                        <w:t>if adotblUsers.FieldByName('LastLogin').AsDateTime = Yesterday then</w:t>
                      </w:r>
                    </w:p>
                    <w:p w14:paraId="13870BE3" w14:textId="55F789E9" w:rsidR="000C1E50" w:rsidRPr="00D6285B" w:rsidRDefault="000C1E50" w:rsidP="00D6285B">
                      <w:pPr>
                        <w:rPr>
                          <w:rFonts w:ascii="Lucida Console" w:hAnsi="Lucida Console"/>
                          <w:sz w:val="12"/>
                        </w:rPr>
                      </w:pPr>
                      <w:r>
                        <w:rPr>
                          <w:rFonts w:ascii="Lucida Console" w:hAnsi="Lucida Console"/>
                          <w:sz w:val="12"/>
                        </w:rPr>
                        <w:t xml:space="preserve">  </w:t>
                      </w:r>
                      <w:r w:rsidRPr="00D6285B">
                        <w:rPr>
                          <w:rFonts w:ascii="Lucida Console" w:hAnsi="Lucida Console"/>
                          <w:sz w:val="12"/>
                        </w:rPr>
                        <w:t>inc(DailyStreak)</w:t>
                      </w:r>
                    </w:p>
                    <w:p w14:paraId="3EDFC374" w14:textId="57F91A41" w:rsidR="000C1E50" w:rsidRPr="00D6285B" w:rsidRDefault="000C1E50" w:rsidP="00D6285B">
                      <w:pPr>
                        <w:rPr>
                          <w:rFonts w:ascii="Lucida Console" w:hAnsi="Lucida Console"/>
                          <w:sz w:val="12"/>
                        </w:rPr>
                      </w:pPr>
                      <w:r w:rsidRPr="00D6285B">
                        <w:rPr>
                          <w:rFonts w:ascii="Lucida Console" w:hAnsi="Lucida Console"/>
                          <w:sz w:val="12"/>
                        </w:rPr>
                        <w:t>else if adotblUsers.FieldByName('LastLogin').AsDateTime &lt;&gt; date then</w:t>
                      </w:r>
                    </w:p>
                    <w:p w14:paraId="295A17A0" w14:textId="13E655D1" w:rsidR="000C1E50" w:rsidRPr="00D6285B" w:rsidRDefault="000C1E50" w:rsidP="00D6285B">
                      <w:pPr>
                        <w:rPr>
                          <w:rFonts w:ascii="Lucida Console" w:hAnsi="Lucida Console"/>
                          <w:sz w:val="12"/>
                        </w:rPr>
                      </w:pPr>
                      <w:r w:rsidRPr="00D6285B">
                        <w:rPr>
                          <w:rFonts w:ascii="Lucida Console" w:hAnsi="Lucida Console"/>
                          <w:sz w:val="12"/>
                        </w:rPr>
                        <w:t xml:space="preserve">  DailyStreak := 0;</w:t>
                      </w:r>
                    </w:p>
                    <w:p w14:paraId="004930D7" w14:textId="7B416952" w:rsidR="000C1E50" w:rsidRPr="00D6285B" w:rsidRDefault="000C1E50" w:rsidP="00D6285B">
                      <w:pPr>
                        <w:rPr>
                          <w:rFonts w:ascii="Lucida Console" w:hAnsi="Lucida Console"/>
                          <w:sz w:val="12"/>
                        </w:rPr>
                      </w:pPr>
                      <w:r w:rsidRPr="00D6285B">
                        <w:rPr>
                          <w:rFonts w:ascii="Lucida Console" w:hAnsi="Lucida Console"/>
                          <w:sz w:val="12"/>
                        </w:rPr>
                        <w:t>// Post amendments to the database and refresh</w:t>
                      </w:r>
                    </w:p>
                    <w:p w14:paraId="12E3682C" w14:textId="72CE6992" w:rsidR="000C1E50" w:rsidRPr="00D6285B" w:rsidRDefault="000C1E50" w:rsidP="00D6285B">
                      <w:pPr>
                        <w:rPr>
                          <w:rFonts w:ascii="Lucida Console" w:hAnsi="Lucida Console"/>
                          <w:sz w:val="12"/>
                        </w:rPr>
                      </w:pPr>
                      <w:r w:rsidRPr="00D6285B">
                        <w:rPr>
                          <w:rFonts w:ascii="Lucida Console" w:hAnsi="Lucida Console"/>
                          <w:sz w:val="12"/>
                        </w:rPr>
                        <w:t>adotblUsers.Edit;</w:t>
                      </w:r>
                    </w:p>
                    <w:p w14:paraId="39201F14" w14:textId="73B50B8F" w:rsidR="000C1E50" w:rsidRPr="00D6285B" w:rsidRDefault="000C1E50" w:rsidP="00D6285B">
                      <w:pPr>
                        <w:rPr>
                          <w:rFonts w:ascii="Lucida Console" w:hAnsi="Lucida Console"/>
                          <w:sz w:val="12"/>
                        </w:rPr>
                      </w:pPr>
                      <w:r w:rsidRPr="00D6285B">
                        <w:rPr>
                          <w:rFonts w:ascii="Lucida Console" w:hAnsi="Lucida Console"/>
                          <w:sz w:val="12"/>
                        </w:rPr>
                        <w:t>adotblUsers.FieldByName('DailyStreak').AsInteger := DailyStreak;</w:t>
                      </w:r>
                    </w:p>
                    <w:p w14:paraId="205501DD" w14:textId="0389612B" w:rsidR="000C1E50" w:rsidRPr="00D6285B" w:rsidRDefault="000C1E50" w:rsidP="00D6285B">
                      <w:pPr>
                        <w:rPr>
                          <w:rFonts w:ascii="Lucida Console" w:hAnsi="Lucida Console"/>
                          <w:sz w:val="12"/>
                        </w:rPr>
                      </w:pPr>
                      <w:r w:rsidRPr="00D6285B">
                        <w:rPr>
                          <w:rFonts w:ascii="Lucida Console" w:hAnsi="Lucida Console"/>
                          <w:sz w:val="12"/>
                        </w:rPr>
                        <w:t>adotblUsers.FieldByName('LastLogin').AsDateTime := date;</w:t>
                      </w:r>
                    </w:p>
                    <w:p w14:paraId="78353ECB" w14:textId="4861579B" w:rsidR="000C1E50" w:rsidRPr="00D6285B" w:rsidRDefault="000C1E50" w:rsidP="00D6285B">
                      <w:pPr>
                        <w:rPr>
                          <w:rFonts w:ascii="Lucida Console" w:hAnsi="Lucida Console"/>
                          <w:sz w:val="12"/>
                        </w:rPr>
                      </w:pPr>
                      <w:r w:rsidRPr="00D6285B">
                        <w:rPr>
                          <w:rFonts w:ascii="Lucida Console" w:hAnsi="Lucida Console"/>
                          <w:sz w:val="12"/>
                        </w:rPr>
                        <w:t>adotblUsers.Post;</w:t>
                      </w:r>
                    </w:p>
                    <w:p w14:paraId="2DB6E4D6" w14:textId="596ABCDC" w:rsidR="000C1E50" w:rsidRPr="00D6285B" w:rsidRDefault="000C1E50" w:rsidP="00D6285B">
                      <w:pPr>
                        <w:rPr>
                          <w:rFonts w:ascii="Lucida Console" w:hAnsi="Lucida Console"/>
                          <w:sz w:val="12"/>
                        </w:rPr>
                      </w:pPr>
                      <w:r w:rsidRPr="00D6285B">
                        <w:rPr>
                          <w:rFonts w:ascii="Lucida Console" w:hAnsi="Lucida Console"/>
                          <w:sz w:val="12"/>
                        </w:rPr>
                        <w:t>adotblUsers.Refresh;</w:t>
                      </w:r>
                    </w:p>
                    <w:p w14:paraId="5C75BF94" w14:textId="6EDC1ECF" w:rsidR="000C1E50" w:rsidRPr="00D6285B" w:rsidRDefault="000C1E50" w:rsidP="00D6285B">
                      <w:pPr>
                        <w:rPr>
                          <w:rFonts w:ascii="Lucida Console" w:hAnsi="Lucida Console"/>
                          <w:sz w:val="12"/>
                        </w:rPr>
                      </w:pPr>
                      <w:r w:rsidRPr="00D6285B">
                        <w:rPr>
                          <w:rFonts w:ascii="Lucida Console" w:hAnsi="Lucida Console"/>
                          <w:sz w:val="12"/>
                        </w:rPr>
                        <w:t>frmMainmenu.Show;</w:t>
                      </w:r>
                    </w:p>
                    <w:p w14:paraId="6605492F" w14:textId="0D96D1B4" w:rsidR="000C1E50" w:rsidRPr="001737C6" w:rsidRDefault="000C1E50" w:rsidP="00D6285B">
                      <w:pPr>
                        <w:rPr>
                          <w:rFonts w:ascii="Lucida Console" w:hAnsi="Lucida Console"/>
                          <w:sz w:val="12"/>
                        </w:rPr>
                      </w:pPr>
                      <w:r w:rsidRPr="00D6285B">
                        <w:rPr>
                          <w:rFonts w:ascii="Lucida Console" w:hAnsi="Lucida Console"/>
                          <w:sz w:val="12"/>
                        </w:rPr>
                        <w:t>frmLogin.Hide;</w:t>
                      </w:r>
                    </w:p>
                  </w:txbxContent>
                </v:textbox>
                <w10:wrap type="tight" anchorx="margin"/>
              </v:shape>
            </w:pict>
          </mc:Fallback>
        </mc:AlternateContent>
      </w:r>
      <w:r>
        <w:t>In order to keep tabs on how often the user signs in, the database must be updated on when the user logs in. This section of code was slotted into the submission click upon successful verification of the user:</w:t>
      </w:r>
    </w:p>
    <w:p w14:paraId="04584E87" w14:textId="36ACEBB5" w:rsidR="00D6285B" w:rsidRDefault="00D6285B" w:rsidP="00D6285B">
      <w:r>
        <w:t>In short, the program checks to see if the last login was yesterday and if so, increment the daily streak. If the last login was not yesterday, the daily streak is reset to 0</w:t>
      </w:r>
      <w:r w:rsidR="0002359B">
        <w:t>. The streak is then updated in the database and the last login is set to the current date, therefore making it the ‘last login’.</w:t>
      </w:r>
    </w:p>
    <w:p w14:paraId="22DB5DD7" w14:textId="54ABC7D6" w:rsidR="0002359B" w:rsidRDefault="0002359B" w:rsidP="00D6285B"/>
    <w:p w14:paraId="5D1E4890" w14:textId="04F9D85D" w:rsidR="0002359B" w:rsidRDefault="0002359B" w:rsidP="00D6285B">
      <w:r>
        <w:t>This marks the first major iteration of development: the functional completion of the login form.</w:t>
      </w:r>
    </w:p>
    <w:p w14:paraId="7FEE2B71" w14:textId="6F058F13" w:rsidR="0002359B" w:rsidRDefault="0002359B" w:rsidP="00D6285B"/>
    <w:p w14:paraId="434EC403" w14:textId="4CC58EDD" w:rsidR="0002359B" w:rsidRDefault="0002359B" w:rsidP="0002359B">
      <w:pPr>
        <w:pStyle w:val="Heading1"/>
      </w:pPr>
      <w:r>
        <w:t>06/12/18</w:t>
      </w:r>
    </w:p>
    <w:p w14:paraId="52069D8F" w14:textId="7BC37B2A" w:rsidR="0002359B" w:rsidRDefault="0002359B" w:rsidP="0002359B">
      <w:pPr>
        <w:pStyle w:val="ListParagraph"/>
        <w:numPr>
          <w:ilvl w:val="0"/>
          <w:numId w:val="3"/>
        </w:numPr>
      </w:pPr>
      <w:r>
        <w:t>Simple UI features and visual elements added to the main menu form</w:t>
      </w:r>
    </w:p>
    <w:p w14:paraId="291F1C05" w14:textId="77777777" w:rsidR="0002359B" w:rsidRPr="0002359B" w:rsidRDefault="0002359B" w:rsidP="0002359B"/>
    <w:p w14:paraId="1C0F5C3F" w14:textId="7BFE5E4A" w:rsidR="00D6285B" w:rsidRDefault="0002359B" w:rsidP="00D6285B">
      <w:r w:rsidRPr="0002359B">
        <w:rPr>
          <w:noProof/>
          <w:lang w:eastAsia="en-GB"/>
        </w:rPr>
        <w:drawing>
          <wp:inline distT="0" distB="0" distL="0" distR="0" wp14:anchorId="60D756E3" wp14:editId="3602861F">
            <wp:extent cx="5274310" cy="2740660"/>
            <wp:effectExtent l="0" t="0" r="254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740660"/>
                    </a:xfrm>
                    <a:prstGeom prst="rect">
                      <a:avLst/>
                    </a:prstGeom>
                  </pic:spPr>
                </pic:pic>
              </a:graphicData>
            </a:graphic>
          </wp:inline>
        </w:drawing>
      </w:r>
    </w:p>
    <w:p w14:paraId="68742747" w14:textId="6F784A15" w:rsidR="00CD4C9E" w:rsidRDefault="00D579DB" w:rsidP="00D6285B">
      <w:r>
        <w:rPr>
          <w:noProof/>
          <w:lang w:eastAsia="en-GB"/>
        </w:rPr>
        <mc:AlternateContent>
          <mc:Choice Requires="wps">
            <w:drawing>
              <wp:anchor distT="0" distB="0" distL="114300" distR="114300" simplePos="0" relativeHeight="251691008" behindDoc="1" locked="0" layoutInCell="1" allowOverlap="1" wp14:anchorId="13E39E1A" wp14:editId="19E027B5">
                <wp:simplePos x="0" y="0"/>
                <wp:positionH relativeFrom="margin">
                  <wp:align>left</wp:align>
                </wp:positionH>
                <wp:positionV relativeFrom="paragraph">
                  <wp:posOffset>1027480</wp:posOffset>
                </wp:positionV>
                <wp:extent cx="5486400" cy="1294130"/>
                <wp:effectExtent l="0" t="0" r="19050" b="20320"/>
                <wp:wrapTight wrapText="bothSides">
                  <wp:wrapPolygon edited="0">
                    <wp:start x="0" y="0"/>
                    <wp:lineTo x="0" y="21621"/>
                    <wp:lineTo x="21600" y="21621"/>
                    <wp:lineTo x="21600" y="0"/>
                    <wp:lineTo x="0" y="0"/>
                  </wp:wrapPolygon>
                </wp:wrapTight>
                <wp:docPr id="20" name="Text Box 20"/>
                <wp:cNvGraphicFramePr/>
                <a:graphic xmlns:a="http://schemas.openxmlformats.org/drawingml/2006/main">
                  <a:graphicData uri="http://schemas.microsoft.com/office/word/2010/wordprocessingShape">
                    <wps:wsp>
                      <wps:cNvSpPr txBox="1"/>
                      <wps:spPr>
                        <a:xfrm>
                          <a:off x="0" y="0"/>
                          <a:ext cx="5486400" cy="1294130"/>
                        </a:xfrm>
                        <a:prstGeom prst="rect">
                          <a:avLst/>
                        </a:prstGeom>
                        <a:solidFill>
                          <a:schemeClr val="lt1"/>
                        </a:solidFill>
                        <a:ln w="6350">
                          <a:solidFill>
                            <a:prstClr val="black"/>
                          </a:solidFill>
                        </a:ln>
                      </wps:spPr>
                      <wps:txbx>
                        <w:txbxContent>
                          <w:p w14:paraId="2AB8A0BF" w14:textId="77777777" w:rsidR="000C1E50" w:rsidRPr="00D579DB" w:rsidRDefault="000C1E50" w:rsidP="00D579DB">
                            <w:pPr>
                              <w:rPr>
                                <w:rFonts w:ascii="Lucida Console" w:hAnsi="Lucida Console"/>
                                <w:sz w:val="12"/>
                              </w:rPr>
                            </w:pPr>
                            <w:r w:rsidRPr="00D579DB">
                              <w:rPr>
                                <w:rFonts w:ascii="Lucida Console" w:hAnsi="Lucida Console"/>
                                <w:sz w:val="12"/>
                              </w:rPr>
                              <w:t>// Display admin options to the user if they have administrator rights</w:t>
                            </w:r>
                          </w:p>
                          <w:p w14:paraId="07FB7EB4" w14:textId="03FD8277" w:rsidR="000C1E50" w:rsidRPr="00D579DB" w:rsidRDefault="000C1E50" w:rsidP="00D579DB">
                            <w:pPr>
                              <w:rPr>
                                <w:rFonts w:ascii="Lucida Console" w:hAnsi="Lucida Console"/>
                                <w:sz w:val="12"/>
                              </w:rPr>
                            </w:pPr>
                            <w:r w:rsidRPr="00D579DB">
                              <w:rPr>
                                <w:rFonts w:ascii="Lucida Console" w:hAnsi="Lucida Console"/>
                                <w:sz w:val="12"/>
                              </w:rPr>
                              <w:t>case globalpasslevel of</w:t>
                            </w:r>
                          </w:p>
                          <w:p w14:paraId="56388586" w14:textId="46FB8559" w:rsidR="000C1E50" w:rsidRPr="00D579DB" w:rsidRDefault="000C1E50" w:rsidP="00D579DB">
                            <w:pPr>
                              <w:rPr>
                                <w:rFonts w:ascii="Lucida Console" w:hAnsi="Lucida Console"/>
                                <w:sz w:val="12"/>
                              </w:rPr>
                            </w:pPr>
                            <w:r w:rsidRPr="00D579DB">
                              <w:rPr>
                                <w:rFonts w:ascii="Lucida Console" w:hAnsi="Lucida Console"/>
                                <w:sz w:val="12"/>
                              </w:rPr>
                              <w:t xml:space="preserve">  0:</w:t>
                            </w:r>
                          </w:p>
                          <w:p w14:paraId="5167401E" w14:textId="15AD9493" w:rsidR="000C1E50" w:rsidRPr="00D579DB" w:rsidRDefault="000C1E50" w:rsidP="00D579DB">
                            <w:pPr>
                              <w:rPr>
                                <w:rFonts w:ascii="Lucida Console" w:hAnsi="Lucida Console"/>
                                <w:sz w:val="12"/>
                              </w:rPr>
                            </w:pPr>
                            <w:r w:rsidRPr="00D579DB">
                              <w:rPr>
                                <w:rFonts w:ascii="Lucida Console" w:hAnsi="Lucida Console"/>
                                <w:sz w:val="12"/>
                              </w:rPr>
                              <w:t xml:space="preserve">    be</w:t>
                            </w:r>
                            <w:r>
                              <w:rPr>
                                <w:rFonts w:ascii="Lucida Console" w:hAnsi="Lucida Console"/>
                                <w:sz w:val="12"/>
                              </w:rPr>
                              <w:t>gi</w:t>
                            </w:r>
                            <w:r w:rsidRPr="00D579DB">
                              <w:rPr>
                                <w:rFonts w:ascii="Lucida Console" w:hAnsi="Lucida Console"/>
                                <w:sz w:val="12"/>
                              </w:rPr>
                              <w:t>n</w:t>
                            </w:r>
                          </w:p>
                          <w:p w14:paraId="0113A1F5" w14:textId="3642EBEB" w:rsidR="000C1E50" w:rsidRPr="00D579DB" w:rsidRDefault="000C1E50" w:rsidP="00D579DB">
                            <w:pPr>
                              <w:rPr>
                                <w:rFonts w:ascii="Lucida Console" w:hAnsi="Lucida Console"/>
                                <w:sz w:val="12"/>
                              </w:rPr>
                            </w:pPr>
                            <w:r w:rsidRPr="00D579DB">
                              <w:rPr>
                                <w:rFonts w:ascii="Lucida Console" w:hAnsi="Lucida Console"/>
                                <w:sz w:val="12"/>
                              </w:rPr>
                              <w:t xml:space="preserve">      frmMainmenu.Caption := 'Spaggy''s Spelling';</w:t>
                            </w:r>
                          </w:p>
                          <w:p w14:paraId="6938EC6C" w14:textId="759BF377" w:rsidR="000C1E50" w:rsidRPr="00D579DB" w:rsidRDefault="000C1E50" w:rsidP="00D579DB">
                            <w:pPr>
                              <w:rPr>
                                <w:rFonts w:ascii="Lucida Console" w:hAnsi="Lucida Console"/>
                                <w:sz w:val="12"/>
                              </w:rPr>
                            </w:pPr>
                            <w:r w:rsidRPr="00D579DB">
                              <w:rPr>
                                <w:rFonts w:ascii="Lucida Console" w:hAnsi="Lucida Console"/>
                                <w:sz w:val="12"/>
                              </w:rPr>
                              <w:t xml:space="preserve">      imgAdminOptions.Visible := false;</w:t>
                            </w:r>
                          </w:p>
                          <w:p w14:paraId="47D2E2D2" w14:textId="50AAB5EE" w:rsidR="000C1E50" w:rsidRPr="00D579DB" w:rsidRDefault="000C1E50" w:rsidP="00D579DB">
                            <w:pPr>
                              <w:rPr>
                                <w:rFonts w:ascii="Lucida Console" w:hAnsi="Lucida Console"/>
                                <w:sz w:val="12"/>
                              </w:rPr>
                            </w:pPr>
                            <w:r w:rsidRPr="00D579DB">
                              <w:rPr>
                                <w:rFonts w:ascii="Lucida Console" w:hAnsi="Lucida Console"/>
                                <w:sz w:val="12"/>
                              </w:rPr>
                              <w:t xml:space="preserve">      lblAdminOptions.Visible := false;</w:t>
                            </w:r>
                          </w:p>
                          <w:p w14:paraId="005473B3" w14:textId="1735F571" w:rsidR="000C1E50" w:rsidRPr="00D579DB" w:rsidRDefault="000C1E50" w:rsidP="00D579DB">
                            <w:pPr>
                              <w:rPr>
                                <w:rFonts w:ascii="Lucida Console" w:hAnsi="Lucida Console"/>
                                <w:sz w:val="12"/>
                              </w:rPr>
                            </w:pPr>
                            <w:r w:rsidRPr="00D579DB">
                              <w:rPr>
                                <w:rFonts w:ascii="Lucida Console" w:hAnsi="Lucida Console"/>
                                <w:sz w:val="12"/>
                              </w:rPr>
                              <w:t xml:space="preserve">    end;</w:t>
                            </w:r>
                          </w:p>
                          <w:p w14:paraId="42E75299" w14:textId="36DE7051" w:rsidR="000C1E50" w:rsidRPr="00D579DB" w:rsidRDefault="000C1E50" w:rsidP="00D579DB">
                            <w:pPr>
                              <w:rPr>
                                <w:rFonts w:ascii="Lucida Console" w:hAnsi="Lucida Console"/>
                                <w:sz w:val="12"/>
                              </w:rPr>
                            </w:pPr>
                            <w:r w:rsidRPr="00D579DB">
                              <w:rPr>
                                <w:rFonts w:ascii="Lucida Console" w:hAnsi="Lucida Console"/>
                                <w:sz w:val="12"/>
                              </w:rPr>
                              <w:t xml:space="preserve">  1:</w:t>
                            </w:r>
                          </w:p>
                          <w:p w14:paraId="3F5896BE" w14:textId="0556E3A8" w:rsidR="000C1E50" w:rsidRPr="00D579DB" w:rsidRDefault="000C1E50" w:rsidP="00D579DB">
                            <w:pPr>
                              <w:rPr>
                                <w:rFonts w:ascii="Lucida Console" w:hAnsi="Lucida Console"/>
                                <w:sz w:val="12"/>
                              </w:rPr>
                            </w:pPr>
                            <w:r w:rsidRPr="00D579DB">
                              <w:rPr>
                                <w:rFonts w:ascii="Lucida Console" w:hAnsi="Lucida Console"/>
                                <w:sz w:val="12"/>
                              </w:rPr>
                              <w:t xml:space="preserve">    begin</w:t>
                            </w:r>
                          </w:p>
                          <w:p w14:paraId="449BD31C" w14:textId="4A28B0F3" w:rsidR="000C1E50" w:rsidRPr="00D579DB" w:rsidRDefault="000C1E50" w:rsidP="00D579DB">
                            <w:pPr>
                              <w:rPr>
                                <w:rFonts w:ascii="Lucida Console" w:hAnsi="Lucida Console"/>
                                <w:sz w:val="12"/>
                              </w:rPr>
                            </w:pPr>
                            <w:r w:rsidRPr="00D579DB">
                              <w:rPr>
                                <w:rFonts w:ascii="Lucida Console" w:hAnsi="Lucida Console"/>
                                <w:sz w:val="12"/>
                              </w:rPr>
                              <w:t xml:space="preserve">      frmMainmenu.Caption := 'Spaggy''s Spelling (Admin)';</w:t>
                            </w:r>
                          </w:p>
                          <w:p w14:paraId="28FEBC14" w14:textId="62DC92F2" w:rsidR="000C1E50" w:rsidRPr="00D579DB" w:rsidRDefault="000C1E50" w:rsidP="00D579DB">
                            <w:pPr>
                              <w:rPr>
                                <w:rFonts w:ascii="Lucida Console" w:hAnsi="Lucida Console"/>
                                <w:sz w:val="12"/>
                              </w:rPr>
                            </w:pPr>
                            <w:r w:rsidRPr="00D579DB">
                              <w:rPr>
                                <w:rFonts w:ascii="Lucida Console" w:hAnsi="Lucida Console"/>
                                <w:sz w:val="12"/>
                              </w:rPr>
                              <w:t xml:space="preserve">      imgAdminOptions.Visible := true;</w:t>
                            </w:r>
                          </w:p>
                          <w:p w14:paraId="4F821C1D" w14:textId="2B9E24E8" w:rsidR="000C1E50" w:rsidRPr="00D579DB" w:rsidRDefault="000C1E50" w:rsidP="00D579DB">
                            <w:pPr>
                              <w:rPr>
                                <w:rFonts w:ascii="Lucida Console" w:hAnsi="Lucida Console"/>
                                <w:sz w:val="12"/>
                              </w:rPr>
                            </w:pPr>
                            <w:r w:rsidRPr="00D579DB">
                              <w:rPr>
                                <w:rFonts w:ascii="Lucida Console" w:hAnsi="Lucida Console"/>
                                <w:sz w:val="12"/>
                              </w:rPr>
                              <w:t xml:space="preserve">      lblAdminOptions.Visible := true;</w:t>
                            </w:r>
                          </w:p>
                          <w:p w14:paraId="3663BA7E" w14:textId="77777777" w:rsidR="000C1E50" w:rsidRDefault="000C1E50" w:rsidP="00D579DB">
                            <w:pPr>
                              <w:rPr>
                                <w:rFonts w:ascii="Lucida Console" w:hAnsi="Lucida Console"/>
                                <w:sz w:val="12"/>
                              </w:rPr>
                            </w:pPr>
                            <w:r w:rsidRPr="00D579DB">
                              <w:rPr>
                                <w:rFonts w:ascii="Lucida Console" w:hAnsi="Lucida Console"/>
                                <w:sz w:val="12"/>
                              </w:rPr>
                              <w:t xml:space="preserve">    end</w:t>
                            </w:r>
                            <w:r>
                              <w:rPr>
                                <w:rFonts w:ascii="Lucida Console" w:hAnsi="Lucida Console"/>
                                <w:sz w:val="12"/>
                              </w:rPr>
                              <w:t>;</w:t>
                            </w:r>
                          </w:p>
                          <w:p w14:paraId="01171625" w14:textId="0F6BD1FE" w:rsidR="000C1E50" w:rsidRPr="001737C6" w:rsidRDefault="000C1E50" w:rsidP="00D579DB">
                            <w:pPr>
                              <w:rPr>
                                <w:rFonts w:ascii="Lucida Console" w:hAnsi="Lucida Console"/>
                                <w:sz w:val="12"/>
                              </w:rPr>
                            </w:pPr>
                            <w:r w:rsidRPr="00D579DB">
                              <w:rPr>
                                <w:rFonts w:ascii="Lucida Console" w:hAnsi="Lucida Console"/>
                                <w:sz w:val="12"/>
                              </w:rPr>
                              <w: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E39E1A" id="Text Box 20" o:spid="_x0000_s1038" type="#_x0000_t202" style="position:absolute;margin-left:0;margin-top:80.9pt;width:6in;height:101.9pt;z-index:-25162547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" fillcolor="white [3201]" strokeweight=".5pt">
                <v:textbox>
                  <w:txbxContent>
                    <w:p w14:paraId="2AB8A0BF" w14:textId="77777777" w:rsidR="000C1E50" w:rsidRPr="00D579DB" w:rsidRDefault="000C1E50" w:rsidP="00D579DB">
                      <w:pPr>
                        <w:rPr>
                          <w:rFonts w:ascii="Lucida Console" w:hAnsi="Lucida Console"/>
                          <w:sz w:val="12"/>
                        </w:rPr>
                      </w:pPr>
                      <w:r w:rsidRPr="00D579DB">
                        <w:rPr>
                          <w:rFonts w:ascii="Lucida Console" w:hAnsi="Lucida Console"/>
                          <w:sz w:val="12"/>
                        </w:rPr>
                        <w:t>// Display admin options to the user if they have administrator rights</w:t>
                      </w:r>
                    </w:p>
                    <w:p w14:paraId="07FB7EB4" w14:textId="03FD8277" w:rsidR="000C1E50" w:rsidRPr="00D579DB" w:rsidRDefault="000C1E50" w:rsidP="00D579DB">
                      <w:pPr>
                        <w:rPr>
                          <w:rFonts w:ascii="Lucida Console" w:hAnsi="Lucida Console"/>
                          <w:sz w:val="12"/>
                        </w:rPr>
                      </w:pPr>
                      <w:r w:rsidRPr="00D579DB">
                        <w:rPr>
                          <w:rFonts w:ascii="Lucida Console" w:hAnsi="Lucida Console"/>
                          <w:sz w:val="12"/>
                        </w:rPr>
                        <w:t>case globalpasslevel of</w:t>
                      </w:r>
                    </w:p>
                    <w:p w14:paraId="56388586" w14:textId="46FB8559" w:rsidR="000C1E50" w:rsidRPr="00D579DB" w:rsidRDefault="000C1E50" w:rsidP="00D579DB">
                      <w:pPr>
                        <w:rPr>
                          <w:rFonts w:ascii="Lucida Console" w:hAnsi="Lucida Console"/>
                          <w:sz w:val="12"/>
                        </w:rPr>
                      </w:pPr>
                      <w:r w:rsidRPr="00D579DB">
                        <w:rPr>
                          <w:rFonts w:ascii="Lucida Console" w:hAnsi="Lucida Console"/>
                          <w:sz w:val="12"/>
                        </w:rPr>
                        <w:t xml:space="preserve">  0:</w:t>
                      </w:r>
                    </w:p>
                    <w:p w14:paraId="5167401E" w14:textId="15AD9493" w:rsidR="000C1E50" w:rsidRPr="00D579DB" w:rsidRDefault="000C1E50" w:rsidP="00D579DB">
                      <w:pPr>
                        <w:rPr>
                          <w:rFonts w:ascii="Lucida Console" w:hAnsi="Lucida Console"/>
                          <w:sz w:val="12"/>
                        </w:rPr>
                      </w:pPr>
                      <w:r w:rsidRPr="00D579DB">
                        <w:rPr>
                          <w:rFonts w:ascii="Lucida Console" w:hAnsi="Lucida Console"/>
                          <w:sz w:val="12"/>
                        </w:rPr>
                        <w:t xml:space="preserve">    be</w:t>
                      </w:r>
                      <w:r>
                        <w:rPr>
                          <w:rFonts w:ascii="Lucida Console" w:hAnsi="Lucida Console"/>
                          <w:sz w:val="12"/>
                        </w:rPr>
                        <w:t>gi</w:t>
                      </w:r>
                      <w:r w:rsidRPr="00D579DB">
                        <w:rPr>
                          <w:rFonts w:ascii="Lucida Console" w:hAnsi="Lucida Console"/>
                          <w:sz w:val="12"/>
                        </w:rPr>
                        <w:t>n</w:t>
                      </w:r>
                    </w:p>
                    <w:p w14:paraId="0113A1F5" w14:textId="3642EBEB" w:rsidR="000C1E50" w:rsidRPr="00D579DB" w:rsidRDefault="000C1E50" w:rsidP="00D579DB">
                      <w:pPr>
                        <w:rPr>
                          <w:rFonts w:ascii="Lucida Console" w:hAnsi="Lucida Console"/>
                          <w:sz w:val="12"/>
                        </w:rPr>
                      </w:pPr>
                      <w:r w:rsidRPr="00D579DB">
                        <w:rPr>
                          <w:rFonts w:ascii="Lucida Console" w:hAnsi="Lucida Console"/>
                          <w:sz w:val="12"/>
                        </w:rPr>
                        <w:t xml:space="preserve">      frmMainmenu.Caption := 'Spaggy''s Spelling';</w:t>
                      </w:r>
                    </w:p>
                    <w:p w14:paraId="6938EC6C" w14:textId="759BF377" w:rsidR="000C1E50" w:rsidRPr="00D579DB" w:rsidRDefault="000C1E50" w:rsidP="00D579DB">
                      <w:pPr>
                        <w:rPr>
                          <w:rFonts w:ascii="Lucida Console" w:hAnsi="Lucida Console"/>
                          <w:sz w:val="12"/>
                        </w:rPr>
                      </w:pPr>
                      <w:r w:rsidRPr="00D579DB">
                        <w:rPr>
                          <w:rFonts w:ascii="Lucida Console" w:hAnsi="Lucida Console"/>
                          <w:sz w:val="12"/>
                        </w:rPr>
                        <w:t xml:space="preserve">      imgAdminOptions.Visible := false;</w:t>
                      </w:r>
                    </w:p>
                    <w:p w14:paraId="47D2E2D2" w14:textId="50AAB5EE" w:rsidR="000C1E50" w:rsidRPr="00D579DB" w:rsidRDefault="000C1E50" w:rsidP="00D579DB">
                      <w:pPr>
                        <w:rPr>
                          <w:rFonts w:ascii="Lucida Console" w:hAnsi="Lucida Console"/>
                          <w:sz w:val="12"/>
                        </w:rPr>
                      </w:pPr>
                      <w:r w:rsidRPr="00D579DB">
                        <w:rPr>
                          <w:rFonts w:ascii="Lucida Console" w:hAnsi="Lucida Console"/>
                          <w:sz w:val="12"/>
                        </w:rPr>
                        <w:t xml:space="preserve">      lblAdminOptions.Visible := false;</w:t>
                      </w:r>
                    </w:p>
                    <w:p w14:paraId="005473B3" w14:textId="1735F571" w:rsidR="000C1E50" w:rsidRPr="00D579DB" w:rsidRDefault="000C1E50" w:rsidP="00D579DB">
                      <w:pPr>
                        <w:rPr>
                          <w:rFonts w:ascii="Lucida Console" w:hAnsi="Lucida Console"/>
                          <w:sz w:val="12"/>
                        </w:rPr>
                      </w:pPr>
                      <w:r w:rsidRPr="00D579DB">
                        <w:rPr>
                          <w:rFonts w:ascii="Lucida Console" w:hAnsi="Lucida Console"/>
                          <w:sz w:val="12"/>
                        </w:rPr>
                        <w:t xml:space="preserve">    end;</w:t>
                      </w:r>
                    </w:p>
                    <w:p w14:paraId="42E75299" w14:textId="36DE7051" w:rsidR="000C1E50" w:rsidRPr="00D579DB" w:rsidRDefault="000C1E50" w:rsidP="00D579DB">
                      <w:pPr>
                        <w:rPr>
                          <w:rFonts w:ascii="Lucida Console" w:hAnsi="Lucida Console"/>
                          <w:sz w:val="12"/>
                        </w:rPr>
                      </w:pPr>
                      <w:r w:rsidRPr="00D579DB">
                        <w:rPr>
                          <w:rFonts w:ascii="Lucida Console" w:hAnsi="Lucida Console"/>
                          <w:sz w:val="12"/>
                        </w:rPr>
                        <w:t xml:space="preserve">  1:</w:t>
                      </w:r>
                    </w:p>
                    <w:p w14:paraId="3F5896BE" w14:textId="0556E3A8" w:rsidR="000C1E50" w:rsidRPr="00D579DB" w:rsidRDefault="000C1E50" w:rsidP="00D579DB">
                      <w:pPr>
                        <w:rPr>
                          <w:rFonts w:ascii="Lucida Console" w:hAnsi="Lucida Console"/>
                          <w:sz w:val="12"/>
                        </w:rPr>
                      </w:pPr>
                      <w:r w:rsidRPr="00D579DB">
                        <w:rPr>
                          <w:rFonts w:ascii="Lucida Console" w:hAnsi="Lucida Console"/>
                          <w:sz w:val="12"/>
                        </w:rPr>
                        <w:t xml:space="preserve">    begin</w:t>
                      </w:r>
                    </w:p>
                    <w:p w14:paraId="449BD31C" w14:textId="4A28B0F3" w:rsidR="000C1E50" w:rsidRPr="00D579DB" w:rsidRDefault="000C1E50" w:rsidP="00D579DB">
                      <w:pPr>
                        <w:rPr>
                          <w:rFonts w:ascii="Lucida Console" w:hAnsi="Lucida Console"/>
                          <w:sz w:val="12"/>
                        </w:rPr>
                      </w:pPr>
                      <w:r w:rsidRPr="00D579DB">
                        <w:rPr>
                          <w:rFonts w:ascii="Lucida Console" w:hAnsi="Lucida Console"/>
                          <w:sz w:val="12"/>
                        </w:rPr>
                        <w:t xml:space="preserve">      frmMainmenu.Caption := 'Spaggy''s Spelling (Admin)';</w:t>
                      </w:r>
                    </w:p>
                    <w:p w14:paraId="28FEBC14" w14:textId="62DC92F2" w:rsidR="000C1E50" w:rsidRPr="00D579DB" w:rsidRDefault="000C1E50" w:rsidP="00D579DB">
                      <w:pPr>
                        <w:rPr>
                          <w:rFonts w:ascii="Lucida Console" w:hAnsi="Lucida Console"/>
                          <w:sz w:val="12"/>
                        </w:rPr>
                      </w:pPr>
                      <w:r w:rsidRPr="00D579DB">
                        <w:rPr>
                          <w:rFonts w:ascii="Lucida Console" w:hAnsi="Lucida Console"/>
                          <w:sz w:val="12"/>
                        </w:rPr>
                        <w:t xml:space="preserve">      imgAdminOptions.Visible := true;</w:t>
                      </w:r>
                    </w:p>
                    <w:p w14:paraId="4F821C1D" w14:textId="2B9E24E8" w:rsidR="000C1E50" w:rsidRPr="00D579DB" w:rsidRDefault="000C1E50" w:rsidP="00D579DB">
                      <w:pPr>
                        <w:rPr>
                          <w:rFonts w:ascii="Lucida Console" w:hAnsi="Lucida Console"/>
                          <w:sz w:val="12"/>
                        </w:rPr>
                      </w:pPr>
                      <w:r w:rsidRPr="00D579DB">
                        <w:rPr>
                          <w:rFonts w:ascii="Lucida Console" w:hAnsi="Lucida Console"/>
                          <w:sz w:val="12"/>
                        </w:rPr>
                        <w:t xml:space="preserve">      lblAdminOptions.Visible := true;</w:t>
                      </w:r>
                    </w:p>
                    <w:p w14:paraId="3663BA7E" w14:textId="77777777" w:rsidR="000C1E50" w:rsidRDefault="000C1E50" w:rsidP="00D579DB">
                      <w:pPr>
                        <w:rPr>
                          <w:rFonts w:ascii="Lucida Console" w:hAnsi="Lucida Console"/>
                          <w:sz w:val="12"/>
                        </w:rPr>
                      </w:pPr>
                      <w:r w:rsidRPr="00D579DB">
                        <w:rPr>
                          <w:rFonts w:ascii="Lucida Console" w:hAnsi="Lucida Console"/>
                          <w:sz w:val="12"/>
                        </w:rPr>
                        <w:t xml:space="preserve">    end</w:t>
                      </w:r>
                      <w:r>
                        <w:rPr>
                          <w:rFonts w:ascii="Lucida Console" w:hAnsi="Lucida Console"/>
                          <w:sz w:val="12"/>
                        </w:rPr>
                        <w:t>;</w:t>
                      </w:r>
                    </w:p>
                    <w:p w14:paraId="01171625" w14:textId="0F6BD1FE" w:rsidR="000C1E50" w:rsidRPr="001737C6" w:rsidRDefault="000C1E50" w:rsidP="00D579DB">
                      <w:pPr>
                        <w:rPr>
                          <w:rFonts w:ascii="Lucida Console" w:hAnsi="Lucida Console"/>
                          <w:sz w:val="12"/>
                        </w:rPr>
                      </w:pPr>
                      <w:r w:rsidRPr="00D579DB">
                        <w:rPr>
                          <w:rFonts w:ascii="Lucida Console" w:hAnsi="Lucida Console"/>
                          <w:sz w:val="12"/>
                        </w:rPr>
                        <w:t>end;</w:t>
                      </w:r>
                    </w:p>
                  </w:txbxContent>
                </v:textbox>
                <w10:wrap type="tight" anchorx="margin"/>
              </v:shape>
            </w:pict>
          </mc:Fallback>
        </mc:AlternateContent>
      </w:r>
      <w:r>
        <w:t>Following on from the control group testing, the blue and cream colour scheme was used, along with icons for the logout and settings buttons. This main menu layout is simple but easy to understand, with a main panel containing level buttons and a user side panel containing useful information. The code for data-hiding no longer just controls the caption of the form, but hides the admin options button as well:</w:t>
      </w:r>
    </w:p>
    <w:p w14:paraId="07A571C1" w14:textId="6751F9AA" w:rsidR="00D579DB" w:rsidRDefault="00D579DB" w:rsidP="00D6285B"/>
    <w:p w14:paraId="1D345740" w14:textId="34344690" w:rsidR="00D579DB" w:rsidRDefault="00D579DB" w:rsidP="00D579DB">
      <w:pPr>
        <w:pStyle w:val="Heading1"/>
      </w:pPr>
      <w:r>
        <w:t>10/12/18</w:t>
      </w:r>
    </w:p>
    <w:p w14:paraId="5483D029" w14:textId="33A8419B" w:rsidR="00D579DB" w:rsidRDefault="00D579DB" w:rsidP="00D579DB">
      <w:pPr>
        <w:pStyle w:val="ListParagraph"/>
        <w:numPr>
          <w:ilvl w:val="0"/>
          <w:numId w:val="3"/>
        </w:numPr>
      </w:pPr>
      <w:r>
        <w:rPr>
          <w:noProof/>
          <w:lang w:eastAsia="en-GB"/>
        </w:rPr>
        <mc:AlternateContent>
          <mc:Choice Requires="wps">
            <w:drawing>
              <wp:anchor distT="0" distB="0" distL="114300" distR="114300" simplePos="0" relativeHeight="251693056" behindDoc="1" locked="0" layoutInCell="1" allowOverlap="1" wp14:anchorId="417F34B4" wp14:editId="4760196E">
                <wp:simplePos x="0" y="0"/>
                <wp:positionH relativeFrom="margin">
                  <wp:align>left</wp:align>
                </wp:positionH>
                <wp:positionV relativeFrom="paragraph">
                  <wp:posOffset>354965</wp:posOffset>
                </wp:positionV>
                <wp:extent cx="5486400" cy="2451735"/>
                <wp:effectExtent l="0" t="0" r="19050" b="24765"/>
                <wp:wrapTight wrapText="bothSides">
                  <wp:wrapPolygon edited="0">
                    <wp:start x="0" y="0"/>
                    <wp:lineTo x="0" y="21650"/>
                    <wp:lineTo x="21600" y="21650"/>
                    <wp:lineTo x="21600" y="0"/>
                    <wp:lineTo x="0" y="0"/>
                  </wp:wrapPolygon>
                </wp:wrapTight>
                <wp:docPr id="21" name="Text Box 21"/>
                <wp:cNvGraphicFramePr/>
                <a:graphic xmlns:a="http://schemas.openxmlformats.org/drawingml/2006/main">
                  <a:graphicData uri="http://schemas.microsoft.com/office/word/2010/wordprocessingShape">
                    <wps:wsp>
                      <wps:cNvSpPr txBox="1"/>
                      <wps:spPr>
                        <a:xfrm>
                          <a:off x="0" y="0"/>
                          <a:ext cx="5486400" cy="2451735"/>
                        </a:xfrm>
                        <a:prstGeom prst="rect">
                          <a:avLst/>
                        </a:prstGeom>
                        <a:solidFill>
                          <a:schemeClr val="lt1"/>
                        </a:solidFill>
                        <a:ln w="6350">
                          <a:solidFill>
                            <a:prstClr val="black"/>
                          </a:solidFill>
                        </a:ln>
                      </wps:spPr>
                      <wps:txbx>
                        <w:txbxContent>
                          <w:p w14:paraId="66ADA138" w14:textId="77777777" w:rsidR="000C1E50" w:rsidRPr="00D579DB" w:rsidRDefault="000C1E50" w:rsidP="00D579DB">
                            <w:pPr>
                              <w:rPr>
                                <w:rFonts w:ascii="Lucida Console" w:hAnsi="Lucida Console"/>
                                <w:sz w:val="12"/>
                              </w:rPr>
                            </w:pPr>
                            <w:r w:rsidRPr="00D579DB">
                              <w:rPr>
                                <w:rFonts w:ascii="Lucida Console" w:hAnsi="Lucida Console"/>
                                <w:sz w:val="12"/>
                              </w:rPr>
                              <w:t>with adoqryUsers do</w:t>
                            </w:r>
                          </w:p>
                          <w:p w14:paraId="2E0EDFC0" w14:textId="7B94FE99" w:rsidR="000C1E50" w:rsidRPr="00D579DB" w:rsidRDefault="000C1E50" w:rsidP="00D579DB">
                            <w:pPr>
                              <w:rPr>
                                <w:rFonts w:ascii="Lucida Console" w:hAnsi="Lucida Console"/>
                                <w:sz w:val="12"/>
                              </w:rPr>
                            </w:pPr>
                            <w:r w:rsidRPr="00D579DB">
                              <w:rPr>
                                <w:rFonts w:ascii="Lucida Console" w:hAnsi="Lucida Console"/>
                                <w:sz w:val="12"/>
                              </w:rPr>
                              <w:t>begin</w:t>
                            </w:r>
                          </w:p>
                          <w:p w14:paraId="0BAA8CA3" w14:textId="562994DE" w:rsidR="000C1E50" w:rsidRPr="00D579DB" w:rsidRDefault="000C1E50" w:rsidP="00D579DB">
                            <w:pPr>
                              <w:rPr>
                                <w:rFonts w:ascii="Lucida Console" w:hAnsi="Lucida Console"/>
                                <w:sz w:val="12"/>
                              </w:rPr>
                            </w:pPr>
                            <w:r w:rsidRPr="00D579DB">
                              <w:rPr>
                                <w:rFonts w:ascii="Lucida Console" w:hAnsi="Lucida Console"/>
                                <w:sz w:val="12"/>
                              </w:rPr>
                              <w:t xml:space="preserve">  Active := false;</w:t>
                            </w:r>
                          </w:p>
                          <w:p w14:paraId="28E2126C" w14:textId="178E4EF9" w:rsidR="000C1E50" w:rsidRPr="00D579DB" w:rsidRDefault="000C1E50" w:rsidP="00D579DB">
                            <w:pPr>
                              <w:rPr>
                                <w:rFonts w:ascii="Lucida Console" w:hAnsi="Lucida Console"/>
                                <w:sz w:val="12"/>
                              </w:rPr>
                            </w:pPr>
                            <w:r w:rsidRPr="00D579DB">
                              <w:rPr>
                                <w:rFonts w:ascii="Lucida Console" w:hAnsi="Lucida Console"/>
                                <w:sz w:val="12"/>
                              </w:rPr>
                              <w:t xml:space="preserve">  ConnectionString := globalconnectionstring;</w:t>
                            </w:r>
                          </w:p>
                          <w:p w14:paraId="03E97E79" w14:textId="2C3B33AD" w:rsidR="000C1E50" w:rsidRPr="00D579DB" w:rsidRDefault="000C1E50" w:rsidP="00D579DB">
                            <w:pPr>
                              <w:rPr>
                                <w:rFonts w:ascii="Lucida Console" w:hAnsi="Lucida Console"/>
                                <w:sz w:val="12"/>
                              </w:rPr>
                            </w:pPr>
                            <w:r w:rsidRPr="00D579DB">
                              <w:rPr>
                                <w:rFonts w:ascii="Lucida Console" w:hAnsi="Lucida Console"/>
                                <w:sz w:val="12"/>
                              </w:rPr>
                              <w:t xml:space="preserve">  SQL.Clear;</w:t>
                            </w:r>
                          </w:p>
                          <w:p w14:paraId="2FA59524" w14:textId="31597D70" w:rsidR="000C1E50" w:rsidRPr="00D579DB" w:rsidRDefault="000C1E50" w:rsidP="00D579DB">
                            <w:pPr>
                              <w:rPr>
                                <w:rFonts w:ascii="Lucida Console" w:hAnsi="Lucida Console"/>
                                <w:sz w:val="12"/>
                              </w:rPr>
                            </w:pPr>
                            <w:r w:rsidRPr="00D579DB">
                              <w:rPr>
                                <w:rFonts w:ascii="Lucida Console" w:hAnsi="Lucida Console"/>
                                <w:sz w:val="12"/>
                              </w:rPr>
                              <w:t xml:space="preserve">  // Run SQL to gather all fields linked to the username</w:t>
                            </w:r>
                          </w:p>
                          <w:p w14:paraId="7E574DDB" w14:textId="69EE0038" w:rsidR="000C1E50" w:rsidRPr="00D579DB" w:rsidRDefault="000C1E50" w:rsidP="00D579DB">
                            <w:pPr>
                              <w:rPr>
                                <w:rFonts w:ascii="Lucida Console" w:hAnsi="Lucida Console"/>
                                <w:sz w:val="12"/>
                              </w:rPr>
                            </w:pPr>
                            <w:r w:rsidRPr="00D579DB">
                              <w:rPr>
                                <w:rFonts w:ascii="Lucida Console" w:hAnsi="Lucida Console"/>
                                <w:sz w:val="12"/>
                              </w:rPr>
                              <w:t xml:space="preserve">  SQL.Add('Select * from tblUsers where Username = "' +</w:t>
                            </w:r>
                          </w:p>
                          <w:p w14:paraId="7652CB35" w14:textId="7E52BAE9" w:rsidR="000C1E50" w:rsidRPr="00D579DB" w:rsidRDefault="000C1E50" w:rsidP="00D579DB">
                            <w:pPr>
                              <w:rPr>
                                <w:rFonts w:ascii="Lucida Console" w:hAnsi="Lucida Console"/>
                                <w:sz w:val="12"/>
                              </w:rPr>
                            </w:pPr>
                            <w:r w:rsidRPr="00D579DB">
                              <w:rPr>
                                <w:rFonts w:ascii="Lucida Console" w:hAnsi="Lucida Console"/>
                                <w:sz w:val="12"/>
                              </w:rPr>
                              <w:t xml:space="preserve">    globalusername + '";');</w:t>
                            </w:r>
                          </w:p>
                          <w:p w14:paraId="614AABCF" w14:textId="7E2FF396" w:rsidR="000C1E50" w:rsidRPr="00D579DB" w:rsidRDefault="000C1E50" w:rsidP="00D579DB">
                            <w:pPr>
                              <w:rPr>
                                <w:rFonts w:ascii="Lucida Console" w:hAnsi="Lucida Console"/>
                                <w:sz w:val="12"/>
                              </w:rPr>
                            </w:pPr>
                            <w:r w:rsidRPr="00D579DB">
                              <w:rPr>
                                <w:rFonts w:ascii="Lucida Console" w:hAnsi="Lucida Console"/>
                                <w:sz w:val="12"/>
                              </w:rPr>
                              <w:t xml:space="preserve">  Active := true;</w:t>
                            </w:r>
                          </w:p>
                          <w:p w14:paraId="08AE1246" w14:textId="2007A90C" w:rsidR="000C1E50" w:rsidRPr="00D579DB" w:rsidRDefault="000C1E50" w:rsidP="00D579DB">
                            <w:pPr>
                              <w:rPr>
                                <w:rFonts w:ascii="Lucida Console" w:hAnsi="Lucida Console"/>
                                <w:sz w:val="12"/>
                              </w:rPr>
                            </w:pPr>
                            <w:r w:rsidRPr="00D579DB">
                              <w:rPr>
                                <w:rFonts w:ascii="Lucida Console" w:hAnsi="Lucida Console"/>
                                <w:sz w:val="12"/>
                              </w:rPr>
                              <w:t xml:space="preserve">  // Set focus to the record</w:t>
                            </w:r>
                          </w:p>
                          <w:p w14:paraId="18FFB464" w14:textId="0389AC1A" w:rsidR="000C1E50" w:rsidRPr="00D579DB" w:rsidRDefault="000C1E50" w:rsidP="00D579DB">
                            <w:pPr>
                              <w:rPr>
                                <w:rFonts w:ascii="Lucida Console" w:hAnsi="Lucida Console"/>
                                <w:sz w:val="12"/>
                              </w:rPr>
                            </w:pPr>
                            <w:r w:rsidRPr="00D579DB">
                              <w:rPr>
                                <w:rFonts w:ascii="Lucida Console" w:hAnsi="Lucida Console"/>
                                <w:sz w:val="12"/>
                              </w:rPr>
                              <w:t xml:space="preserve">  First;</w:t>
                            </w:r>
                          </w:p>
                          <w:p w14:paraId="24B81335" w14:textId="23602FFD" w:rsidR="000C1E50" w:rsidRPr="00D579DB" w:rsidRDefault="000C1E50" w:rsidP="00D579DB">
                            <w:pPr>
                              <w:rPr>
                                <w:rFonts w:ascii="Lucida Console" w:hAnsi="Lucida Console"/>
                                <w:sz w:val="12"/>
                              </w:rPr>
                            </w:pPr>
                            <w:r w:rsidRPr="00D579DB">
                              <w:rPr>
                                <w:rFonts w:ascii="Lucida Console" w:hAnsi="Lucida Console"/>
                                <w:sz w:val="12"/>
                              </w:rPr>
                              <w:t xml:space="preserve">  CurrentDir := GetCurrentDir;</w:t>
                            </w:r>
                          </w:p>
                          <w:p w14:paraId="44C5988B" w14:textId="5E34C766" w:rsidR="000C1E50" w:rsidRPr="00D579DB" w:rsidRDefault="000C1E50" w:rsidP="00D579DB">
                            <w:pPr>
                              <w:rPr>
                                <w:rFonts w:ascii="Lucida Console" w:hAnsi="Lucida Console"/>
                                <w:sz w:val="12"/>
                              </w:rPr>
                            </w:pPr>
                            <w:r w:rsidRPr="00D579DB">
                              <w:rPr>
                                <w:rFonts w:ascii="Lucida Console" w:hAnsi="Lucida Console"/>
                                <w:sz w:val="12"/>
                              </w:rPr>
                              <w:t xml:space="preserve">  // Set image directory (contained within program folder) from main program directory</w:t>
                            </w:r>
                          </w:p>
                          <w:p w14:paraId="6B79E07D" w14:textId="0858E12B" w:rsidR="000C1E50" w:rsidRPr="00D579DB" w:rsidRDefault="000C1E50" w:rsidP="00D579DB">
                            <w:pPr>
                              <w:rPr>
                                <w:rFonts w:ascii="Lucida Console" w:hAnsi="Lucida Console"/>
                                <w:sz w:val="12"/>
                              </w:rPr>
                            </w:pPr>
                            <w:r w:rsidRPr="00D579DB">
                              <w:rPr>
                                <w:rFonts w:ascii="Lucida Console" w:hAnsi="Lucida Console"/>
                                <w:sz w:val="12"/>
                              </w:rPr>
                              <w:t xml:space="preserve">  // (SizeOf(Pointer)*8) returns the windows platform at runtime (x86/x64)</w:t>
                            </w:r>
                          </w:p>
                          <w:p w14:paraId="3DA60D00" w14:textId="55AA70C2" w:rsidR="000C1E50" w:rsidRPr="00D579DB" w:rsidRDefault="000C1E50" w:rsidP="00D579DB">
                            <w:pPr>
                              <w:rPr>
                                <w:rFonts w:ascii="Lucida Console" w:hAnsi="Lucida Console"/>
                                <w:sz w:val="12"/>
                              </w:rPr>
                            </w:pPr>
                            <w:r w:rsidRPr="00D579DB">
                              <w:rPr>
                                <w:rFonts w:ascii="Lucida Console" w:hAnsi="Lucida Console"/>
                                <w:sz w:val="12"/>
                              </w:rPr>
                              <w:t xml:space="preserve">  ImageDir := StringReplace(CurrentDir, 'Win' + (inttostr(SizeOf(Pointer) * 8)</w:t>
                            </w:r>
                          </w:p>
                          <w:p w14:paraId="264DA0ED" w14:textId="5C2526D8" w:rsidR="000C1E50" w:rsidRPr="00D579DB" w:rsidRDefault="000C1E50" w:rsidP="00D579DB">
                            <w:pPr>
                              <w:rPr>
                                <w:rFonts w:ascii="Lucida Console" w:hAnsi="Lucida Console"/>
                                <w:sz w:val="12"/>
                              </w:rPr>
                            </w:pPr>
                            <w:r w:rsidRPr="00D579DB">
                              <w:rPr>
                                <w:rFonts w:ascii="Lucida Console" w:hAnsi="Lucida Console"/>
                                <w:sz w:val="12"/>
                              </w:rPr>
                              <w:t xml:space="preserve">    ) + '\Debug', 'Profile Pictures\', [rfIgnoreCase]);</w:t>
                            </w:r>
                          </w:p>
                          <w:p w14:paraId="0B237B78" w14:textId="521A2A58" w:rsidR="000C1E50" w:rsidRPr="00D579DB" w:rsidRDefault="000C1E50" w:rsidP="00D579DB">
                            <w:pPr>
                              <w:rPr>
                                <w:rFonts w:ascii="Lucida Console" w:hAnsi="Lucida Console"/>
                                <w:sz w:val="12"/>
                              </w:rPr>
                            </w:pPr>
                            <w:r w:rsidRPr="00D579DB">
                              <w:rPr>
                                <w:rFonts w:ascii="Lucida Console" w:hAnsi="Lucida Console"/>
                                <w:sz w:val="12"/>
                              </w:rPr>
                              <w:t xml:space="preserve">  // Load the user's profile picture to imgProfilePic</w:t>
                            </w:r>
                          </w:p>
                          <w:p w14:paraId="6B445620" w14:textId="6E8135FF" w:rsidR="000C1E50" w:rsidRPr="00D579DB" w:rsidRDefault="000C1E50" w:rsidP="00D579DB">
                            <w:pPr>
                              <w:rPr>
                                <w:rFonts w:ascii="Lucida Console" w:hAnsi="Lucida Console"/>
                                <w:sz w:val="12"/>
                              </w:rPr>
                            </w:pPr>
                            <w:r w:rsidRPr="00D579DB">
                              <w:rPr>
                                <w:rFonts w:ascii="Lucida Console" w:hAnsi="Lucida Console"/>
                                <w:sz w:val="12"/>
                              </w:rPr>
                              <w:t xml:space="preserve">  imgProfilePic.Picture.LoadFromFile</w:t>
                            </w:r>
                          </w:p>
                          <w:p w14:paraId="37A8F7EC" w14:textId="49EC1E71" w:rsidR="000C1E50" w:rsidRPr="00D579DB" w:rsidRDefault="000C1E50" w:rsidP="00D579DB">
                            <w:pPr>
                              <w:rPr>
                                <w:rFonts w:ascii="Lucida Console" w:hAnsi="Lucida Console"/>
                                <w:sz w:val="12"/>
                              </w:rPr>
                            </w:pPr>
                            <w:r w:rsidRPr="00D579DB">
                              <w:rPr>
                                <w:rFonts w:ascii="Lucida Console" w:hAnsi="Lucida Console"/>
                                <w:sz w:val="12"/>
                              </w:rPr>
                              <w:t xml:space="preserve">    (ImageDir + adoqryUsers['ProfilePicture']);</w:t>
                            </w:r>
                          </w:p>
                          <w:p w14:paraId="683BDA98" w14:textId="1DA7C49C" w:rsidR="000C1E50" w:rsidRPr="00D579DB" w:rsidRDefault="000C1E50" w:rsidP="00D579DB">
                            <w:pPr>
                              <w:rPr>
                                <w:rFonts w:ascii="Lucida Console" w:hAnsi="Lucida Console"/>
                                <w:sz w:val="12"/>
                              </w:rPr>
                            </w:pPr>
                            <w:r w:rsidRPr="00D579DB">
                              <w:rPr>
                                <w:rFonts w:ascii="Lucida Console" w:hAnsi="Lucida Console"/>
                                <w:sz w:val="12"/>
                              </w:rPr>
                              <w:t xml:space="preserve">  // Load the user's profile info and display within corresponding labels</w:t>
                            </w:r>
                          </w:p>
                          <w:p w14:paraId="5B3DEC75" w14:textId="32BB00AC" w:rsidR="000C1E50" w:rsidRPr="00D579DB" w:rsidRDefault="000C1E50" w:rsidP="00D579DB">
                            <w:pPr>
                              <w:rPr>
                                <w:rFonts w:ascii="Lucida Console" w:hAnsi="Lucida Console"/>
                                <w:sz w:val="12"/>
                              </w:rPr>
                            </w:pPr>
                            <w:r w:rsidRPr="00D579DB">
                              <w:rPr>
                                <w:rFonts w:ascii="Lucida Console" w:hAnsi="Lucida Console"/>
                                <w:sz w:val="12"/>
                              </w:rPr>
                              <w:t xml:space="preserve">  lblScore.Caption := 'Score: ' + floattostr(adoqryUsers['Score']);</w:t>
                            </w:r>
                          </w:p>
                          <w:p w14:paraId="71A52C47" w14:textId="1361B39E" w:rsidR="000C1E50" w:rsidRPr="00D579DB" w:rsidRDefault="000C1E50" w:rsidP="00D579DB">
                            <w:pPr>
                              <w:rPr>
                                <w:rFonts w:ascii="Lucida Console" w:hAnsi="Lucida Console"/>
                                <w:sz w:val="12"/>
                              </w:rPr>
                            </w:pPr>
                            <w:r w:rsidRPr="00D579DB">
                              <w:rPr>
                                <w:rFonts w:ascii="Lucida Console" w:hAnsi="Lucida Console"/>
                                <w:sz w:val="12"/>
                              </w:rPr>
                              <w:t xml:space="preserve">  lblDailyStreak.Caption := 'Daily Streak: ' +</w:t>
                            </w:r>
                          </w:p>
                          <w:p w14:paraId="68A08F95" w14:textId="457E9728" w:rsidR="000C1E50" w:rsidRPr="00D579DB" w:rsidRDefault="000C1E50" w:rsidP="00D579DB">
                            <w:pPr>
                              <w:rPr>
                                <w:rFonts w:ascii="Lucida Console" w:hAnsi="Lucida Console"/>
                                <w:sz w:val="12"/>
                              </w:rPr>
                            </w:pPr>
                            <w:r w:rsidRPr="00D579DB">
                              <w:rPr>
                                <w:rFonts w:ascii="Lucida Console" w:hAnsi="Lucida Console"/>
                                <w:sz w:val="12"/>
                              </w:rPr>
                              <w:t xml:space="preserve">    floattostr(adoqryUsers['DailyStreak']);</w:t>
                            </w:r>
                          </w:p>
                          <w:p w14:paraId="72B147A1" w14:textId="6BBDB6DD" w:rsidR="000C1E50" w:rsidRPr="00D579DB" w:rsidRDefault="000C1E50" w:rsidP="00D579DB">
                            <w:pPr>
                              <w:rPr>
                                <w:rFonts w:ascii="Lucida Console" w:hAnsi="Lucida Console"/>
                                <w:sz w:val="12"/>
                              </w:rPr>
                            </w:pPr>
                            <w:r w:rsidRPr="00D579DB">
                              <w:rPr>
                                <w:rFonts w:ascii="Lucida Console" w:hAnsi="Lucida Console"/>
                                <w:sz w:val="12"/>
                              </w:rPr>
                              <w:t xml:space="preserve">  lblLastLogin.Caption := 'Last Login: ' +</w:t>
                            </w:r>
                          </w:p>
                          <w:p w14:paraId="1615D909" w14:textId="411CE1D2" w:rsidR="000C1E50" w:rsidRPr="00D579DB" w:rsidRDefault="000C1E50" w:rsidP="00D579DB">
                            <w:pPr>
                              <w:rPr>
                                <w:rFonts w:ascii="Lucida Console" w:hAnsi="Lucida Console"/>
                                <w:sz w:val="12"/>
                              </w:rPr>
                            </w:pPr>
                            <w:r w:rsidRPr="00D579DB">
                              <w:rPr>
                                <w:rFonts w:ascii="Lucida Console" w:hAnsi="Lucida Console"/>
                                <w:sz w:val="12"/>
                              </w:rPr>
                              <w:t xml:space="preserve">    datetostr(adoqryUsers['LastLogin']);</w:t>
                            </w:r>
                          </w:p>
                          <w:p w14:paraId="5F33F753" w14:textId="5E21622B" w:rsidR="000C1E50" w:rsidRPr="00D579DB" w:rsidRDefault="000C1E50" w:rsidP="00D579DB">
                            <w:pPr>
                              <w:rPr>
                                <w:rFonts w:ascii="Lucida Console" w:hAnsi="Lucida Console"/>
                                <w:sz w:val="12"/>
                              </w:rPr>
                            </w:pPr>
                            <w:r w:rsidRPr="00D579DB">
                              <w:rPr>
                                <w:rFonts w:ascii="Lucida Console" w:hAnsi="Lucida Console"/>
                                <w:sz w:val="12"/>
                              </w:rPr>
                              <w:t xml:space="preserve">  // Store user's level progress to local array</w:t>
                            </w:r>
                          </w:p>
                          <w:p w14:paraId="67A408D0" w14:textId="7CFA6D32" w:rsidR="000C1E50" w:rsidRPr="00D579DB" w:rsidRDefault="000C1E50" w:rsidP="00D579DB">
                            <w:pPr>
                              <w:rPr>
                                <w:rFonts w:ascii="Lucida Console" w:hAnsi="Lucida Console"/>
                                <w:sz w:val="12"/>
                              </w:rPr>
                            </w:pPr>
                            <w:r w:rsidRPr="00D579DB">
                              <w:rPr>
                                <w:rFonts w:ascii="Lucida Console" w:hAnsi="Lucida Console"/>
                                <w:sz w:val="12"/>
                              </w:rPr>
                              <w:t xml:space="preserve">  for i := 1 to 12 do</w:t>
                            </w:r>
                          </w:p>
                          <w:p w14:paraId="1AF2EF5A" w14:textId="5136F008" w:rsidR="000C1E50" w:rsidRPr="00D579DB" w:rsidRDefault="000C1E50" w:rsidP="00D579DB">
                            <w:pPr>
                              <w:rPr>
                                <w:rFonts w:ascii="Lucida Console" w:hAnsi="Lucida Console"/>
                                <w:sz w:val="12"/>
                              </w:rPr>
                            </w:pPr>
                            <w:r w:rsidRPr="00D579DB">
                              <w:rPr>
                                <w:rFonts w:ascii="Lucida Console" w:hAnsi="Lucida Console"/>
                                <w:sz w:val="12"/>
                              </w:rPr>
                              <w:t xml:space="preserve">    UserProgress[i] := FieldByName('Level' + inttostr(i)).AsInteger;</w:t>
                            </w:r>
                          </w:p>
                          <w:p w14:paraId="74D516B9" w14:textId="69864FBC" w:rsidR="000C1E50" w:rsidRPr="00D579DB" w:rsidRDefault="000C1E50" w:rsidP="00D579DB">
                            <w:pPr>
                              <w:rPr>
                                <w:rFonts w:ascii="Lucida Console" w:hAnsi="Lucida Console"/>
                                <w:sz w:val="12"/>
                              </w:rPr>
                            </w:pPr>
                            <w:r w:rsidRPr="00D579DB">
                              <w:rPr>
                                <w:rFonts w:ascii="Lucida Console" w:hAnsi="Lucida Console"/>
                                <w:sz w:val="12"/>
                              </w:rPr>
                              <w:t>end;</w:t>
                            </w:r>
                          </w:p>
                          <w:p w14:paraId="153F60EB" w14:textId="08F3E838" w:rsidR="000C1E50" w:rsidRPr="001737C6" w:rsidRDefault="000C1E50" w:rsidP="00D579DB">
                            <w:pPr>
                              <w:rPr>
                                <w:rFonts w:ascii="Lucida Console" w:hAnsi="Lucida Console"/>
                                <w:sz w:val="12"/>
                              </w:rPr>
                            </w:pPr>
                            <w:r w:rsidRPr="00D579DB">
                              <w:rPr>
                                <w:rFonts w:ascii="Lucida Console" w:hAnsi="Lucida Console"/>
                                <w:sz w:val="12"/>
                              </w:rPr>
                              <w:t>lblUsername.Caption := globalusername;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17F34B4" id="Text Box 21" o:spid="_x0000_s1039" type="#_x0000_t202" style="position:absolute;left:0;text-align:left;margin-left:0;margin-top:27.95pt;width:6in;height:193.05pt;z-index:-25162342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" fillcolor="white [3201]" strokeweight=".5pt">
                <v:textbox>
                  <w:txbxContent>
                    <w:p w14:paraId="66ADA138" w14:textId="77777777" w:rsidR="000C1E50" w:rsidRPr="00D579DB" w:rsidRDefault="000C1E50" w:rsidP="00D579DB">
                      <w:pPr>
                        <w:rPr>
                          <w:rFonts w:ascii="Lucida Console" w:hAnsi="Lucida Console"/>
                          <w:sz w:val="12"/>
                        </w:rPr>
                      </w:pPr>
                      <w:r w:rsidRPr="00D579DB">
                        <w:rPr>
                          <w:rFonts w:ascii="Lucida Console" w:hAnsi="Lucida Console"/>
                          <w:sz w:val="12"/>
                        </w:rPr>
                        <w:t>with adoqryUsers do</w:t>
                      </w:r>
                    </w:p>
                    <w:p w14:paraId="2E0EDFC0" w14:textId="7B94FE99" w:rsidR="000C1E50" w:rsidRPr="00D579DB" w:rsidRDefault="000C1E50" w:rsidP="00D579DB">
                      <w:pPr>
                        <w:rPr>
                          <w:rFonts w:ascii="Lucida Console" w:hAnsi="Lucida Console"/>
                          <w:sz w:val="12"/>
                        </w:rPr>
                      </w:pPr>
                      <w:r w:rsidRPr="00D579DB">
                        <w:rPr>
                          <w:rFonts w:ascii="Lucida Console" w:hAnsi="Lucida Console"/>
                          <w:sz w:val="12"/>
                        </w:rPr>
                        <w:t>begin</w:t>
                      </w:r>
                    </w:p>
                    <w:p w14:paraId="0BAA8CA3" w14:textId="562994DE" w:rsidR="000C1E50" w:rsidRPr="00D579DB" w:rsidRDefault="000C1E50" w:rsidP="00D579DB">
                      <w:pPr>
                        <w:rPr>
                          <w:rFonts w:ascii="Lucida Console" w:hAnsi="Lucida Console"/>
                          <w:sz w:val="12"/>
                        </w:rPr>
                      </w:pPr>
                      <w:r w:rsidRPr="00D579DB">
                        <w:rPr>
                          <w:rFonts w:ascii="Lucida Console" w:hAnsi="Lucida Console"/>
                          <w:sz w:val="12"/>
                        </w:rPr>
                        <w:t xml:space="preserve">  Active := false;</w:t>
                      </w:r>
                    </w:p>
                    <w:p w14:paraId="28E2126C" w14:textId="178E4EF9" w:rsidR="000C1E50" w:rsidRPr="00D579DB" w:rsidRDefault="000C1E50" w:rsidP="00D579DB">
                      <w:pPr>
                        <w:rPr>
                          <w:rFonts w:ascii="Lucida Console" w:hAnsi="Lucida Console"/>
                          <w:sz w:val="12"/>
                        </w:rPr>
                      </w:pPr>
                      <w:r w:rsidRPr="00D579DB">
                        <w:rPr>
                          <w:rFonts w:ascii="Lucida Console" w:hAnsi="Lucida Console"/>
                          <w:sz w:val="12"/>
                        </w:rPr>
                        <w:t xml:space="preserve">  ConnectionString := globalconnectionstring;</w:t>
                      </w:r>
                    </w:p>
                    <w:p w14:paraId="03E97E79" w14:textId="2C3B33AD" w:rsidR="000C1E50" w:rsidRPr="00D579DB" w:rsidRDefault="000C1E50" w:rsidP="00D579DB">
                      <w:pPr>
                        <w:rPr>
                          <w:rFonts w:ascii="Lucida Console" w:hAnsi="Lucida Console"/>
                          <w:sz w:val="12"/>
                        </w:rPr>
                      </w:pPr>
                      <w:r w:rsidRPr="00D579DB">
                        <w:rPr>
                          <w:rFonts w:ascii="Lucida Console" w:hAnsi="Lucida Console"/>
                          <w:sz w:val="12"/>
                        </w:rPr>
                        <w:t xml:space="preserve">  SQL.Clear;</w:t>
                      </w:r>
                    </w:p>
                    <w:p w14:paraId="2FA59524" w14:textId="31597D70" w:rsidR="000C1E50" w:rsidRPr="00D579DB" w:rsidRDefault="000C1E50" w:rsidP="00D579DB">
                      <w:pPr>
                        <w:rPr>
                          <w:rFonts w:ascii="Lucida Console" w:hAnsi="Lucida Console"/>
                          <w:sz w:val="12"/>
                        </w:rPr>
                      </w:pPr>
                      <w:r w:rsidRPr="00D579DB">
                        <w:rPr>
                          <w:rFonts w:ascii="Lucida Console" w:hAnsi="Lucida Console"/>
                          <w:sz w:val="12"/>
                        </w:rPr>
                        <w:t xml:space="preserve">  // Run SQL to gather all fields linked to the username</w:t>
                      </w:r>
                    </w:p>
                    <w:p w14:paraId="7E574DDB" w14:textId="69EE0038" w:rsidR="000C1E50" w:rsidRPr="00D579DB" w:rsidRDefault="000C1E50" w:rsidP="00D579DB">
                      <w:pPr>
                        <w:rPr>
                          <w:rFonts w:ascii="Lucida Console" w:hAnsi="Lucida Console"/>
                          <w:sz w:val="12"/>
                        </w:rPr>
                      </w:pPr>
                      <w:r w:rsidRPr="00D579DB">
                        <w:rPr>
                          <w:rFonts w:ascii="Lucida Console" w:hAnsi="Lucida Console"/>
                          <w:sz w:val="12"/>
                        </w:rPr>
                        <w:t xml:space="preserve">  SQL.Add('Select * from tblUsers where Username = "' +</w:t>
                      </w:r>
                    </w:p>
                    <w:p w14:paraId="7652CB35" w14:textId="7E52BAE9" w:rsidR="000C1E50" w:rsidRPr="00D579DB" w:rsidRDefault="000C1E50" w:rsidP="00D579DB">
                      <w:pPr>
                        <w:rPr>
                          <w:rFonts w:ascii="Lucida Console" w:hAnsi="Lucida Console"/>
                          <w:sz w:val="12"/>
                        </w:rPr>
                      </w:pPr>
                      <w:r w:rsidRPr="00D579DB">
                        <w:rPr>
                          <w:rFonts w:ascii="Lucida Console" w:hAnsi="Lucida Console"/>
                          <w:sz w:val="12"/>
                        </w:rPr>
                        <w:t xml:space="preserve">    globalusername + '";');</w:t>
                      </w:r>
                    </w:p>
                    <w:p w14:paraId="614AABCF" w14:textId="7E2FF396" w:rsidR="000C1E50" w:rsidRPr="00D579DB" w:rsidRDefault="000C1E50" w:rsidP="00D579DB">
                      <w:pPr>
                        <w:rPr>
                          <w:rFonts w:ascii="Lucida Console" w:hAnsi="Lucida Console"/>
                          <w:sz w:val="12"/>
                        </w:rPr>
                      </w:pPr>
                      <w:r w:rsidRPr="00D579DB">
                        <w:rPr>
                          <w:rFonts w:ascii="Lucida Console" w:hAnsi="Lucida Console"/>
                          <w:sz w:val="12"/>
                        </w:rPr>
                        <w:t xml:space="preserve">  Active := true;</w:t>
                      </w:r>
                    </w:p>
                    <w:p w14:paraId="08AE1246" w14:textId="2007A90C" w:rsidR="000C1E50" w:rsidRPr="00D579DB" w:rsidRDefault="000C1E50" w:rsidP="00D579DB">
                      <w:pPr>
                        <w:rPr>
                          <w:rFonts w:ascii="Lucida Console" w:hAnsi="Lucida Console"/>
                          <w:sz w:val="12"/>
                        </w:rPr>
                      </w:pPr>
                      <w:r w:rsidRPr="00D579DB">
                        <w:rPr>
                          <w:rFonts w:ascii="Lucida Console" w:hAnsi="Lucida Console"/>
                          <w:sz w:val="12"/>
                        </w:rPr>
                        <w:t xml:space="preserve">  // Set focus to the record</w:t>
                      </w:r>
                    </w:p>
                    <w:p w14:paraId="18FFB464" w14:textId="0389AC1A" w:rsidR="000C1E50" w:rsidRPr="00D579DB" w:rsidRDefault="000C1E50" w:rsidP="00D579DB">
                      <w:pPr>
                        <w:rPr>
                          <w:rFonts w:ascii="Lucida Console" w:hAnsi="Lucida Console"/>
                          <w:sz w:val="12"/>
                        </w:rPr>
                      </w:pPr>
                      <w:r w:rsidRPr="00D579DB">
                        <w:rPr>
                          <w:rFonts w:ascii="Lucida Console" w:hAnsi="Lucida Console"/>
                          <w:sz w:val="12"/>
                        </w:rPr>
                        <w:t xml:space="preserve">  First;</w:t>
                      </w:r>
                    </w:p>
                    <w:p w14:paraId="24B81335" w14:textId="23602FFD" w:rsidR="000C1E50" w:rsidRPr="00D579DB" w:rsidRDefault="000C1E50" w:rsidP="00D579DB">
                      <w:pPr>
                        <w:rPr>
                          <w:rFonts w:ascii="Lucida Console" w:hAnsi="Lucida Console"/>
                          <w:sz w:val="12"/>
                        </w:rPr>
                      </w:pPr>
                      <w:r w:rsidRPr="00D579DB">
                        <w:rPr>
                          <w:rFonts w:ascii="Lucida Console" w:hAnsi="Lucida Console"/>
                          <w:sz w:val="12"/>
                        </w:rPr>
                        <w:t xml:space="preserve">  CurrentDir := GetCurrentDir;</w:t>
                      </w:r>
                    </w:p>
                    <w:p w14:paraId="44C5988B" w14:textId="5E34C766" w:rsidR="000C1E50" w:rsidRPr="00D579DB" w:rsidRDefault="000C1E50" w:rsidP="00D579DB">
                      <w:pPr>
                        <w:rPr>
                          <w:rFonts w:ascii="Lucida Console" w:hAnsi="Lucida Console"/>
                          <w:sz w:val="12"/>
                        </w:rPr>
                      </w:pPr>
                      <w:r w:rsidRPr="00D579DB">
                        <w:rPr>
                          <w:rFonts w:ascii="Lucida Console" w:hAnsi="Lucida Console"/>
                          <w:sz w:val="12"/>
                        </w:rPr>
                        <w:t xml:space="preserve">  // Set image directory (contained within program folder) from main program directory</w:t>
                      </w:r>
                    </w:p>
                    <w:p w14:paraId="6B79E07D" w14:textId="0858E12B" w:rsidR="000C1E50" w:rsidRPr="00D579DB" w:rsidRDefault="000C1E50" w:rsidP="00D579DB">
                      <w:pPr>
                        <w:rPr>
                          <w:rFonts w:ascii="Lucida Console" w:hAnsi="Lucida Console"/>
                          <w:sz w:val="12"/>
                        </w:rPr>
                      </w:pPr>
                      <w:r w:rsidRPr="00D579DB">
                        <w:rPr>
                          <w:rFonts w:ascii="Lucida Console" w:hAnsi="Lucida Console"/>
                          <w:sz w:val="12"/>
                        </w:rPr>
                        <w:t xml:space="preserve">  // (SizeOf(Pointer)*8) returns the windows platform at runtime (x86/x64)</w:t>
                      </w:r>
                    </w:p>
                    <w:p w14:paraId="3DA60D00" w14:textId="55AA70C2" w:rsidR="000C1E50" w:rsidRPr="00D579DB" w:rsidRDefault="000C1E50" w:rsidP="00D579DB">
                      <w:pPr>
                        <w:rPr>
                          <w:rFonts w:ascii="Lucida Console" w:hAnsi="Lucida Console"/>
                          <w:sz w:val="12"/>
                        </w:rPr>
                      </w:pPr>
                      <w:r w:rsidRPr="00D579DB">
                        <w:rPr>
                          <w:rFonts w:ascii="Lucida Console" w:hAnsi="Lucida Console"/>
                          <w:sz w:val="12"/>
                        </w:rPr>
                        <w:t xml:space="preserve">  ImageDir := StringReplace(CurrentDir, 'Win' + (inttostr(SizeOf(Pointer) * 8)</w:t>
                      </w:r>
                    </w:p>
                    <w:p w14:paraId="264DA0ED" w14:textId="5C2526D8" w:rsidR="000C1E50" w:rsidRPr="00D579DB" w:rsidRDefault="000C1E50" w:rsidP="00D579DB">
                      <w:pPr>
                        <w:rPr>
                          <w:rFonts w:ascii="Lucida Console" w:hAnsi="Lucida Console"/>
                          <w:sz w:val="12"/>
                        </w:rPr>
                      </w:pPr>
                      <w:r w:rsidRPr="00D579DB">
                        <w:rPr>
                          <w:rFonts w:ascii="Lucida Console" w:hAnsi="Lucida Console"/>
                          <w:sz w:val="12"/>
                        </w:rPr>
                        <w:t xml:space="preserve">    ) + '\Debug', 'Profile Pictures\', [rfIgnoreCase]);</w:t>
                      </w:r>
                    </w:p>
                    <w:p w14:paraId="0B237B78" w14:textId="521A2A58" w:rsidR="000C1E50" w:rsidRPr="00D579DB" w:rsidRDefault="000C1E50" w:rsidP="00D579DB">
                      <w:pPr>
                        <w:rPr>
                          <w:rFonts w:ascii="Lucida Console" w:hAnsi="Lucida Console"/>
                          <w:sz w:val="12"/>
                        </w:rPr>
                      </w:pPr>
                      <w:r w:rsidRPr="00D579DB">
                        <w:rPr>
                          <w:rFonts w:ascii="Lucida Console" w:hAnsi="Lucida Console"/>
                          <w:sz w:val="12"/>
                        </w:rPr>
                        <w:t xml:space="preserve">  // Load the user's profile picture to imgProfilePic</w:t>
                      </w:r>
                    </w:p>
                    <w:p w14:paraId="6B445620" w14:textId="6E8135FF" w:rsidR="000C1E50" w:rsidRPr="00D579DB" w:rsidRDefault="000C1E50" w:rsidP="00D579DB">
                      <w:pPr>
                        <w:rPr>
                          <w:rFonts w:ascii="Lucida Console" w:hAnsi="Lucida Console"/>
                          <w:sz w:val="12"/>
                        </w:rPr>
                      </w:pPr>
                      <w:r w:rsidRPr="00D579DB">
                        <w:rPr>
                          <w:rFonts w:ascii="Lucida Console" w:hAnsi="Lucida Console"/>
                          <w:sz w:val="12"/>
                        </w:rPr>
                        <w:t xml:space="preserve">  imgProfilePic.Picture.LoadFromFile</w:t>
                      </w:r>
                    </w:p>
                    <w:p w14:paraId="37A8F7EC" w14:textId="49EC1E71" w:rsidR="000C1E50" w:rsidRPr="00D579DB" w:rsidRDefault="000C1E50" w:rsidP="00D579DB">
                      <w:pPr>
                        <w:rPr>
                          <w:rFonts w:ascii="Lucida Console" w:hAnsi="Lucida Console"/>
                          <w:sz w:val="12"/>
                        </w:rPr>
                      </w:pPr>
                      <w:r w:rsidRPr="00D579DB">
                        <w:rPr>
                          <w:rFonts w:ascii="Lucida Console" w:hAnsi="Lucida Console"/>
                          <w:sz w:val="12"/>
                        </w:rPr>
                        <w:t xml:space="preserve">    (ImageDir + adoqryUsers['ProfilePicture']);</w:t>
                      </w:r>
                    </w:p>
                    <w:p w14:paraId="683BDA98" w14:textId="1DA7C49C" w:rsidR="000C1E50" w:rsidRPr="00D579DB" w:rsidRDefault="000C1E50" w:rsidP="00D579DB">
                      <w:pPr>
                        <w:rPr>
                          <w:rFonts w:ascii="Lucida Console" w:hAnsi="Lucida Console"/>
                          <w:sz w:val="12"/>
                        </w:rPr>
                      </w:pPr>
                      <w:r w:rsidRPr="00D579DB">
                        <w:rPr>
                          <w:rFonts w:ascii="Lucida Console" w:hAnsi="Lucida Console"/>
                          <w:sz w:val="12"/>
                        </w:rPr>
                        <w:t xml:space="preserve">  // Load the user's profile info and display within corresponding labels</w:t>
                      </w:r>
                    </w:p>
                    <w:p w14:paraId="5B3DEC75" w14:textId="32BB00AC" w:rsidR="000C1E50" w:rsidRPr="00D579DB" w:rsidRDefault="000C1E50" w:rsidP="00D579DB">
                      <w:pPr>
                        <w:rPr>
                          <w:rFonts w:ascii="Lucida Console" w:hAnsi="Lucida Console"/>
                          <w:sz w:val="12"/>
                        </w:rPr>
                      </w:pPr>
                      <w:r w:rsidRPr="00D579DB">
                        <w:rPr>
                          <w:rFonts w:ascii="Lucida Console" w:hAnsi="Lucida Console"/>
                          <w:sz w:val="12"/>
                        </w:rPr>
                        <w:t xml:space="preserve">  lblScore.Caption := 'Score: ' + floattostr(adoqryUsers['Score']);</w:t>
                      </w:r>
                    </w:p>
                    <w:p w14:paraId="71A52C47" w14:textId="1361B39E" w:rsidR="000C1E50" w:rsidRPr="00D579DB" w:rsidRDefault="000C1E50" w:rsidP="00D579DB">
                      <w:pPr>
                        <w:rPr>
                          <w:rFonts w:ascii="Lucida Console" w:hAnsi="Lucida Console"/>
                          <w:sz w:val="12"/>
                        </w:rPr>
                      </w:pPr>
                      <w:r w:rsidRPr="00D579DB">
                        <w:rPr>
                          <w:rFonts w:ascii="Lucida Console" w:hAnsi="Lucida Console"/>
                          <w:sz w:val="12"/>
                        </w:rPr>
                        <w:t xml:space="preserve">  lblDailyStreak.Caption := 'Daily Streak: ' +</w:t>
                      </w:r>
                    </w:p>
                    <w:p w14:paraId="68A08F95" w14:textId="457E9728" w:rsidR="000C1E50" w:rsidRPr="00D579DB" w:rsidRDefault="000C1E50" w:rsidP="00D579DB">
                      <w:pPr>
                        <w:rPr>
                          <w:rFonts w:ascii="Lucida Console" w:hAnsi="Lucida Console"/>
                          <w:sz w:val="12"/>
                        </w:rPr>
                      </w:pPr>
                      <w:r w:rsidRPr="00D579DB">
                        <w:rPr>
                          <w:rFonts w:ascii="Lucida Console" w:hAnsi="Lucida Console"/>
                          <w:sz w:val="12"/>
                        </w:rPr>
                        <w:t xml:space="preserve">    floattostr(adoqryUsers['DailyStreak']);</w:t>
                      </w:r>
                    </w:p>
                    <w:p w14:paraId="72B147A1" w14:textId="6BBDB6DD" w:rsidR="000C1E50" w:rsidRPr="00D579DB" w:rsidRDefault="000C1E50" w:rsidP="00D579DB">
                      <w:pPr>
                        <w:rPr>
                          <w:rFonts w:ascii="Lucida Console" w:hAnsi="Lucida Console"/>
                          <w:sz w:val="12"/>
                        </w:rPr>
                      </w:pPr>
                      <w:r w:rsidRPr="00D579DB">
                        <w:rPr>
                          <w:rFonts w:ascii="Lucida Console" w:hAnsi="Lucida Console"/>
                          <w:sz w:val="12"/>
                        </w:rPr>
                        <w:t xml:space="preserve">  lblLastLogin.Caption := 'Last Login: ' +</w:t>
                      </w:r>
                    </w:p>
                    <w:p w14:paraId="1615D909" w14:textId="411CE1D2" w:rsidR="000C1E50" w:rsidRPr="00D579DB" w:rsidRDefault="000C1E50" w:rsidP="00D579DB">
                      <w:pPr>
                        <w:rPr>
                          <w:rFonts w:ascii="Lucida Console" w:hAnsi="Lucida Console"/>
                          <w:sz w:val="12"/>
                        </w:rPr>
                      </w:pPr>
                      <w:r w:rsidRPr="00D579DB">
                        <w:rPr>
                          <w:rFonts w:ascii="Lucida Console" w:hAnsi="Lucida Console"/>
                          <w:sz w:val="12"/>
                        </w:rPr>
                        <w:t xml:space="preserve">    datetostr(adoqryUsers['LastLogin']);</w:t>
                      </w:r>
                    </w:p>
                    <w:p w14:paraId="5F33F753" w14:textId="5E21622B" w:rsidR="000C1E50" w:rsidRPr="00D579DB" w:rsidRDefault="000C1E50" w:rsidP="00D579DB">
                      <w:pPr>
                        <w:rPr>
                          <w:rFonts w:ascii="Lucida Console" w:hAnsi="Lucida Console"/>
                          <w:sz w:val="12"/>
                        </w:rPr>
                      </w:pPr>
                      <w:r w:rsidRPr="00D579DB">
                        <w:rPr>
                          <w:rFonts w:ascii="Lucida Console" w:hAnsi="Lucida Console"/>
                          <w:sz w:val="12"/>
                        </w:rPr>
                        <w:t xml:space="preserve">  // Store user's level progress to local array</w:t>
                      </w:r>
                    </w:p>
                    <w:p w14:paraId="67A408D0" w14:textId="7CFA6D32" w:rsidR="000C1E50" w:rsidRPr="00D579DB" w:rsidRDefault="000C1E50" w:rsidP="00D579DB">
                      <w:pPr>
                        <w:rPr>
                          <w:rFonts w:ascii="Lucida Console" w:hAnsi="Lucida Console"/>
                          <w:sz w:val="12"/>
                        </w:rPr>
                      </w:pPr>
                      <w:r w:rsidRPr="00D579DB">
                        <w:rPr>
                          <w:rFonts w:ascii="Lucida Console" w:hAnsi="Lucida Console"/>
                          <w:sz w:val="12"/>
                        </w:rPr>
                        <w:t xml:space="preserve">  for i := 1 to 12 do</w:t>
                      </w:r>
                    </w:p>
                    <w:p w14:paraId="1AF2EF5A" w14:textId="5136F008" w:rsidR="000C1E50" w:rsidRPr="00D579DB" w:rsidRDefault="000C1E50" w:rsidP="00D579DB">
                      <w:pPr>
                        <w:rPr>
                          <w:rFonts w:ascii="Lucida Console" w:hAnsi="Lucida Console"/>
                          <w:sz w:val="12"/>
                        </w:rPr>
                      </w:pPr>
                      <w:r w:rsidRPr="00D579DB">
                        <w:rPr>
                          <w:rFonts w:ascii="Lucida Console" w:hAnsi="Lucida Console"/>
                          <w:sz w:val="12"/>
                        </w:rPr>
                        <w:t xml:space="preserve">    UserProgress[i] := FieldByName('Level' + inttostr(i)).AsInteger;</w:t>
                      </w:r>
                    </w:p>
                    <w:p w14:paraId="74D516B9" w14:textId="69864FBC" w:rsidR="000C1E50" w:rsidRPr="00D579DB" w:rsidRDefault="000C1E50" w:rsidP="00D579DB">
                      <w:pPr>
                        <w:rPr>
                          <w:rFonts w:ascii="Lucida Console" w:hAnsi="Lucida Console"/>
                          <w:sz w:val="12"/>
                        </w:rPr>
                      </w:pPr>
                      <w:r w:rsidRPr="00D579DB">
                        <w:rPr>
                          <w:rFonts w:ascii="Lucida Console" w:hAnsi="Lucida Console"/>
                          <w:sz w:val="12"/>
                        </w:rPr>
                        <w:t>end;</w:t>
                      </w:r>
                    </w:p>
                    <w:p w14:paraId="153F60EB" w14:textId="08F3E838" w:rsidR="000C1E50" w:rsidRPr="001737C6" w:rsidRDefault="000C1E50" w:rsidP="00D579DB">
                      <w:pPr>
                        <w:rPr>
                          <w:rFonts w:ascii="Lucida Console" w:hAnsi="Lucida Console"/>
                          <w:sz w:val="12"/>
                        </w:rPr>
                      </w:pPr>
                      <w:r w:rsidRPr="00D579DB">
                        <w:rPr>
                          <w:rFonts w:ascii="Lucida Console" w:hAnsi="Lucida Console"/>
                          <w:sz w:val="12"/>
                        </w:rPr>
                        <w:t>lblUsername.Caption := globalusername;</w:t>
                      </w:r>
                    </w:p>
                  </w:txbxContent>
                </v:textbox>
                <w10:wrap type="tight" anchorx="margin"/>
              </v:shape>
            </w:pict>
          </mc:Fallback>
        </mc:AlternateContent>
      </w:r>
      <w:r>
        <w:t>Code for displaying user information</w:t>
      </w:r>
    </w:p>
    <w:p w14:paraId="67EB8E07" w14:textId="52B49F13" w:rsidR="00BD1138" w:rsidRDefault="00BD1138" w:rsidP="00D579DB"/>
    <w:p w14:paraId="76477164" w14:textId="364FA535" w:rsidR="00BD1138" w:rsidRDefault="00BD1138" w:rsidP="00BD1138">
      <w:r>
        <w:t xml:space="preserve">This section of code uses the adoquery element to gather all fields associated with the user using the SQL query </w:t>
      </w:r>
      <w:r w:rsidRPr="00BD1138">
        <w:t>'Select * from tblUsers where Username =</w:t>
      </w:r>
      <w:r>
        <w:t xml:space="preserve"> </w:t>
      </w:r>
      <w:r w:rsidR="00C76F18">
        <w:rPr>
          <w:rStyle w:val="Emphasis"/>
        </w:rPr>
        <w:t>user;</w:t>
      </w:r>
      <w:r w:rsidR="00C76F18">
        <w:t>’</w:t>
      </w:r>
      <w:r>
        <w:t xml:space="preserve"> The profile pic is loaded first, requiring the generation of the image directory. Since clients have the option of using the 32bit or 64bit version, the image directory is dependent on which version is currently in use. Next, the score, daily streak and last login are loaded into the appropriate label captions. Finally, the user progress from the database is stored into a local array, which will later be implemented into the </w:t>
      </w:r>
      <w:r w:rsidR="00D161C5">
        <w:t>progress</w:t>
      </w:r>
      <w:r>
        <w:t xml:space="preserve"> bars on the form. </w:t>
      </w:r>
    </w:p>
    <w:p w14:paraId="61067283" w14:textId="40BF78CE" w:rsidR="00D161C5" w:rsidRDefault="00D161C5" w:rsidP="00D161C5">
      <w:pPr>
        <w:rPr>
          <w:rStyle w:val="Emphasis"/>
        </w:rPr>
      </w:pPr>
    </w:p>
    <w:p w14:paraId="0C8A59F8" w14:textId="2804401C" w:rsidR="00D161C5" w:rsidRDefault="00D161C5" w:rsidP="00D161C5">
      <w:pPr>
        <w:pStyle w:val="Heading1"/>
        <w:rPr>
          <w:rStyle w:val="Emphasis"/>
          <w:i w:val="0"/>
        </w:rPr>
      </w:pPr>
      <w:r>
        <w:rPr>
          <w:rStyle w:val="Emphasis"/>
          <w:i w:val="0"/>
        </w:rPr>
        <w:t>14/1</w:t>
      </w:r>
      <w:r w:rsidR="003E6812">
        <w:rPr>
          <w:rStyle w:val="Emphasis"/>
          <w:i w:val="0"/>
        </w:rPr>
        <w:t>2</w:t>
      </w:r>
      <w:r>
        <w:rPr>
          <w:rStyle w:val="Emphasis"/>
          <w:i w:val="0"/>
        </w:rPr>
        <w:t>/18</w:t>
      </w:r>
    </w:p>
    <w:p w14:paraId="276FEE32" w14:textId="1C4741D6" w:rsidR="00D161C5" w:rsidRDefault="00D161C5" w:rsidP="00D161C5">
      <w:pPr>
        <w:pStyle w:val="ListParagraph"/>
        <w:numPr>
          <w:ilvl w:val="0"/>
          <w:numId w:val="3"/>
        </w:numPr>
      </w:pPr>
      <w:r>
        <w:t>Progress bar implementation</w:t>
      </w:r>
    </w:p>
    <w:p w14:paraId="295161C2" w14:textId="1C6C7A2E" w:rsidR="00D161C5" w:rsidRDefault="00D161C5" w:rsidP="00D161C5"/>
    <w:p w14:paraId="52D3F149" w14:textId="77777777" w:rsidR="00D161C5" w:rsidRDefault="00D161C5" w:rsidP="00D161C5">
      <w:r>
        <w:t>For the user to track their progress, a progress bar was put at the bottom of each level. This shows how far the user is into each level at a glance.</w:t>
      </w:r>
    </w:p>
    <w:p w14:paraId="33DB2CB9" w14:textId="0DA16064" w:rsidR="00D161C5" w:rsidRDefault="00D161C5" w:rsidP="00D161C5">
      <w:r>
        <w:rPr>
          <w:noProof/>
          <w:lang w:eastAsia="en-GB"/>
        </w:rPr>
        <mc:AlternateContent>
          <mc:Choice Requires="wps">
            <w:drawing>
              <wp:anchor distT="0" distB="0" distL="114300" distR="114300" simplePos="0" relativeHeight="251695104" behindDoc="1" locked="0" layoutInCell="1" allowOverlap="1" wp14:anchorId="6F57ADEA" wp14:editId="4CBC6029">
                <wp:simplePos x="0" y="0"/>
                <wp:positionH relativeFrom="margin">
                  <wp:align>left</wp:align>
                </wp:positionH>
                <wp:positionV relativeFrom="paragraph">
                  <wp:posOffset>305</wp:posOffset>
                </wp:positionV>
                <wp:extent cx="5486400" cy="878205"/>
                <wp:effectExtent l="0" t="0" r="19050" b="17145"/>
                <wp:wrapTight wrapText="bothSides">
                  <wp:wrapPolygon edited="0">
                    <wp:start x="0" y="0"/>
                    <wp:lineTo x="0" y="21553"/>
                    <wp:lineTo x="21600" y="21553"/>
                    <wp:lineTo x="21600" y="0"/>
                    <wp:lineTo x="0" y="0"/>
                  </wp:wrapPolygon>
                </wp:wrapTight>
                <wp:docPr id="22" name="Text Box 22"/>
                <wp:cNvGraphicFramePr/>
                <a:graphic xmlns:a="http://schemas.openxmlformats.org/drawingml/2006/main">
                  <a:graphicData uri="http://schemas.microsoft.com/office/word/2010/wordprocessingShape">
                    <wps:wsp>
                      <wps:cNvSpPr txBox="1"/>
                      <wps:spPr>
                        <a:xfrm>
                          <a:off x="0" y="0"/>
                          <a:ext cx="5486400" cy="878205"/>
                        </a:xfrm>
                        <a:prstGeom prst="rect">
                          <a:avLst/>
                        </a:prstGeom>
                        <a:solidFill>
                          <a:schemeClr val="lt1"/>
                        </a:solidFill>
                        <a:ln w="6350">
                          <a:solidFill>
                            <a:prstClr val="black"/>
                          </a:solidFill>
                        </a:ln>
                      </wps:spPr>
                      <wps:txbx>
                        <w:txbxContent>
                          <w:p w14:paraId="47754EDE" w14:textId="77777777" w:rsidR="000C1E50" w:rsidRPr="00D161C5" w:rsidRDefault="000C1E50" w:rsidP="00D161C5">
                            <w:pPr>
                              <w:rPr>
                                <w:rFonts w:ascii="Lucida Console" w:hAnsi="Lucida Console"/>
                                <w:sz w:val="12"/>
                              </w:rPr>
                            </w:pPr>
                            <w:r w:rsidRPr="00D161C5">
                              <w:rPr>
                                <w:rFonts w:ascii="Lucida Console" w:hAnsi="Lucida Console"/>
                                <w:sz w:val="12"/>
                              </w:rPr>
                              <w:t>for x := 1 to 2 do</w:t>
                            </w:r>
                          </w:p>
                          <w:p w14:paraId="7A5F72B0" w14:textId="327E2C8E" w:rsidR="000C1E50" w:rsidRPr="00D161C5" w:rsidRDefault="000C1E50" w:rsidP="00D161C5">
                            <w:pPr>
                              <w:rPr>
                                <w:rFonts w:ascii="Lucida Console" w:hAnsi="Lucida Console"/>
                                <w:sz w:val="12"/>
                              </w:rPr>
                            </w:pPr>
                            <w:r w:rsidRPr="00D161C5">
                              <w:rPr>
                                <w:rFonts w:ascii="Lucida Console" w:hAnsi="Lucida Console"/>
                                <w:sz w:val="12"/>
                              </w:rPr>
                              <w:t xml:space="preserve">  // Set positions for each progress bar in the main menu according to level progress</w:t>
                            </w:r>
                          </w:p>
                          <w:p w14:paraId="3ABFB430" w14:textId="2668D69C" w:rsidR="000C1E50" w:rsidRPr="00D161C5" w:rsidRDefault="000C1E50" w:rsidP="00D161C5">
                            <w:pPr>
                              <w:rPr>
                                <w:rFonts w:ascii="Lucida Console" w:hAnsi="Lucida Console"/>
                                <w:sz w:val="12"/>
                              </w:rPr>
                            </w:pPr>
                            <w:r w:rsidRPr="00D161C5">
                              <w:rPr>
                                <w:rFonts w:ascii="Lucida Console" w:hAnsi="Lucida Console"/>
                                <w:sz w:val="12"/>
                              </w:rPr>
                              <w:t xml:space="preserve">  for i := 1 to 12 do</w:t>
                            </w:r>
                          </w:p>
                          <w:p w14:paraId="67705ECA" w14:textId="0BE69CCC" w:rsidR="000C1E50" w:rsidRPr="00D161C5" w:rsidRDefault="000C1E50" w:rsidP="00D161C5">
                            <w:pPr>
                              <w:rPr>
                                <w:rFonts w:ascii="Lucida Console" w:hAnsi="Lucida Console"/>
                                <w:sz w:val="12"/>
                              </w:rPr>
                            </w:pPr>
                            <w:r w:rsidRPr="00D161C5">
                              <w:rPr>
                                <w:rFonts w:ascii="Lucida Console" w:hAnsi="Lucida Console"/>
                                <w:sz w:val="12"/>
                              </w:rPr>
                              <w:t xml:space="preserve">  begin</w:t>
                            </w:r>
                          </w:p>
                          <w:p w14:paraId="5CF164EA" w14:textId="6416707F" w:rsidR="000C1E50" w:rsidRPr="00D161C5" w:rsidRDefault="000C1E50" w:rsidP="00D161C5">
                            <w:pPr>
                              <w:rPr>
                                <w:rFonts w:ascii="Lucida Console" w:hAnsi="Lucida Console"/>
                                <w:sz w:val="12"/>
                              </w:rPr>
                            </w:pPr>
                            <w:r w:rsidRPr="00D161C5">
                              <w:rPr>
                                <w:rFonts w:ascii="Lucida Console" w:hAnsi="Lucida Console"/>
                                <w:sz w:val="12"/>
                              </w:rPr>
                              <w:t xml:space="preserve">    pb := TProgressBar(frmMainmenu.FindComponent('pb' + inttostr(i)));</w:t>
                            </w:r>
                          </w:p>
                          <w:p w14:paraId="33B956AD" w14:textId="6C07211D" w:rsidR="000C1E50" w:rsidRPr="00D161C5" w:rsidRDefault="000C1E50" w:rsidP="00D161C5">
                            <w:pPr>
                              <w:rPr>
                                <w:rFonts w:ascii="Lucida Console" w:hAnsi="Lucida Console"/>
                                <w:sz w:val="12"/>
                              </w:rPr>
                            </w:pPr>
                            <w:r w:rsidRPr="00D161C5">
                              <w:rPr>
                                <w:rFonts w:ascii="Lucida Console" w:hAnsi="Lucida Console"/>
                                <w:sz w:val="12"/>
                              </w:rPr>
                              <w:t xml:space="preserve">    pb.Position := trunc((UserProgress[i] / LexiconSize[i]) * 100);</w:t>
                            </w:r>
                          </w:p>
                          <w:p w14:paraId="683EF360" w14:textId="348247C1" w:rsidR="000C1E50" w:rsidRPr="00D161C5" w:rsidRDefault="000C1E50" w:rsidP="00D161C5">
                            <w:pPr>
                              <w:rPr>
                                <w:rFonts w:ascii="Lucida Console" w:hAnsi="Lucida Console"/>
                                <w:sz w:val="12"/>
                              </w:rPr>
                            </w:pPr>
                            <w:r w:rsidRPr="00D161C5">
                              <w:rPr>
                                <w:rFonts w:ascii="Lucida Console" w:hAnsi="Lucida Console"/>
                                <w:sz w:val="12"/>
                              </w:rPr>
                              <w:t xml:space="preserve">    // Set progress bar colour to green if full (completed level)</w:t>
                            </w:r>
                          </w:p>
                          <w:p w14:paraId="520BA37C" w14:textId="0D455E58" w:rsidR="000C1E50" w:rsidRPr="00D161C5" w:rsidRDefault="000C1E50" w:rsidP="00D161C5">
                            <w:pPr>
                              <w:rPr>
                                <w:rFonts w:ascii="Lucida Console" w:hAnsi="Lucida Console"/>
                                <w:sz w:val="12"/>
                              </w:rPr>
                            </w:pPr>
                            <w:r w:rsidRPr="00D161C5">
                              <w:rPr>
                                <w:rFonts w:ascii="Lucida Console" w:hAnsi="Lucida Console"/>
                                <w:sz w:val="12"/>
                              </w:rPr>
                              <w:t xml:space="preserve">    if pb.Position = 100 then</w:t>
                            </w:r>
                          </w:p>
                          <w:p w14:paraId="238B9E52" w14:textId="0EF48D83" w:rsidR="000C1E50" w:rsidRPr="00D161C5" w:rsidRDefault="000C1E50" w:rsidP="00D161C5">
                            <w:pPr>
                              <w:rPr>
                                <w:rFonts w:ascii="Lucida Console" w:hAnsi="Lucida Console"/>
                                <w:sz w:val="12"/>
                              </w:rPr>
                            </w:pPr>
                            <w:r w:rsidRPr="00D161C5">
                              <w:rPr>
                                <w:rFonts w:ascii="Lucida Console" w:hAnsi="Lucida Console"/>
                                <w:sz w:val="12"/>
                              </w:rPr>
                              <w:t xml:space="preserve">      pb.State := pbsNormal;</w:t>
                            </w:r>
                          </w:p>
                          <w:p w14:paraId="22DBF9EE" w14:textId="40820899" w:rsidR="000C1E50" w:rsidRPr="001737C6" w:rsidRDefault="000C1E50" w:rsidP="00D161C5">
                            <w:pPr>
                              <w:rPr>
                                <w:rFonts w:ascii="Lucida Console" w:hAnsi="Lucida Console"/>
                                <w:sz w:val="12"/>
                              </w:rPr>
                            </w:pPr>
                            <w:r w:rsidRPr="00D161C5">
                              <w:rPr>
                                <w:rFonts w:ascii="Lucida Console" w:hAnsi="Lucida Console"/>
                                <w:sz w:val="12"/>
                              </w:rPr>
                              <w:t xml:space="preserve">  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F57ADEA" id="Text Box 22" o:spid="_x0000_s1040" type="#_x0000_t202" style="position:absolute;margin-left:0;margin-top:0;width:6in;height:69.15pt;z-index:-25162137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" fillcolor="white [3201]" strokeweight=".5pt">
                <v:textbox>
                  <w:txbxContent>
                    <w:p w14:paraId="47754EDE" w14:textId="77777777" w:rsidR="000C1E50" w:rsidRPr="00D161C5" w:rsidRDefault="000C1E50" w:rsidP="00D161C5">
                      <w:pPr>
                        <w:rPr>
                          <w:rFonts w:ascii="Lucida Console" w:hAnsi="Lucida Console"/>
                          <w:sz w:val="12"/>
                        </w:rPr>
                      </w:pPr>
                      <w:r w:rsidRPr="00D161C5">
                        <w:rPr>
                          <w:rFonts w:ascii="Lucida Console" w:hAnsi="Lucida Console"/>
                          <w:sz w:val="12"/>
                        </w:rPr>
                        <w:t>for x := 1 to 2 do</w:t>
                      </w:r>
                    </w:p>
                    <w:p w14:paraId="7A5F72B0" w14:textId="327E2C8E" w:rsidR="000C1E50" w:rsidRPr="00D161C5" w:rsidRDefault="000C1E50" w:rsidP="00D161C5">
                      <w:pPr>
                        <w:rPr>
                          <w:rFonts w:ascii="Lucida Console" w:hAnsi="Lucida Console"/>
                          <w:sz w:val="12"/>
                        </w:rPr>
                      </w:pPr>
                      <w:r w:rsidRPr="00D161C5">
                        <w:rPr>
                          <w:rFonts w:ascii="Lucida Console" w:hAnsi="Lucida Console"/>
                          <w:sz w:val="12"/>
                        </w:rPr>
                        <w:t xml:space="preserve">  // Set positions for each progress bar in the main menu according to level progress</w:t>
                      </w:r>
                    </w:p>
                    <w:p w14:paraId="3ABFB430" w14:textId="2668D69C" w:rsidR="000C1E50" w:rsidRPr="00D161C5" w:rsidRDefault="000C1E50" w:rsidP="00D161C5">
                      <w:pPr>
                        <w:rPr>
                          <w:rFonts w:ascii="Lucida Console" w:hAnsi="Lucida Console"/>
                          <w:sz w:val="12"/>
                        </w:rPr>
                      </w:pPr>
                      <w:r w:rsidRPr="00D161C5">
                        <w:rPr>
                          <w:rFonts w:ascii="Lucida Console" w:hAnsi="Lucida Console"/>
                          <w:sz w:val="12"/>
                        </w:rPr>
                        <w:t xml:space="preserve">  for i := 1 to 12 do</w:t>
                      </w:r>
                    </w:p>
                    <w:p w14:paraId="67705ECA" w14:textId="0BE69CCC" w:rsidR="000C1E50" w:rsidRPr="00D161C5" w:rsidRDefault="000C1E50" w:rsidP="00D161C5">
                      <w:pPr>
                        <w:rPr>
                          <w:rFonts w:ascii="Lucida Console" w:hAnsi="Lucida Console"/>
                          <w:sz w:val="12"/>
                        </w:rPr>
                      </w:pPr>
                      <w:r w:rsidRPr="00D161C5">
                        <w:rPr>
                          <w:rFonts w:ascii="Lucida Console" w:hAnsi="Lucida Console"/>
                          <w:sz w:val="12"/>
                        </w:rPr>
                        <w:t xml:space="preserve">  begin</w:t>
                      </w:r>
                    </w:p>
                    <w:p w14:paraId="5CF164EA" w14:textId="6416707F" w:rsidR="000C1E50" w:rsidRPr="00D161C5" w:rsidRDefault="000C1E50" w:rsidP="00D161C5">
                      <w:pPr>
                        <w:rPr>
                          <w:rFonts w:ascii="Lucida Console" w:hAnsi="Lucida Console"/>
                          <w:sz w:val="12"/>
                        </w:rPr>
                      </w:pPr>
                      <w:r w:rsidRPr="00D161C5">
                        <w:rPr>
                          <w:rFonts w:ascii="Lucida Console" w:hAnsi="Lucida Console"/>
                          <w:sz w:val="12"/>
                        </w:rPr>
                        <w:t xml:space="preserve">    pb := TProgressBar(frmMainmenu.FindComponent('pb' + inttostr(i)));</w:t>
                      </w:r>
                    </w:p>
                    <w:p w14:paraId="33B956AD" w14:textId="6C07211D" w:rsidR="000C1E50" w:rsidRPr="00D161C5" w:rsidRDefault="000C1E50" w:rsidP="00D161C5">
                      <w:pPr>
                        <w:rPr>
                          <w:rFonts w:ascii="Lucida Console" w:hAnsi="Lucida Console"/>
                          <w:sz w:val="12"/>
                        </w:rPr>
                      </w:pPr>
                      <w:r w:rsidRPr="00D161C5">
                        <w:rPr>
                          <w:rFonts w:ascii="Lucida Console" w:hAnsi="Lucida Console"/>
                          <w:sz w:val="12"/>
                        </w:rPr>
                        <w:t xml:space="preserve">    pb.Position := trunc((UserProgress[i] / LexiconSize[i]) * 100);</w:t>
                      </w:r>
                    </w:p>
                    <w:p w14:paraId="683EF360" w14:textId="348247C1" w:rsidR="000C1E50" w:rsidRPr="00D161C5" w:rsidRDefault="000C1E50" w:rsidP="00D161C5">
                      <w:pPr>
                        <w:rPr>
                          <w:rFonts w:ascii="Lucida Console" w:hAnsi="Lucida Console"/>
                          <w:sz w:val="12"/>
                        </w:rPr>
                      </w:pPr>
                      <w:r w:rsidRPr="00D161C5">
                        <w:rPr>
                          <w:rFonts w:ascii="Lucida Console" w:hAnsi="Lucida Console"/>
                          <w:sz w:val="12"/>
                        </w:rPr>
                        <w:t xml:space="preserve">    // Set progress bar colour to green if full (completed level)</w:t>
                      </w:r>
                    </w:p>
                    <w:p w14:paraId="520BA37C" w14:textId="0D455E58" w:rsidR="000C1E50" w:rsidRPr="00D161C5" w:rsidRDefault="000C1E50" w:rsidP="00D161C5">
                      <w:pPr>
                        <w:rPr>
                          <w:rFonts w:ascii="Lucida Console" w:hAnsi="Lucida Console"/>
                          <w:sz w:val="12"/>
                        </w:rPr>
                      </w:pPr>
                      <w:r w:rsidRPr="00D161C5">
                        <w:rPr>
                          <w:rFonts w:ascii="Lucida Console" w:hAnsi="Lucida Console"/>
                          <w:sz w:val="12"/>
                        </w:rPr>
                        <w:t xml:space="preserve">    if pb.Position = 100 then</w:t>
                      </w:r>
                    </w:p>
                    <w:p w14:paraId="238B9E52" w14:textId="0EF48D83" w:rsidR="000C1E50" w:rsidRPr="00D161C5" w:rsidRDefault="000C1E50" w:rsidP="00D161C5">
                      <w:pPr>
                        <w:rPr>
                          <w:rFonts w:ascii="Lucida Console" w:hAnsi="Lucida Console"/>
                          <w:sz w:val="12"/>
                        </w:rPr>
                      </w:pPr>
                      <w:r w:rsidRPr="00D161C5">
                        <w:rPr>
                          <w:rFonts w:ascii="Lucida Console" w:hAnsi="Lucida Console"/>
                          <w:sz w:val="12"/>
                        </w:rPr>
                        <w:t xml:space="preserve">      pb.State := pbsNormal;</w:t>
                      </w:r>
                    </w:p>
                    <w:p w14:paraId="22DBF9EE" w14:textId="40820899" w:rsidR="000C1E50" w:rsidRPr="001737C6" w:rsidRDefault="000C1E50" w:rsidP="00D161C5">
                      <w:pPr>
                        <w:rPr>
                          <w:rFonts w:ascii="Lucida Console" w:hAnsi="Lucida Console"/>
                          <w:sz w:val="12"/>
                        </w:rPr>
                      </w:pPr>
                      <w:r w:rsidRPr="00D161C5">
                        <w:rPr>
                          <w:rFonts w:ascii="Lucida Console" w:hAnsi="Lucida Console"/>
                          <w:sz w:val="12"/>
                        </w:rPr>
                        <w:t xml:space="preserve">  end;</w:t>
                      </w:r>
                    </w:p>
                  </w:txbxContent>
                </v:textbox>
                <w10:wrap type="tight" anchorx="margin"/>
              </v:shape>
            </w:pict>
          </mc:Fallback>
        </mc:AlternateContent>
      </w:r>
    </w:p>
    <w:p w14:paraId="02FB88C4" w14:textId="573573BE" w:rsidR="00D161C5" w:rsidRDefault="00D86144" w:rsidP="00D161C5">
      <w:r>
        <w:rPr>
          <w:noProof/>
          <w:lang w:eastAsia="en-GB"/>
        </w:rPr>
        <mc:AlternateContent>
          <mc:Choice Requires="wps">
            <w:drawing>
              <wp:anchor distT="0" distB="0" distL="114300" distR="114300" simplePos="0" relativeHeight="251697152" behindDoc="1" locked="0" layoutInCell="1" allowOverlap="1" wp14:anchorId="4CEFEFB0" wp14:editId="71C1DE82">
                <wp:simplePos x="0" y="0"/>
                <wp:positionH relativeFrom="margin">
                  <wp:align>left</wp:align>
                </wp:positionH>
                <wp:positionV relativeFrom="paragraph">
                  <wp:posOffset>1546909</wp:posOffset>
                </wp:positionV>
                <wp:extent cx="5486400" cy="949960"/>
                <wp:effectExtent l="0" t="0" r="19050" b="21590"/>
                <wp:wrapTight wrapText="bothSides">
                  <wp:wrapPolygon edited="0">
                    <wp:start x="0" y="0"/>
                    <wp:lineTo x="0" y="21658"/>
                    <wp:lineTo x="21600" y="21658"/>
                    <wp:lineTo x="21600" y="0"/>
                    <wp:lineTo x="0" y="0"/>
                  </wp:wrapPolygon>
                </wp:wrapTight>
                <wp:docPr id="23" name="Text Box 23"/>
                <wp:cNvGraphicFramePr/>
                <a:graphic xmlns:a="http://schemas.openxmlformats.org/drawingml/2006/main">
                  <a:graphicData uri="http://schemas.microsoft.com/office/word/2010/wordprocessingShape">
                    <wps:wsp>
                      <wps:cNvSpPr txBox="1"/>
                      <wps:spPr>
                        <a:xfrm>
                          <a:off x="0" y="0"/>
                          <a:ext cx="5486400" cy="950026"/>
                        </a:xfrm>
                        <a:prstGeom prst="rect">
                          <a:avLst/>
                        </a:prstGeom>
                        <a:solidFill>
                          <a:schemeClr val="lt1"/>
                        </a:solidFill>
                        <a:ln w="6350">
                          <a:solidFill>
                            <a:prstClr val="black"/>
                          </a:solidFill>
                        </a:ln>
                      </wps:spPr>
                      <wps:txbx>
                        <w:txbxContent>
                          <w:p w14:paraId="46F07707" w14:textId="77777777" w:rsidR="000C1E50" w:rsidRPr="00D86144" w:rsidRDefault="000C1E50" w:rsidP="00D86144">
                            <w:pPr>
                              <w:rPr>
                                <w:rFonts w:ascii="Lucida Console" w:hAnsi="Lucida Console"/>
                                <w:sz w:val="12"/>
                              </w:rPr>
                            </w:pPr>
                            <w:r w:rsidRPr="00D86144">
                              <w:rPr>
                                <w:rFonts w:ascii="Lucida Console" w:hAnsi="Lucida Console"/>
                                <w:sz w:val="12"/>
                              </w:rPr>
                              <w:t>procedure TfrmMainmenu.imgLvl2Click(Sender: TObject);</w:t>
                            </w:r>
                          </w:p>
                          <w:p w14:paraId="12133278" w14:textId="77777777" w:rsidR="000C1E50" w:rsidRPr="00D86144" w:rsidRDefault="000C1E50" w:rsidP="00D86144">
                            <w:pPr>
                              <w:rPr>
                                <w:rFonts w:ascii="Lucida Console" w:hAnsi="Lucida Console"/>
                                <w:sz w:val="12"/>
                              </w:rPr>
                            </w:pPr>
                            <w:r w:rsidRPr="00D86144">
                              <w:rPr>
                                <w:rFonts w:ascii="Lucida Console" w:hAnsi="Lucida Console"/>
                                <w:sz w:val="12"/>
                              </w:rPr>
                              <w:t>begin</w:t>
                            </w:r>
                          </w:p>
                          <w:p w14:paraId="0583EC41" w14:textId="77777777" w:rsidR="000C1E50" w:rsidRPr="00D86144" w:rsidRDefault="000C1E50" w:rsidP="00D86144">
                            <w:pPr>
                              <w:rPr>
                                <w:rFonts w:ascii="Lucida Console" w:hAnsi="Lucida Console"/>
                                <w:sz w:val="12"/>
                              </w:rPr>
                            </w:pPr>
                            <w:r w:rsidRPr="00D86144">
                              <w:rPr>
                                <w:rFonts w:ascii="Lucida Console" w:hAnsi="Lucida Console"/>
                                <w:sz w:val="12"/>
                              </w:rPr>
                              <w:t xml:space="preserve">  if ((pb1.Position &gt; 10) and (pb2.Position &lt; 100)) then</w:t>
                            </w:r>
                          </w:p>
                          <w:p w14:paraId="310B381B" w14:textId="77777777" w:rsidR="000C1E50" w:rsidRPr="00D86144" w:rsidRDefault="000C1E50" w:rsidP="00D86144">
                            <w:pPr>
                              <w:rPr>
                                <w:rFonts w:ascii="Lucida Console" w:hAnsi="Lucida Console"/>
                                <w:sz w:val="12"/>
                              </w:rPr>
                            </w:pPr>
                            <w:r w:rsidRPr="00D86144">
                              <w:rPr>
                                <w:rFonts w:ascii="Lucida Console" w:hAnsi="Lucida Console"/>
                                <w:sz w:val="12"/>
                              </w:rPr>
                              <w:t xml:space="preserve">  begin</w:t>
                            </w:r>
                          </w:p>
                          <w:p w14:paraId="16742A05" w14:textId="77777777" w:rsidR="000C1E50" w:rsidRPr="00D86144" w:rsidRDefault="000C1E50" w:rsidP="00D86144">
                            <w:pPr>
                              <w:rPr>
                                <w:rFonts w:ascii="Lucida Console" w:hAnsi="Lucida Console"/>
                                <w:sz w:val="12"/>
                              </w:rPr>
                            </w:pPr>
                            <w:r w:rsidRPr="00D86144">
                              <w:rPr>
                                <w:rFonts w:ascii="Lucida Console" w:hAnsi="Lucida Console"/>
                                <w:sz w:val="12"/>
                              </w:rPr>
                              <w:t xml:space="preserve">    setglobalgamelevel(2);</w:t>
                            </w:r>
                          </w:p>
                          <w:p w14:paraId="017CBCDD" w14:textId="77777777" w:rsidR="000C1E50" w:rsidRPr="00D86144" w:rsidRDefault="000C1E50" w:rsidP="00D86144">
                            <w:pPr>
                              <w:rPr>
                                <w:rFonts w:ascii="Lucida Console" w:hAnsi="Lucida Console"/>
                                <w:sz w:val="12"/>
                              </w:rPr>
                            </w:pPr>
                            <w:r w:rsidRPr="00D86144">
                              <w:rPr>
                                <w:rFonts w:ascii="Lucida Console" w:hAnsi="Lucida Console"/>
                                <w:sz w:val="12"/>
                              </w:rPr>
                              <w:t xml:space="preserve">    frmLevel.Show;</w:t>
                            </w:r>
                          </w:p>
                          <w:p w14:paraId="296622DC" w14:textId="77777777" w:rsidR="000C1E50" w:rsidRPr="00D86144" w:rsidRDefault="000C1E50" w:rsidP="00D86144">
                            <w:pPr>
                              <w:rPr>
                                <w:rFonts w:ascii="Lucida Console" w:hAnsi="Lucida Console"/>
                                <w:sz w:val="12"/>
                              </w:rPr>
                            </w:pPr>
                            <w:r w:rsidRPr="00D86144">
                              <w:rPr>
                                <w:rFonts w:ascii="Lucida Console" w:hAnsi="Lucida Console"/>
                                <w:sz w:val="12"/>
                              </w:rPr>
                              <w:t xml:space="preserve">    frmMainmenu.Hide;</w:t>
                            </w:r>
                          </w:p>
                          <w:p w14:paraId="4E540AB8" w14:textId="77777777" w:rsidR="000C1E50" w:rsidRPr="00D86144" w:rsidRDefault="000C1E50" w:rsidP="00D86144">
                            <w:pPr>
                              <w:rPr>
                                <w:rFonts w:ascii="Lucida Console" w:hAnsi="Lucida Console"/>
                                <w:sz w:val="12"/>
                              </w:rPr>
                            </w:pPr>
                            <w:r w:rsidRPr="00D86144">
                              <w:rPr>
                                <w:rFonts w:ascii="Lucida Console" w:hAnsi="Lucida Console"/>
                                <w:sz w:val="12"/>
                              </w:rPr>
                              <w:t xml:space="preserve">  end</w:t>
                            </w:r>
                          </w:p>
                          <w:p w14:paraId="092C0E0D" w14:textId="77777777" w:rsidR="000C1E50" w:rsidRPr="00D86144" w:rsidRDefault="000C1E50" w:rsidP="00D86144">
                            <w:pPr>
                              <w:rPr>
                                <w:rFonts w:ascii="Lucida Console" w:hAnsi="Lucida Console"/>
                                <w:sz w:val="12"/>
                              </w:rPr>
                            </w:pPr>
                            <w:r w:rsidRPr="00D86144">
                              <w:rPr>
                                <w:rFonts w:ascii="Lucida Console" w:hAnsi="Lucida Console"/>
                                <w:sz w:val="12"/>
                              </w:rPr>
                              <w:t xml:space="preserve">  else</w:t>
                            </w:r>
                          </w:p>
                          <w:p w14:paraId="7A23B261" w14:textId="77777777" w:rsidR="000C1E50" w:rsidRPr="00D86144" w:rsidRDefault="000C1E50" w:rsidP="00D86144">
                            <w:pPr>
                              <w:rPr>
                                <w:rFonts w:ascii="Lucida Console" w:hAnsi="Lucida Console"/>
                                <w:sz w:val="12"/>
                              </w:rPr>
                            </w:pPr>
                            <w:r w:rsidRPr="00D86144">
                              <w:rPr>
                                <w:rFonts w:ascii="Lucida Console" w:hAnsi="Lucida Console"/>
                                <w:sz w:val="12"/>
                              </w:rPr>
                              <w:t xml:space="preserve">    showmessage('Level is locked. Try playing a previous level.');</w:t>
                            </w:r>
                          </w:p>
                          <w:p w14:paraId="3E8FEAA4" w14:textId="467F3324" w:rsidR="000C1E50" w:rsidRPr="001737C6" w:rsidRDefault="000C1E50" w:rsidP="00D86144">
                            <w:pPr>
                              <w:rPr>
                                <w:rFonts w:ascii="Lucida Console" w:hAnsi="Lucida Console"/>
                                <w:sz w:val="12"/>
                              </w:rPr>
                            </w:pPr>
                            <w:r w:rsidRPr="00D86144">
                              <w:rPr>
                                <w:rFonts w:ascii="Lucida Console" w:hAnsi="Lucida Console"/>
                                <w:sz w:val="12"/>
                              </w:rPr>
                              <w: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CEFEFB0" id="Text Box 23" o:spid="_x0000_s1041" type="#_x0000_t202" style="position:absolute;margin-left:0;margin-top:121.8pt;width:6in;height:74.8pt;z-index:-25161932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" fillcolor="white [3201]" strokeweight=".5pt">
                <v:textbox>
                  <w:txbxContent>
                    <w:p w14:paraId="46F07707" w14:textId="77777777" w:rsidR="000C1E50" w:rsidRPr="00D86144" w:rsidRDefault="000C1E50" w:rsidP="00D86144">
                      <w:pPr>
                        <w:rPr>
                          <w:rFonts w:ascii="Lucida Console" w:hAnsi="Lucida Console"/>
                          <w:sz w:val="12"/>
                        </w:rPr>
                      </w:pPr>
                      <w:r w:rsidRPr="00D86144">
                        <w:rPr>
                          <w:rFonts w:ascii="Lucida Console" w:hAnsi="Lucida Console"/>
                          <w:sz w:val="12"/>
                        </w:rPr>
                        <w:t>procedure TfrmMainmenu.imgLvl2Click(Sender: TObject);</w:t>
                      </w:r>
                    </w:p>
                    <w:p w14:paraId="12133278" w14:textId="77777777" w:rsidR="000C1E50" w:rsidRPr="00D86144" w:rsidRDefault="000C1E50" w:rsidP="00D86144">
                      <w:pPr>
                        <w:rPr>
                          <w:rFonts w:ascii="Lucida Console" w:hAnsi="Lucida Console"/>
                          <w:sz w:val="12"/>
                        </w:rPr>
                      </w:pPr>
                      <w:r w:rsidRPr="00D86144">
                        <w:rPr>
                          <w:rFonts w:ascii="Lucida Console" w:hAnsi="Lucida Console"/>
                          <w:sz w:val="12"/>
                        </w:rPr>
                        <w:t>begin</w:t>
                      </w:r>
                    </w:p>
                    <w:p w14:paraId="0583EC41" w14:textId="77777777" w:rsidR="000C1E50" w:rsidRPr="00D86144" w:rsidRDefault="000C1E50" w:rsidP="00D86144">
                      <w:pPr>
                        <w:rPr>
                          <w:rFonts w:ascii="Lucida Console" w:hAnsi="Lucida Console"/>
                          <w:sz w:val="12"/>
                        </w:rPr>
                      </w:pPr>
                      <w:r w:rsidRPr="00D86144">
                        <w:rPr>
                          <w:rFonts w:ascii="Lucida Console" w:hAnsi="Lucida Console"/>
                          <w:sz w:val="12"/>
                        </w:rPr>
                        <w:t xml:space="preserve">  if ((pb1.Position &gt; 10) and (pb2.Position &lt; 100)) then</w:t>
                      </w:r>
                    </w:p>
                    <w:p w14:paraId="310B381B" w14:textId="77777777" w:rsidR="000C1E50" w:rsidRPr="00D86144" w:rsidRDefault="000C1E50" w:rsidP="00D86144">
                      <w:pPr>
                        <w:rPr>
                          <w:rFonts w:ascii="Lucida Console" w:hAnsi="Lucida Console"/>
                          <w:sz w:val="12"/>
                        </w:rPr>
                      </w:pPr>
                      <w:r w:rsidRPr="00D86144">
                        <w:rPr>
                          <w:rFonts w:ascii="Lucida Console" w:hAnsi="Lucida Console"/>
                          <w:sz w:val="12"/>
                        </w:rPr>
                        <w:t xml:space="preserve">  begin</w:t>
                      </w:r>
                    </w:p>
                    <w:p w14:paraId="16742A05" w14:textId="77777777" w:rsidR="000C1E50" w:rsidRPr="00D86144" w:rsidRDefault="000C1E50" w:rsidP="00D86144">
                      <w:pPr>
                        <w:rPr>
                          <w:rFonts w:ascii="Lucida Console" w:hAnsi="Lucida Console"/>
                          <w:sz w:val="12"/>
                        </w:rPr>
                      </w:pPr>
                      <w:r w:rsidRPr="00D86144">
                        <w:rPr>
                          <w:rFonts w:ascii="Lucida Console" w:hAnsi="Lucida Console"/>
                          <w:sz w:val="12"/>
                        </w:rPr>
                        <w:t xml:space="preserve">    setglobalgamelevel(2);</w:t>
                      </w:r>
                    </w:p>
                    <w:p w14:paraId="017CBCDD" w14:textId="77777777" w:rsidR="000C1E50" w:rsidRPr="00D86144" w:rsidRDefault="000C1E50" w:rsidP="00D86144">
                      <w:pPr>
                        <w:rPr>
                          <w:rFonts w:ascii="Lucida Console" w:hAnsi="Lucida Console"/>
                          <w:sz w:val="12"/>
                        </w:rPr>
                      </w:pPr>
                      <w:r w:rsidRPr="00D86144">
                        <w:rPr>
                          <w:rFonts w:ascii="Lucida Console" w:hAnsi="Lucida Console"/>
                          <w:sz w:val="12"/>
                        </w:rPr>
                        <w:t xml:space="preserve">    frmLevel.Show;</w:t>
                      </w:r>
                    </w:p>
                    <w:p w14:paraId="296622DC" w14:textId="77777777" w:rsidR="000C1E50" w:rsidRPr="00D86144" w:rsidRDefault="000C1E50" w:rsidP="00D86144">
                      <w:pPr>
                        <w:rPr>
                          <w:rFonts w:ascii="Lucida Console" w:hAnsi="Lucida Console"/>
                          <w:sz w:val="12"/>
                        </w:rPr>
                      </w:pPr>
                      <w:r w:rsidRPr="00D86144">
                        <w:rPr>
                          <w:rFonts w:ascii="Lucida Console" w:hAnsi="Lucida Console"/>
                          <w:sz w:val="12"/>
                        </w:rPr>
                        <w:t xml:space="preserve">    frmMainmenu.Hide;</w:t>
                      </w:r>
                    </w:p>
                    <w:p w14:paraId="4E540AB8" w14:textId="77777777" w:rsidR="000C1E50" w:rsidRPr="00D86144" w:rsidRDefault="000C1E50" w:rsidP="00D86144">
                      <w:pPr>
                        <w:rPr>
                          <w:rFonts w:ascii="Lucida Console" w:hAnsi="Lucida Console"/>
                          <w:sz w:val="12"/>
                        </w:rPr>
                      </w:pPr>
                      <w:r w:rsidRPr="00D86144">
                        <w:rPr>
                          <w:rFonts w:ascii="Lucida Console" w:hAnsi="Lucida Console"/>
                          <w:sz w:val="12"/>
                        </w:rPr>
                        <w:t xml:space="preserve">  end</w:t>
                      </w:r>
                    </w:p>
                    <w:p w14:paraId="092C0E0D" w14:textId="77777777" w:rsidR="000C1E50" w:rsidRPr="00D86144" w:rsidRDefault="000C1E50" w:rsidP="00D86144">
                      <w:pPr>
                        <w:rPr>
                          <w:rFonts w:ascii="Lucida Console" w:hAnsi="Lucida Console"/>
                          <w:sz w:val="12"/>
                        </w:rPr>
                      </w:pPr>
                      <w:r w:rsidRPr="00D86144">
                        <w:rPr>
                          <w:rFonts w:ascii="Lucida Console" w:hAnsi="Lucida Console"/>
                          <w:sz w:val="12"/>
                        </w:rPr>
                        <w:t xml:space="preserve">  else</w:t>
                      </w:r>
                    </w:p>
                    <w:p w14:paraId="7A23B261" w14:textId="77777777" w:rsidR="000C1E50" w:rsidRPr="00D86144" w:rsidRDefault="000C1E50" w:rsidP="00D86144">
                      <w:pPr>
                        <w:rPr>
                          <w:rFonts w:ascii="Lucida Console" w:hAnsi="Lucida Console"/>
                          <w:sz w:val="12"/>
                        </w:rPr>
                      </w:pPr>
                      <w:r w:rsidRPr="00D86144">
                        <w:rPr>
                          <w:rFonts w:ascii="Lucida Console" w:hAnsi="Lucida Console"/>
                          <w:sz w:val="12"/>
                        </w:rPr>
                        <w:t xml:space="preserve">    showmessage('Level is locked. Try playing a previous level.');</w:t>
                      </w:r>
                    </w:p>
                    <w:p w14:paraId="3E8FEAA4" w14:textId="467F3324" w:rsidR="000C1E50" w:rsidRPr="001737C6" w:rsidRDefault="000C1E50" w:rsidP="00D86144">
                      <w:pPr>
                        <w:rPr>
                          <w:rFonts w:ascii="Lucida Console" w:hAnsi="Lucida Console"/>
                          <w:sz w:val="12"/>
                        </w:rPr>
                      </w:pPr>
                      <w:r w:rsidRPr="00D86144">
                        <w:rPr>
                          <w:rFonts w:ascii="Lucida Console" w:hAnsi="Lucida Console"/>
                          <w:sz w:val="12"/>
                        </w:rPr>
                        <w:t>end;</w:t>
                      </w:r>
                    </w:p>
                  </w:txbxContent>
                </v:textbox>
                <w10:wrap type="tight" anchorx="margin"/>
              </v:shape>
            </w:pict>
          </mc:Fallback>
        </mc:AlternateContent>
      </w:r>
      <w:r>
        <w:t xml:space="preserve">This code sets the position of each progress bar to the percentage of the user progress over the size of the level. If the position is at 100, the colour of the progress bar is set to green, to clearly show the level is finished. Initially, this code was much larger, as each of the 12 progress bars had to be handled individually. The inclusion of a for loop makes this code more concise, although it required extra research to find each component. Furthermore, due to the limitations of object programming in </w:t>
      </w:r>
      <w:r w:rsidR="00C76F18">
        <w:t>Delphi</w:t>
      </w:r>
      <w:r>
        <w:t>, the setting of progress bar positions had to be completed twice. Completing it once does not always work reliably.</w:t>
      </w:r>
    </w:p>
    <w:p w14:paraId="3A4B151C" w14:textId="1440FEE5" w:rsidR="00D86144" w:rsidRDefault="00D86144" w:rsidP="00D161C5">
      <w:r>
        <w:t xml:space="preserve">Upon selecting a level, an initial check is made to see </w:t>
      </w:r>
      <w:r w:rsidR="003E6812">
        <w:t>if the level is incomplete and that a previous level has been partially completed. This decision was made to aid in the natural progression of the game, preventing users from immediately jumping into the last level.</w:t>
      </w:r>
    </w:p>
    <w:p w14:paraId="543677E2" w14:textId="020BAECA" w:rsidR="00D86144" w:rsidRDefault="00D86144" w:rsidP="00D161C5"/>
    <w:p w14:paraId="153D3ADA" w14:textId="3683676D" w:rsidR="003E6812" w:rsidRDefault="003E6812" w:rsidP="00D161C5">
      <w:r>
        <w:t xml:space="preserve">Although selecting a level does not yet do anything, the main menu is functional. </w:t>
      </w:r>
      <w:r w:rsidR="00AF2857">
        <w:t>Therefore,</w:t>
      </w:r>
      <w:r>
        <w:t xml:space="preserve"> the next major iteration has been met.</w:t>
      </w:r>
    </w:p>
    <w:p w14:paraId="42E28BB3" w14:textId="08161E88" w:rsidR="003E6812" w:rsidRDefault="003E6812" w:rsidP="00D161C5"/>
    <w:p w14:paraId="539E0C57" w14:textId="2285B254" w:rsidR="003E6812" w:rsidRDefault="003E6812" w:rsidP="003E6812">
      <w:pPr>
        <w:pStyle w:val="Heading1"/>
      </w:pPr>
      <w:r>
        <w:t>15/12/18</w:t>
      </w:r>
    </w:p>
    <w:p w14:paraId="6F8C3B61" w14:textId="05E7D968" w:rsidR="003E6812" w:rsidRDefault="00AF2857" w:rsidP="00AF2857">
      <w:pPr>
        <w:pStyle w:val="ListParagraph"/>
        <w:numPr>
          <w:ilvl w:val="0"/>
          <w:numId w:val="2"/>
        </w:numPr>
      </w:pPr>
      <w:bookmarkStart w:id="1" w:name="_Hlk7523990"/>
      <w:r>
        <w:t>Create forms and UI elements for the headset/mic settings</w:t>
      </w:r>
    </w:p>
    <w:bookmarkEnd w:id="1"/>
    <w:p w14:paraId="3CE96BBF" w14:textId="4692F99B" w:rsidR="00AF2857" w:rsidRDefault="00AF2857" w:rsidP="00AF2857"/>
    <w:p w14:paraId="75FD954C" w14:textId="53B771DB" w:rsidR="00AF2857" w:rsidRDefault="00AF2857" w:rsidP="00AF2857">
      <w:r>
        <w:rPr>
          <w:noProof/>
          <w:lang w:eastAsia="en-GB"/>
        </w:rPr>
        <w:drawing>
          <wp:anchor distT="0" distB="0" distL="114300" distR="114300" simplePos="0" relativeHeight="251699200" behindDoc="0" locked="0" layoutInCell="1" allowOverlap="1" wp14:anchorId="6B27B606" wp14:editId="3582045C">
            <wp:simplePos x="0" y="0"/>
            <wp:positionH relativeFrom="column">
              <wp:posOffset>2324100</wp:posOffset>
            </wp:positionH>
            <wp:positionV relativeFrom="paragraph">
              <wp:posOffset>13970</wp:posOffset>
            </wp:positionV>
            <wp:extent cx="3333750" cy="2740660"/>
            <wp:effectExtent l="0" t="0" r="0" b="2540"/>
            <wp:wrapTight wrapText="bothSides">
              <wp:wrapPolygon edited="0">
                <wp:start x="0" y="0"/>
                <wp:lineTo x="0" y="21470"/>
                <wp:lineTo x="21477" y="21470"/>
                <wp:lineTo x="21477"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r="36793"/>
                    <a:stretch/>
                  </pic:blipFill>
                  <pic:spPr bwMode="auto">
                    <a:xfrm>
                      <a:off x="0" y="0"/>
                      <a:ext cx="3333750" cy="27406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t>The only customizable elements for my program are those attached to the speech API, including speech rate and volume. Later development could include settings for other elements of the program. For example, display settings to change the colour scheme, making the program easier to see for those with colour blindness. For now, forms will be created for the base settings menu and the headset/mic settings.</w:t>
      </w:r>
    </w:p>
    <w:p w14:paraId="4A1BF65A" w14:textId="2DC6A853" w:rsidR="00AF2857" w:rsidRDefault="00AF2857" w:rsidP="00AF2857"/>
    <w:p w14:paraId="39343286" w14:textId="1E789323" w:rsidR="00AF2857" w:rsidRDefault="00AF2857" w:rsidP="00AF2857"/>
    <w:p w14:paraId="1C76B5B6" w14:textId="77777777" w:rsidR="00273B6D" w:rsidRDefault="00273B6D" w:rsidP="00AF2857"/>
    <w:p w14:paraId="7009A42A" w14:textId="77777777" w:rsidR="00273B6D" w:rsidRDefault="00273B6D" w:rsidP="00AF2857"/>
    <w:p w14:paraId="3C78EB30" w14:textId="77777777" w:rsidR="00273B6D" w:rsidRDefault="00273B6D" w:rsidP="00AF2857"/>
    <w:p w14:paraId="12B1657B" w14:textId="3A42A0FE" w:rsidR="00273B6D" w:rsidRDefault="00273B6D" w:rsidP="00AF2857">
      <w:r>
        <w:rPr>
          <w:noProof/>
          <w:lang w:eastAsia="en-GB"/>
        </w:rPr>
        <mc:AlternateContent>
          <mc:Choice Requires="wps">
            <w:drawing>
              <wp:anchor distT="0" distB="0" distL="114300" distR="114300" simplePos="0" relativeHeight="251706368" behindDoc="1" locked="0" layoutInCell="1" allowOverlap="1" wp14:anchorId="10136046" wp14:editId="57EDFCE3">
                <wp:simplePos x="0" y="0"/>
                <wp:positionH relativeFrom="margin">
                  <wp:align>left</wp:align>
                </wp:positionH>
                <wp:positionV relativeFrom="paragraph">
                  <wp:posOffset>7181215</wp:posOffset>
                </wp:positionV>
                <wp:extent cx="5486400" cy="1304925"/>
                <wp:effectExtent l="0" t="0" r="19050" b="28575"/>
                <wp:wrapTight wrapText="bothSides">
                  <wp:wrapPolygon edited="0">
                    <wp:start x="0" y="0"/>
                    <wp:lineTo x="0" y="21758"/>
                    <wp:lineTo x="21600" y="21758"/>
                    <wp:lineTo x="21600" y="0"/>
                    <wp:lineTo x="0" y="0"/>
                  </wp:wrapPolygon>
                </wp:wrapTight>
                <wp:docPr id="28" name="Text Box 28"/>
                <wp:cNvGraphicFramePr/>
                <a:graphic xmlns:a="http://schemas.openxmlformats.org/drawingml/2006/main">
                  <a:graphicData uri="http://schemas.microsoft.com/office/word/2010/wordprocessingShape">
                    <wps:wsp>
                      <wps:cNvSpPr txBox="1"/>
                      <wps:spPr>
                        <a:xfrm>
                          <a:off x="0" y="0"/>
                          <a:ext cx="5486400" cy="1304925"/>
                        </a:xfrm>
                        <a:prstGeom prst="rect">
                          <a:avLst/>
                        </a:prstGeom>
                        <a:solidFill>
                          <a:schemeClr val="lt1"/>
                        </a:solidFill>
                        <a:ln w="6350">
                          <a:solidFill>
                            <a:prstClr val="black"/>
                          </a:solidFill>
                        </a:ln>
                      </wps:spPr>
                      <wps:txbx>
                        <w:txbxContent>
                          <w:p w14:paraId="50CB6CA9" w14:textId="77777777" w:rsidR="000C1E50" w:rsidRPr="00273B6D" w:rsidRDefault="000C1E50" w:rsidP="00273B6D">
                            <w:pPr>
                              <w:rPr>
                                <w:rFonts w:ascii="Lucida Console" w:hAnsi="Lucida Console"/>
                                <w:sz w:val="12"/>
                              </w:rPr>
                            </w:pPr>
                            <w:r w:rsidRPr="00273B6D">
                              <w:rPr>
                                <w:rFonts w:ascii="Lucida Console" w:hAnsi="Lucida Console"/>
                                <w:sz w:val="12"/>
                              </w:rPr>
                              <w:t>procedure TfrmHeadsetsettings.FormCreate(Sender: TObject);</w:t>
                            </w:r>
                          </w:p>
                          <w:p w14:paraId="27145EE5" w14:textId="77777777" w:rsidR="000C1E50" w:rsidRPr="00273B6D" w:rsidRDefault="000C1E50" w:rsidP="00273B6D">
                            <w:pPr>
                              <w:rPr>
                                <w:rFonts w:ascii="Lucida Console" w:hAnsi="Lucida Console"/>
                                <w:sz w:val="12"/>
                              </w:rPr>
                            </w:pPr>
                            <w:r w:rsidRPr="00273B6D">
                              <w:rPr>
                                <w:rFonts w:ascii="Lucida Console" w:hAnsi="Lucida Console"/>
                                <w:sz w:val="12"/>
                              </w:rPr>
                              <w:t>var</w:t>
                            </w:r>
                          </w:p>
                          <w:p w14:paraId="53894651" w14:textId="77777777" w:rsidR="000C1E50" w:rsidRPr="00273B6D" w:rsidRDefault="000C1E50" w:rsidP="00273B6D">
                            <w:pPr>
                              <w:rPr>
                                <w:rFonts w:ascii="Lucida Console" w:hAnsi="Lucida Console"/>
                                <w:sz w:val="12"/>
                              </w:rPr>
                            </w:pPr>
                            <w:r w:rsidRPr="00273B6D">
                              <w:rPr>
                                <w:rFonts w:ascii="Lucida Console" w:hAnsi="Lucida Console"/>
                                <w:sz w:val="12"/>
                              </w:rPr>
                              <w:t xml:space="preserve">  i: integer;</w:t>
                            </w:r>
                          </w:p>
                          <w:p w14:paraId="545B6412" w14:textId="77777777" w:rsidR="000C1E50" w:rsidRPr="00273B6D" w:rsidRDefault="000C1E50" w:rsidP="00273B6D">
                            <w:pPr>
                              <w:rPr>
                                <w:rFonts w:ascii="Lucida Console" w:hAnsi="Lucida Console"/>
                                <w:sz w:val="12"/>
                              </w:rPr>
                            </w:pPr>
                            <w:r w:rsidRPr="00273B6D">
                              <w:rPr>
                                <w:rFonts w:ascii="Lucida Console" w:hAnsi="Lucida Console"/>
                                <w:sz w:val="12"/>
                              </w:rPr>
                              <w:t>begin</w:t>
                            </w:r>
                          </w:p>
                          <w:p w14:paraId="511AEDCA" w14:textId="77777777" w:rsidR="000C1E50" w:rsidRPr="00273B6D" w:rsidRDefault="000C1E50" w:rsidP="00273B6D">
                            <w:pPr>
                              <w:rPr>
                                <w:rFonts w:ascii="Lucida Console" w:hAnsi="Lucida Console"/>
                                <w:sz w:val="12"/>
                              </w:rPr>
                            </w:pPr>
                            <w:r w:rsidRPr="00273B6D">
                              <w:rPr>
                                <w:rFonts w:ascii="Lucida Console" w:hAnsi="Lucida Console"/>
                                <w:sz w:val="12"/>
                              </w:rPr>
                              <w:t xml:space="preserve">  frmHeadsetsettings.Position := poscreencenter;</w:t>
                            </w:r>
                          </w:p>
                          <w:p w14:paraId="112143C4" w14:textId="77777777" w:rsidR="000C1E50" w:rsidRPr="00273B6D" w:rsidRDefault="000C1E50" w:rsidP="00273B6D">
                            <w:pPr>
                              <w:rPr>
                                <w:rFonts w:ascii="Lucida Console" w:hAnsi="Lucida Console"/>
                                <w:sz w:val="12"/>
                              </w:rPr>
                            </w:pPr>
                            <w:r w:rsidRPr="00273B6D">
                              <w:rPr>
                                <w:rFonts w:ascii="Lucida Console" w:hAnsi="Lucida Console"/>
                                <w:sz w:val="12"/>
                              </w:rPr>
                              <w:t xml:space="preserve">  // Gather speech object tokens for all available voices (SpeechAPI)</w:t>
                            </w:r>
                          </w:p>
                          <w:p w14:paraId="44316076" w14:textId="77777777" w:rsidR="000C1E50" w:rsidRPr="00273B6D" w:rsidRDefault="000C1E50" w:rsidP="00273B6D">
                            <w:pPr>
                              <w:rPr>
                                <w:rFonts w:ascii="Lucida Console" w:hAnsi="Lucida Console"/>
                                <w:sz w:val="12"/>
                              </w:rPr>
                            </w:pPr>
                            <w:r w:rsidRPr="00273B6D">
                              <w:rPr>
                                <w:rFonts w:ascii="Lucida Console" w:hAnsi="Lucida Console"/>
                                <w:sz w:val="12"/>
                              </w:rPr>
                              <w:t xml:space="preserve">  SOTokens := SpVoice.GetVoices('', '');</w:t>
                            </w:r>
                          </w:p>
                          <w:p w14:paraId="354E79CA" w14:textId="77777777" w:rsidR="000C1E50" w:rsidRPr="00273B6D" w:rsidRDefault="000C1E50" w:rsidP="00273B6D">
                            <w:pPr>
                              <w:rPr>
                                <w:rFonts w:ascii="Lucida Console" w:hAnsi="Lucida Console"/>
                                <w:sz w:val="12"/>
                              </w:rPr>
                            </w:pPr>
                            <w:r w:rsidRPr="00273B6D">
                              <w:rPr>
                                <w:rFonts w:ascii="Lucida Console" w:hAnsi="Lucida Console"/>
                                <w:sz w:val="12"/>
                              </w:rPr>
                              <w:t xml:space="preserve">  // Populate cbVoices with voices</w:t>
                            </w:r>
                          </w:p>
                          <w:p w14:paraId="1EA31BF1" w14:textId="77777777" w:rsidR="000C1E50" w:rsidRPr="00273B6D" w:rsidRDefault="000C1E50" w:rsidP="00273B6D">
                            <w:pPr>
                              <w:rPr>
                                <w:rFonts w:ascii="Lucida Console" w:hAnsi="Lucida Console"/>
                                <w:sz w:val="12"/>
                              </w:rPr>
                            </w:pPr>
                            <w:r w:rsidRPr="00273B6D">
                              <w:rPr>
                                <w:rFonts w:ascii="Lucida Console" w:hAnsi="Lucida Console"/>
                                <w:sz w:val="12"/>
                              </w:rPr>
                              <w:t xml:space="preserve">  for i := 0 to (SOTokens.Count - 1) do</w:t>
                            </w:r>
                          </w:p>
                          <w:p w14:paraId="7273B30E" w14:textId="77777777" w:rsidR="000C1E50" w:rsidRPr="00273B6D" w:rsidRDefault="000C1E50" w:rsidP="00273B6D">
                            <w:pPr>
                              <w:rPr>
                                <w:rFonts w:ascii="Lucida Console" w:hAnsi="Lucida Console"/>
                                <w:sz w:val="12"/>
                              </w:rPr>
                            </w:pPr>
                            <w:r w:rsidRPr="00273B6D">
                              <w:rPr>
                                <w:rFonts w:ascii="Lucida Console" w:hAnsi="Lucida Console"/>
                                <w:sz w:val="12"/>
                              </w:rPr>
                              <w:t xml:space="preserve">  begin</w:t>
                            </w:r>
                          </w:p>
                          <w:p w14:paraId="5BA91D5D" w14:textId="77777777" w:rsidR="000C1E50" w:rsidRPr="00273B6D" w:rsidRDefault="000C1E50" w:rsidP="00273B6D">
                            <w:pPr>
                              <w:rPr>
                                <w:rFonts w:ascii="Lucida Console" w:hAnsi="Lucida Console"/>
                                <w:sz w:val="12"/>
                              </w:rPr>
                            </w:pPr>
                            <w:r w:rsidRPr="00273B6D">
                              <w:rPr>
                                <w:rFonts w:ascii="Lucida Console" w:hAnsi="Lucida Console"/>
                                <w:sz w:val="12"/>
                              </w:rPr>
                              <w:t xml:space="preserve">    SOToken := SOTokens.Item(i);</w:t>
                            </w:r>
                          </w:p>
                          <w:p w14:paraId="01D86D9A" w14:textId="77777777" w:rsidR="000C1E50" w:rsidRPr="00273B6D" w:rsidRDefault="000C1E50" w:rsidP="00273B6D">
                            <w:pPr>
                              <w:rPr>
                                <w:rFonts w:ascii="Lucida Console" w:hAnsi="Lucida Console"/>
                                <w:sz w:val="12"/>
                              </w:rPr>
                            </w:pPr>
                            <w:r w:rsidRPr="00273B6D">
                              <w:rPr>
                                <w:rFonts w:ascii="Lucida Console" w:hAnsi="Lucida Console"/>
                                <w:sz w:val="12"/>
                              </w:rPr>
                              <w:t xml:space="preserve">    cbVoices.Items.AddObject(SOToken.GetDescription(0), TObject(SOToken));</w:t>
                            </w:r>
                          </w:p>
                          <w:p w14:paraId="66F1673D" w14:textId="77777777" w:rsidR="000C1E50" w:rsidRPr="00273B6D" w:rsidRDefault="000C1E50" w:rsidP="00273B6D">
                            <w:pPr>
                              <w:rPr>
                                <w:rFonts w:ascii="Lucida Console" w:hAnsi="Lucida Console"/>
                                <w:sz w:val="12"/>
                              </w:rPr>
                            </w:pPr>
                            <w:r w:rsidRPr="00273B6D">
                              <w:rPr>
                                <w:rFonts w:ascii="Lucida Console" w:hAnsi="Lucida Console"/>
                                <w:sz w:val="12"/>
                              </w:rPr>
                              <w:t xml:space="preserve">    //Increment descriptor reference count to ensure it's not destroyed</w:t>
                            </w:r>
                          </w:p>
                          <w:p w14:paraId="56127524" w14:textId="77777777" w:rsidR="000C1E50" w:rsidRPr="00273B6D" w:rsidRDefault="000C1E50" w:rsidP="00273B6D">
                            <w:pPr>
                              <w:rPr>
                                <w:rFonts w:ascii="Lucida Console" w:hAnsi="Lucida Console"/>
                                <w:sz w:val="12"/>
                              </w:rPr>
                            </w:pPr>
                            <w:r w:rsidRPr="00273B6D">
                              <w:rPr>
                                <w:rFonts w:ascii="Lucida Console" w:hAnsi="Lucida Console"/>
                                <w:sz w:val="12"/>
                              </w:rPr>
                              <w:t xml:space="preserve">    SOToken._AddRef;</w:t>
                            </w:r>
                          </w:p>
                          <w:p w14:paraId="1D24B8BA" w14:textId="77777777" w:rsidR="000C1E50" w:rsidRPr="00273B6D" w:rsidRDefault="000C1E50" w:rsidP="00273B6D">
                            <w:pPr>
                              <w:rPr>
                                <w:rFonts w:ascii="Lucida Console" w:hAnsi="Lucida Console"/>
                                <w:sz w:val="12"/>
                              </w:rPr>
                            </w:pPr>
                            <w:r w:rsidRPr="00273B6D">
                              <w:rPr>
                                <w:rFonts w:ascii="Lucida Console" w:hAnsi="Lucida Console"/>
                                <w:sz w:val="12"/>
                              </w:rPr>
                              <w:t xml:space="preserve">  end;</w:t>
                            </w:r>
                          </w:p>
                          <w:p w14:paraId="16B12378" w14:textId="24CF7876" w:rsidR="000C1E50" w:rsidRPr="001737C6" w:rsidRDefault="000C1E50" w:rsidP="00273B6D">
                            <w:pPr>
                              <w:rPr>
                                <w:rFonts w:ascii="Lucida Console" w:hAnsi="Lucida Console"/>
                                <w:sz w:val="12"/>
                              </w:rPr>
                            </w:pPr>
                            <w:r w:rsidRPr="00273B6D">
                              <w:rPr>
                                <w:rFonts w:ascii="Lucida Console" w:hAnsi="Lucida Console"/>
                                <w:sz w:val="12"/>
                              </w:rPr>
                              <w: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136046" id="Text Box 28" o:spid="_x0000_s1042" type="#_x0000_t202" style="position:absolute;margin-left:0;margin-top:565.45pt;width:6in;height:102.75pt;z-index:-25161011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" fillcolor="white [3201]" strokeweight=".5pt">
                <v:textbox>
                  <w:txbxContent>
                    <w:p w14:paraId="50CB6CA9" w14:textId="77777777" w:rsidR="000C1E50" w:rsidRPr="00273B6D" w:rsidRDefault="000C1E50" w:rsidP="00273B6D">
                      <w:pPr>
                        <w:rPr>
                          <w:rFonts w:ascii="Lucida Console" w:hAnsi="Lucida Console"/>
                          <w:sz w:val="12"/>
                        </w:rPr>
                      </w:pPr>
                      <w:r w:rsidRPr="00273B6D">
                        <w:rPr>
                          <w:rFonts w:ascii="Lucida Console" w:hAnsi="Lucida Console"/>
                          <w:sz w:val="12"/>
                        </w:rPr>
                        <w:t>procedure TfrmHeadsetsettings.FormCreate(Sender: TObject);</w:t>
                      </w:r>
                    </w:p>
                    <w:p w14:paraId="27145EE5" w14:textId="77777777" w:rsidR="000C1E50" w:rsidRPr="00273B6D" w:rsidRDefault="000C1E50" w:rsidP="00273B6D">
                      <w:pPr>
                        <w:rPr>
                          <w:rFonts w:ascii="Lucida Console" w:hAnsi="Lucida Console"/>
                          <w:sz w:val="12"/>
                        </w:rPr>
                      </w:pPr>
                      <w:r w:rsidRPr="00273B6D">
                        <w:rPr>
                          <w:rFonts w:ascii="Lucida Console" w:hAnsi="Lucida Console"/>
                          <w:sz w:val="12"/>
                        </w:rPr>
                        <w:t>var</w:t>
                      </w:r>
                    </w:p>
                    <w:p w14:paraId="53894651" w14:textId="77777777" w:rsidR="000C1E50" w:rsidRPr="00273B6D" w:rsidRDefault="000C1E50" w:rsidP="00273B6D">
                      <w:pPr>
                        <w:rPr>
                          <w:rFonts w:ascii="Lucida Console" w:hAnsi="Lucida Console"/>
                          <w:sz w:val="12"/>
                        </w:rPr>
                      </w:pPr>
                      <w:r w:rsidRPr="00273B6D">
                        <w:rPr>
                          <w:rFonts w:ascii="Lucida Console" w:hAnsi="Lucida Console"/>
                          <w:sz w:val="12"/>
                        </w:rPr>
                        <w:t xml:space="preserve">  i: integer;</w:t>
                      </w:r>
                    </w:p>
                    <w:p w14:paraId="545B6412" w14:textId="77777777" w:rsidR="000C1E50" w:rsidRPr="00273B6D" w:rsidRDefault="000C1E50" w:rsidP="00273B6D">
                      <w:pPr>
                        <w:rPr>
                          <w:rFonts w:ascii="Lucida Console" w:hAnsi="Lucida Console"/>
                          <w:sz w:val="12"/>
                        </w:rPr>
                      </w:pPr>
                      <w:r w:rsidRPr="00273B6D">
                        <w:rPr>
                          <w:rFonts w:ascii="Lucida Console" w:hAnsi="Lucida Console"/>
                          <w:sz w:val="12"/>
                        </w:rPr>
                        <w:t>begin</w:t>
                      </w:r>
                    </w:p>
                    <w:p w14:paraId="511AEDCA" w14:textId="77777777" w:rsidR="000C1E50" w:rsidRPr="00273B6D" w:rsidRDefault="000C1E50" w:rsidP="00273B6D">
                      <w:pPr>
                        <w:rPr>
                          <w:rFonts w:ascii="Lucida Console" w:hAnsi="Lucida Console"/>
                          <w:sz w:val="12"/>
                        </w:rPr>
                      </w:pPr>
                      <w:r w:rsidRPr="00273B6D">
                        <w:rPr>
                          <w:rFonts w:ascii="Lucida Console" w:hAnsi="Lucida Console"/>
                          <w:sz w:val="12"/>
                        </w:rPr>
                        <w:t xml:space="preserve">  frmHeadsetsettings.Position := poscreencenter;</w:t>
                      </w:r>
                    </w:p>
                    <w:p w14:paraId="112143C4" w14:textId="77777777" w:rsidR="000C1E50" w:rsidRPr="00273B6D" w:rsidRDefault="000C1E50" w:rsidP="00273B6D">
                      <w:pPr>
                        <w:rPr>
                          <w:rFonts w:ascii="Lucida Console" w:hAnsi="Lucida Console"/>
                          <w:sz w:val="12"/>
                        </w:rPr>
                      </w:pPr>
                      <w:r w:rsidRPr="00273B6D">
                        <w:rPr>
                          <w:rFonts w:ascii="Lucida Console" w:hAnsi="Lucida Console"/>
                          <w:sz w:val="12"/>
                        </w:rPr>
                        <w:t xml:space="preserve">  // Gather speech object tokens for all available voices (SpeechAPI)</w:t>
                      </w:r>
                    </w:p>
                    <w:p w14:paraId="44316076" w14:textId="77777777" w:rsidR="000C1E50" w:rsidRPr="00273B6D" w:rsidRDefault="000C1E50" w:rsidP="00273B6D">
                      <w:pPr>
                        <w:rPr>
                          <w:rFonts w:ascii="Lucida Console" w:hAnsi="Lucida Console"/>
                          <w:sz w:val="12"/>
                        </w:rPr>
                      </w:pPr>
                      <w:r w:rsidRPr="00273B6D">
                        <w:rPr>
                          <w:rFonts w:ascii="Lucida Console" w:hAnsi="Lucida Console"/>
                          <w:sz w:val="12"/>
                        </w:rPr>
                        <w:t xml:space="preserve">  SOTokens := SpVoice.GetVoices('', '');</w:t>
                      </w:r>
                    </w:p>
                    <w:p w14:paraId="354E79CA" w14:textId="77777777" w:rsidR="000C1E50" w:rsidRPr="00273B6D" w:rsidRDefault="000C1E50" w:rsidP="00273B6D">
                      <w:pPr>
                        <w:rPr>
                          <w:rFonts w:ascii="Lucida Console" w:hAnsi="Lucida Console"/>
                          <w:sz w:val="12"/>
                        </w:rPr>
                      </w:pPr>
                      <w:r w:rsidRPr="00273B6D">
                        <w:rPr>
                          <w:rFonts w:ascii="Lucida Console" w:hAnsi="Lucida Console"/>
                          <w:sz w:val="12"/>
                        </w:rPr>
                        <w:t xml:space="preserve">  // Populate cbVoices with voices</w:t>
                      </w:r>
                    </w:p>
                    <w:p w14:paraId="1EA31BF1" w14:textId="77777777" w:rsidR="000C1E50" w:rsidRPr="00273B6D" w:rsidRDefault="000C1E50" w:rsidP="00273B6D">
                      <w:pPr>
                        <w:rPr>
                          <w:rFonts w:ascii="Lucida Console" w:hAnsi="Lucida Console"/>
                          <w:sz w:val="12"/>
                        </w:rPr>
                      </w:pPr>
                      <w:r w:rsidRPr="00273B6D">
                        <w:rPr>
                          <w:rFonts w:ascii="Lucida Console" w:hAnsi="Lucida Console"/>
                          <w:sz w:val="12"/>
                        </w:rPr>
                        <w:t xml:space="preserve">  for i := 0 to (SOTokens.Count - 1) do</w:t>
                      </w:r>
                    </w:p>
                    <w:p w14:paraId="7273B30E" w14:textId="77777777" w:rsidR="000C1E50" w:rsidRPr="00273B6D" w:rsidRDefault="000C1E50" w:rsidP="00273B6D">
                      <w:pPr>
                        <w:rPr>
                          <w:rFonts w:ascii="Lucida Console" w:hAnsi="Lucida Console"/>
                          <w:sz w:val="12"/>
                        </w:rPr>
                      </w:pPr>
                      <w:r w:rsidRPr="00273B6D">
                        <w:rPr>
                          <w:rFonts w:ascii="Lucida Console" w:hAnsi="Lucida Console"/>
                          <w:sz w:val="12"/>
                        </w:rPr>
                        <w:t xml:space="preserve">  begin</w:t>
                      </w:r>
                    </w:p>
                    <w:p w14:paraId="5BA91D5D" w14:textId="77777777" w:rsidR="000C1E50" w:rsidRPr="00273B6D" w:rsidRDefault="000C1E50" w:rsidP="00273B6D">
                      <w:pPr>
                        <w:rPr>
                          <w:rFonts w:ascii="Lucida Console" w:hAnsi="Lucida Console"/>
                          <w:sz w:val="12"/>
                        </w:rPr>
                      </w:pPr>
                      <w:r w:rsidRPr="00273B6D">
                        <w:rPr>
                          <w:rFonts w:ascii="Lucida Console" w:hAnsi="Lucida Console"/>
                          <w:sz w:val="12"/>
                        </w:rPr>
                        <w:t xml:space="preserve">    SOToken := SOTokens.Item(i);</w:t>
                      </w:r>
                    </w:p>
                    <w:p w14:paraId="01D86D9A" w14:textId="77777777" w:rsidR="000C1E50" w:rsidRPr="00273B6D" w:rsidRDefault="000C1E50" w:rsidP="00273B6D">
                      <w:pPr>
                        <w:rPr>
                          <w:rFonts w:ascii="Lucida Console" w:hAnsi="Lucida Console"/>
                          <w:sz w:val="12"/>
                        </w:rPr>
                      </w:pPr>
                      <w:r w:rsidRPr="00273B6D">
                        <w:rPr>
                          <w:rFonts w:ascii="Lucida Console" w:hAnsi="Lucida Console"/>
                          <w:sz w:val="12"/>
                        </w:rPr>
                        <w:t xml:space="preserve">    cbVoices.Items.AddObject(SOToken.GetDescription(0), TObject(SOToken));</w:t>
                      </w:r>
                    </w:p>
                    <w:p w14:paraId="66F1673D" w14:textId="77777777" w:rsidR="000C1E50" w:rsidRPr="00273B6D" w:rsidRDefault="000C1E50" w:rsidP="00273B6D">
                      <w:pPr>
                        <w:rPr>
                          <w:rFonts w:ascii="Lucida Console" w:hAnsi="Lucida Console"/>
                          <w:sz w:val="12"/>
                        </w:rPr>
                      </w:pPr>
                      <w:r w:rsidRPr="00273B6D">
                        <w:rPr>
                          <w:rFonts w:ascii="Lucida Console" w:hAnsi="Lucida Console"/>
                          <w:sz w:val="12"/>
                        </w:rPr>
                        <w:t xml:space="preserve">    //Increment descriptor reference count to ensure it's not destroyed</w:t>
                      </w:r>
                    </w:p>
                    <w:p w14:paraId="56127524" w14:textId="77777777" w:rsidR="000C1E50" w:rsidRPr="00273B6D" w:rsidRDefault="000C1E50" w:rsidP="00273B6D">
                      <w:pPr>
                        <w:rPr>
                          <w:rFonts w:ascii="Lucida Console" w:hAnsi="Lucida Console"/>
                          <w:sz w:val="12"/>
                        </w:rPr>
                      </w:pPr>
                      <w:r w:rsidRPr="00273B6D">
                        <w:rPr>
                          <w:rFonts w:ascii="Lucida Console" w:hAnsi="Lucida Console"/>
                          <w:sz w:val="12"/>
                        </w:rPr>
                        <w:t xml:space="preserve">    SOToken._AddRef;</w:t>
                      </w:r>
                    </w:p>
                    <w:p w14:paraId="1D24B8BA" w14:textId="77777777" w:rsidR="000C1E50" w:rsidRPr="00273B6D" w:rsidRDefault="000C1E50" w:rsidP="00273B6D">
                      <w:pPr>
                        <w:rPr>
                          <w:rFonts w:ascii="Lucida Console" w:hAnsi="Lucida Console"/>
                          <w:sz w:val="12"/>
                        </w:rPr>
                      </w:pPr>
                      <w:r w:rsidRPr="00273B6D">
                        <w:rPr>
                          <w:rFonts w:ascii="Lucida Console" w:hAnsi="Lucida Console"/>
                          <w:sz w:val="12"/>
                        </w:rPr>
                        <w:t xml:space="preserve">  end;</w:t>
                      </w:r>
                    </w:p>
                    <w:p w14:paraId="16B12378" w14:textId="24CF7876" w:rsidR="000C1E50" w:rsidRPr="001737C6" w:rsidRDefault="000C1E50" w:rsidP="00273B6D">
                      <w:pPr>
                        <w:rPr>
                          <w:rFonts w:ascii="Lucida Console" w:hAnsi="Lucida Console"/>
                          <w:sz w:val="12"/>
                        </w:rPr>
                      </w:pPr>
                      <w:r w:rsidRPr="00273B6D">
                        <w:rPr>
                          <w:rFonts w:ascii="Lucida Console" w:hAnsi="Lucida Console"/>
                          <w:sz w:val="12"/>
                        </w:rPr>
                        <w:t>end;</w:t>
                      </w:r>
                    </w:p>
                  </w:txbxContent>
                </v:textbox>
                <w10:wrap type="tight" anchorx="margin"/>
              </v:shape>
            </w:pict>
          </mc:Fallback>
        </mc:AlternateContent>
      </w:r>
      <w:r>
        <w:rPr>
          <w:noProof/>
          <w:lang w:eastAsia="en-GB"/>
        </w:rPr>
        <mc:AlternateContent>
          <mc:Choice Requires="wps">
            <w:drawing>
              <wp:anchor distT="0" distB="0" distL="114300" distR="114300" simplePos="0" relativeHeight="251704320" behindDoc="0" locked="0" layoutInCell="1" allowOverlap="1" wp14:anchorId="2F45D862" wp14:editId="600B6488">
                <wp:simplePos x="0" y="0"/>
                <wp:positionH relativeFrom="column">
                  <wp:posOffset>266700</wp:posOffset>
                </wp:positionH>
                <wp:positionV relativeFrom="paragraph">
                  <wp:posOffset>4895850</wp:posOffset>
                </wp:positionV>
                <wp:extent cx="1038225" cy="1066800"/>
                <wp:effectExtent l="0" t="0" r="28575" b="19050"/>
                <wp:wrapNone/>
                <wp:docPr id="27" name="Rectangle 27"/>
                <wp:cNvGraphicFramePr/>
                <a:graphic xmlns:a="http://schemas.openxmlformats.org/drawingml/2006/main">
                  <a:graphicData uri="http://schemas.microsoft.com/office/word/2010/wordprocessingShape">
                    <wps:wsp>
                      <wps:cNvSpPr/>
                      <wps:spPr>
                        <a:xfrm>
                          <a:off x="0" y="0"/>
                          <a:ext cx="1038225" cy="10668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1BE9B7FF" id="Rectangle 27" o:spid="_x0000_s1026" style="position:absolute;margin-left:21pt;margin-top:385.5pt;width:81.75pt;height:84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" filled="f" strokecolor="red" strokeweight="1pt"/>
            </w:pict>
          </mc:Fallback>
        </mc:AlternateContent>
      </w:r>
      <w:r>
        <w:rPr>
          <w:noProof/>
          <w:lang w:eastAsia="en-GB"/>
        </w:rPr>
        <w:drawing>
          <wp:anchor distT="0" distB="0" distL="114300" distR="114300" simplePos="0" relativeHeight="251703296" behindDoc="0" locked="0" layoutInCell="1" allowOverlap="1" wp14:anchorId="24003ADE" wp14:editId="301CADF8">
            <wp:simplePos x="0" y="0"/>
            <wp:positionH relativeFrom="column">
              <wp:posOffset>0</wp:posOffset>
            </wp:positionH>
            <wp:positionV relativeFrom="paragraph">
              <wp:posOffset>3150235</wp:posOffset>
            </wp:positionV>
            <wp:extent cx="5274310" cy="3094990"/>
            <wp:effectExtent l="0" t="0" r="2540" b="0"/>
            <wp:wrapTight wrapText="bothSides">
              <wp:wrapPolygon edited="0">
                <wp:start x="0" y="0"/>
                <wp:lineTo x="0" y="21405"/>
                <wp:lineTo x="21532" y="21405"/>
                <wp:lineTo x="21532"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094990"/>
                    </a:xfrm>
                    <a:prstGeom prst="rect">
                      <a:avLst/>
                    </a:prstGeom>
                  </pic:spPr>
                </pic:pic>
              </a:graphicData>
            </a:graphic>
          </wp:anchor>
        </w:drawing>
      </w:r>
      <w:r>
        <w:rPr>
          <w:noProof/>
          <w:lang w:eastAsia="en-GB"/>
        </w:rPr>
        <w:drawing>
          <wp:anchor distT="0" distB="0" distL="114300" distR="114300" simplePos="0" relativeHeight="251701248" behindDoc="0" locked="0" layoutInCell="1" allowOverlap="1" wp14:anchorId="4E6D47DF" wp14:editId="574AC089">
            <wp:simplePos x="0" y="0"/>
            <wp:positionH relativeFrom="column">
              <wp:posOffset>0</wp:posOffset>
            </wp:positionH>
            <wp:positionV relativeFrom="paragraph">
              <wp:posOffset>171450</wp:posOffset>
            </wp:positionV>
            <wp:extent cx="5274310" cy="2740660"/>
            <wp:effectExtent l="0" t="0" r="2540" b="2540"/>
            <wp:wrapTight wrapText="bothSides">
              <wp:wrapPolygon edited="0">
                <wp:start x="0" y="0"/>
                <wp:lineTo x="0" y="21470"/>
                <wp:lineTo x="21532" y="21470"/>
                <wp:lineTo x="21532"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740660"/>
                    </a:xfrm>
                    <a:prstGeom prst="rect">
                      <a:avLst/>
                    </a:prstGeom>
                  </pic:spPr>
                </pic:pic>
              </a:graphicData>
            </a:graphic>
          </wp:anchor>
        </w:drawing>
      </w:r>
      <w:r>
        <w:t>With reference to the official Microsoft SAPI ver5.3 documentation</w:t>
      </w:r>
      <w:r>
        <w:rPr>
          <w:rStyle w:val="FootnoteReference"/>
        </w:rPr>
        <w:footnoteReference w:id="2"/>
      </w:r>
      <w:r>
        <w:t>, a decision was made to add customization to the rate, volume and voice properties. For the voice property, a combo box was created to provide the user with all the voices available to them on their system. This section of code populates this combo box:</w:t>
      </w:r>
    </w:p>
    <w:p w14:paraId="2927126E" w14:textId="336A33B9" w:rsidR="00273B6D" w:rsidRDefault="00273B6D" w:rsidP="00AF2857">
      <w:r>
        <w:t>The SAPI documentation also refers to how speech voices are stored and identified, using</w:t>
      </w:r>
      <w:r w:rsidR="00F748C8">
        <w:t xml:space="preserve"> ‘Speech Object Tokens’ or ‘SOTokens’. The line SpVoice.GetVoices(‘’,’’) is responsible for gathering all available speech voices and storing them in an array. The for loop then goes through this array and adds each voice to the combo box, making sure to add them as an object and not a string. The object description refers to the string of text that appears to the user (‘Microsoft Hazel Desktop’).</w:t>
      </w:r>
    </w:p>
    <w:p w14:paraId="0C4F11CF" w14:textId="506ADE42" w:rsidR="00F748C8" w:rsidRDefault="00F748C8" w:rsidP="00AF2857"/>
    <w:p w14:paraId="2EDD5C53" w14:textId="06612148" w:rsidR="00F748C8" w:rsidRDefault="00F748C8" w:rsidP="00AF2857">
      <w:r>
        <w:t xml:space="preserve">Considerable time was spent coming up with a way to transfer the user’s configuration to the level form, where the speech object actually resides. Making changes to the speech object in the HeadsetSettings form does not make the same changes to the speech object in the level form, as they are considered separate objects by the program. The best solution was to store the user’s configuration in a config file, which could be accessed from the level form. </w:t>
      </w:r>
    </w:p>
    <w:p w14:paraId="1FBB0D87" w14:textId="17D4B296" w:rsidR="006C5116" w:rsidRPr="006C5116" w:rsidRDefault="00F748C8" w:rsidP="006C5116">
      <w:r>
        <w:rPr>
          <w:noProof/>
          <w:lang w:eastAsia="en-GB"/>
        </w:rPr>
        <mc:AlternateContent>
          <mc:Choice Requires="wps">
            <w:drawing>
              <wp:anchor distT="0" distB="0" distL="114300" distR="114300" simplePos="0" relativeHeight="251708416" behindDoc="1" locked="0" layoutInCell="1" allowOverlap="1" wp14:anchorId="1E9687DF" wp14:editId="69C91F82">
                <wp:simplePos x="0" y="0"/>
                <wp:positionH relativeFrom="margin">
                  <wp:align>left</wp:align>
                </wp:positionH>
                <wp:positionV relativeFrom="paragraph">
                  <wp:posOffset>179070</wp:posOffset>
                </wp:positionV>
                <wp:extent cx="5486400" cy="1133475"/>
                <wp:effectExtent l="0" t="0" r="19050" b="28575"/>
                <wp:wrapTight wrapText="bothSides">
                  <wp:wrapPolygon edited="0">
                    <wp:start x="0" y="0"/>
                    <wp:lineTo x="0" y="21782"/>
                    <wp:lineTo x="21600" y="21782"/>
                    <wp:lineTo x="21600" y="0"/>
                    <wp:lineTo x="0" y="0"/>
                  </wp:wrapPolygon>
                </wp:wrapTight>
                <wp:docPr id="29" name="Text Box 29"/>
                <wp:cNvGraphicFramePr/>
                <a:graphic xmlns:a="http://schemas.openxmlformats.org/drawingml/2006/main">
                  <a:graphicData uri="http://schemas.microsoft.com/office/word/2010/wordprocessingShape">
                    <wps:wsp>
                      <wps:cNvSpPr txBox="1"/>
                      <wps:spPr>
                        <a:xfrm>
                          <a:off x="0" y="0"/>
                          <a:ext cx="5486400" cy="1133475"/>
                        </a:xfrm>
                        <a:prstGeom prst="rect">
                          <a:avLst/>
                        </a:prstGeom>
                        <a:solidFill>
                          <a:schemeClr val="lt1"/>
                        </a:solidFill>
                        <a:ln w="6350">
                          <a:solidFill>
                            <a:prstClr val="black"/>
                          </a:solidFill>
                        </a:ln>
                      </wps:spPr>
                      <wps:txbx>
                        <w:txbxContent>
                          <w:p w14:paraId="3DAC427B" w14:textId="77777777" w:rsidR="000C1E50" w:rsidRPr="00F748C8" w:rsidRDefault="000C1E50" w:rsidP="00F748C8">
                            <w:pPr>
                              <w:rPr>
                                <w:rFonts w:ascii="Lucida Console" w:hAnsi="Lucida Console"/>
                                <w:sz w:val="12"/>
                              </w:rPr>
                            </w:pPr>
                            <w:r w:rsidRPr="00F748C8">
                              <w:rPr>
                                <w:rFonts w:ascii="Lucida Console" w:hAnsi="Lucida Console"/>
                                <w:sz w:val="12"/>
                              </w:rPr>
                              <w:t>procedure TfrmHeadsetsettings.FormShow(Sender: TObject);</w:t>
                            </w:r>
                          </w:p>
                          <w:p w14:paraId="147F3078" w14:textId="77777777" w:rsidR="000C1E50" w:rsidRPr="00F748C8" w:rsidRDefault="000C1E50" w:rsidP="00F748C8">
                            <w:pPr>
                              <w:rPr>
                                <w:rFonts w:ascii="Lucida Console" w:hAnsi="Lucida Console"/>
                                <w:sz w:val="12"/>
                              </w:rPr>
                            </w:pPr>
                            <w:r w:rsidRPr="00F748C8">
                              <w:rPr>
                                <w:rFonts w:ascii="Lucida Console" w:hAnsi="Lucida Console"/>
                                <w:sz w:val="12"/>
                              </w:rPr>
                              <w:t>begin</w:t>
                            </w:r>
                          </w:p>
                          <w:p w14:paraId="6E731F84" w14:textId="77777777" w:rsidR="000C1E50" w:rsidRPr="00F748C8" w:rsidRDefault="000C1E50" w:rsidP="00F748C8">
                            <w:pPr>
                              <w:rPr>
                                <w:rFonts w:ascii="Lucida Console" w:hAnsi="Lucida Console"/>
                                <w:sz w:val="12"/>
                              </w:rPr>
                            </w:pPr>
                            <w:r w:rsidRPr="00F748C8">
                              <w:rPr>
                                <w:rFonts w:ascii="Lucida Console" w:hAnsi="Lucida Console"/>
                                <w:sz w:val="12"/>
                              </w:rPr>
                              <w:t xml:space="preserve">  CurrentDir := GetCurrentDir;</w:t>
                            </w:r>
                          </w:p>
                          <w:p w14:paraId="518D066F" w14:textId="77777777" w:rsidR="000C1E50" w:rsidRPr="00F748C8" w:rsidRDefault="000C1E50" w:rsidP="00F748C8">
                            <w:pPr>
                              <w:rPr>
                                <w:rFonts w:ascii="Lucida Console" w:hAnsi="Lucida Console"/>
                                <w:sz w:val="12"/>
                              </w:rPr>
                            </w:pPr>
                            <w:r w:rsidRPr="00F748C8">
                              <w:rPr>
                                <w:rFonts w:ascii="Lucida Console" w:hAnsi="Lucida Console"/>
                                <w:sz w:val="12"/>
                              </w:rPr>
                              <w:t xml:space="preserve">  LexiconDir := StringReplace(CurrentDir, 'Win' + (inttostr(SizeOf(Pointer) * 8)</w:t>
                            </w:r>
                          </w:p>
                          <w:p w14:paraId="2A3CB75A" w14:textId="77777777" w:rsidR="000C1E50" w:rsidRPr="00F748C8" w:rsidRDefault="000C1E50" w:rsidP="00F748C8">
                            <w:pPr>
                              <w:rPr>
                                <w:rFonts w:ascii="Lucida Console" w:hAnsi="Lucida Console"/>
                                <w:sz w:val="12"/>
                              </w:rPr>
                            </w:pPr>
                            <w:r w:rsidRPr="00F748C8">
                              <w:rPr>
                                <w:rFonts w:ascii="Lucida Console" w:hAnsi="Lucida Console"/>
                                <w:sz w:val="12"/>
                              </w:rPr>
                              <w:t xml:space="preserve">    ) + '\Debug', 'Lexicon\', [rfIgnoreCase]);</w:t>
                            </w:r>
                          </w:p>
                          <w:p w14:paraId="7652C82A" w14:textId="77777777" w:rsidR="000C1E50" w:rsidRPr="00F748C8" w:rsidRDefault="000C1E50" w:rsidP="00F748C8">
                            <w:pPr>
                              <w:rPr>
                                <w:rFonts w:ascii="Lucida Console" w:hAnsi="Lucida Console"/>
                                <w:sz w:val="12"/>
                              </w:rPr>
                            </w:pPr>
                            <w:r w:rsidRPr="00F748C8">
                              <w:rPr>
                                <w:rFonts w:ascii="Lucida Console" w:hAnsi="Lucida Console"/>
                                <w:sz w:val="12"/>
                              </w:rPr>
                              <w:t xml:space="preserve">  // Create TStringList object, and populate the list with the values in the</w:t>
                            </w:r>
                          </w:p>
                          <w:p w14:paraId="60D5F69B" w14:textId="77777777" w:rsidR="000C1E50" w:rsidRPr="00F748C8" w:rsidRDefault="000C1E50" w:rsidP="00F748C8">
                            <w:pPr>
                              <w:rPr>
                                <w:rFonts w:ascii="Lucida Console" w:hAnsi="Lucida Console"/>
                                <w:sz w:val="12"/>
                              </w:rPr>
                            </w:pPr>
                            <w:r w:rsidRPr="00F748C8">
                              <w:rPr>
                                <w:rFonts w:ascii="Lucida Console" w:hAnsi="Lucida Console"/>
                                <w:sz w:val="12"/>
                              </w:rPr>
                              <w:t xml:space="preserve">  // Config file: 1st line = volume .. etc...</w:t>
                            </w:r>
                          </w:p>
                          <w:p w14:paraId="0B628230" w14:textId="77777777" w:rsidR="000C1E50" w:rsidRPr="00F748C8" w:rsidRDefault="000C1E50" w:rsidP="00F748C8">
                            <w:pPr>
                              <w:rPr>
                                <w:rFonts w:ascii="Lucida Console" w:hAnsi="Lucida Console"/>
                                <w:sz w:val="12"/>
                              </w:rPr>
                            </w:pPr>
                            <w:r w:rsidRPr="00F748C8">
                              <w:rPr>
                                <w:rFonts w:ascii="Lucida Console" w:hAnsi="Lucida Console"/>
                                <w:sz w:val="12"/>
                              </w:rPr>
                              <w:t xml:space="preserve">  sl := TStringList.Create;</w:t>
                            </w:r>
                          </w:p>
                          <w:p w14:paraId="5D2911CD" w14:textId="77777777" w:rsidR="000C1E50" w:rsidRPr="00F748C8" w:rsidRDefault="000C1E50" w:rsidP="00F748C8">
                            <w:pPr>
                              <w:rPr>
                                <w:rFonts w:ascii="Lucida Console" w:hAnsi="Lucida Console"/>
                                <w:sz w:val="12"/>
                              </w:rPr>
                            </w:pPr>
                            <w:r w:rsidRPr="00F748C8">
                              <w:rPr>
                                <w:rFonts w:ascii="Lucida Console" w:hAnsi="Lucida Console"/>
                                <w:sz w:val="12"/>
                              </w:rPr>
                              <w:t xml:space="preserve">  sl.LoadFromFile(LexiconDir + 'VoiceConfig.txt');</w:t>
                            </w:r>
                          </w:p>
                          <w:p w14:paraId="0B9CBF51" w14:textId="77777777" w:rsidR="000C1E50" w:rsidRPr="00F748C8" w:rsidRDefault="000C1E50" w:rsidP="00F748C8">
                            <w:pPr>
                              <w:rPr>
                                <w:rFonts w:ascii="Lucida Console" w:hAnsi="Lucida Console"/>
                                <w:sz w:val="12"/>
                              </w:rPr>
                            </w:pPr>
                            <w:r w:rsidRPr="00F748C8">
                              <w:rPr>
                                <w:rFonts w:ascii="Lucida Console" w:hAnsi="Lucida Console"/>
                                <w:sz w:val="12"/>
                              </w:rPr>
                              <w:t xml:space="preserve">  tbVolume.Position := strtoint(sl[0]);</w:t>
                            </w:r>
                          </w:p>
                          <w:p w14:paraId="176431BD" w14:textId="77777777" w:rsidR="000C1E50" w:rsidRPr="00F748C8" w:rsidRDefault="000C1E50" w:rsidP="00F748C8">
                            <w:pPr>
                              <w:rPr>
                                <w:rFonts w:ascii="Lucida Console" w:hAnsi="Lucida Console"/>
                                <w:sz w:val="12"/>
                              </w:rPr>
                            </w:pPr>
                            <w:r w:rsidRPr="00F748C8">
                              <w:rPr>
                                <w:rFonts w:ascii="Lucida Console" w:hAnsi="Lucida Console"/>
                                <w:sz w:val="12"/>
                              </w:rPr>
                              <w:t xml:space="preserve">  tbRate.Position := strtoint(sl[1]);</w:t>
                            </w:r>
                          </w:p>
                          <w:p w14:paraId="79D4D2AF" w14:textId="77777777" w:rsidR="000C1E50" w:rsidRPr="00F748C8" w:rsidRDefault="000C1E50" w:rsidP="00F748C8">
                            <w:pPr>
                              <w:rPr>
                                <w:rFonts w:ascii="Lucida Console" w:hAnsi="Lucida Console"/>
                                <w:sz w:val="12"/>
                              </w:rPr>
                            </w:pPr>
                            <w:r w:rsidRPr="00F748C8">
                              <w:rPr>
                                <w:rFonts w:ascii="Lucida Console" w:hAnsi="Lucida Console"/>
                                <w:sz w:val="12"/>
                              </w:rPr>
                              <w:t xml:space="preserve">  cbVoices.ItemIndex := strtoint(sl[2]);</w:t>
                            </w:r>
                          </w:p>
                          <w:p w14:paraId="0D557AA4" w14:textId="74A37829" w:rsidR="000C1E50" w:rsidRPr="001737C6" w:rsidRDefault="000C1E50" w:rsidP="00F748C8">
                            <w:pPr>
                              <w:rPr>
                                <w:rFonts w:ascii="Lucida Console" w:hAnsi="Lucida Console"/>
                                <w:sz w:val="12"/>
                              </w:rPr>
                            </w:pPr>
                            <w:r w:rsidRPr="00F748C8">
                              <w:rPr>
                                <w:rFonts w:ascii="Lucida Console" w:hAnsi="Lucida Console"/>
                                <w:sz w:val="12"/>
                              </w:rPr>
                              <w: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9687DF" id="Text Box 29" o:spid="_x0000_s1043" type="#_x0000_t202" style="position:absolute;margin-left:0;margin-top:14.1pt;width:6in;height:89.25pt;z-index:-2516080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" fillcolor="white [3201]" strokeweight=".5pt">
                <v:textbox>
                  <w:txbxContent>
                    <w:p w14:paraId="3DAC427B" w14:textId="77777777" w:rsidR="000C1E50" w:rsidRPr="00F748C8" w:rsidRDefault="000C1E50" w:rsidP="00F748C8">
                      <w:pPr>
                        <w:rPr>
                          <w:rFonts w:ascii="Lucida Console" w:hAnsi="Lucida Console"/>
                          <w:sz w:val="12"/>
                        </w:rPr>
                      </w:pPr>
                      <w:r w:rsidRPr="00F748C8">
                        <w:rPr>
                          <w:rFonts w:ascii="Lucida Console" w:hAnsi="Lucida Console"/>
                          <w:sz w:val="12"/>
                        </w:rPr>
                        <w:t>procedure TfrmHeadsetsettings.FormShow(Sender: TObject);</w:t>
                      </w:r>
                    </w:p>
                    <w:p w14:paraId="147F3078" w14:textId="77777777" w:rsidR="000C1E50" w:rsidRPr="00F748C8" w:rsidRDefault="000C1E50" w:rsidP="00F748C8">
                      <w:pPr>
                        <w:rPr>
                          <w:rFonts w:ascii="Lucida Console" w:hAnsi="Lucida Console"/>
                          <w:sz w:val="12"/>
                        </w:rPr>
                      </w:pPr>
                      <w:r w:rsidRPr="00F748C8">
                        <w:rPr>
                          <w:rFonts w:ascii="Lucida Console" w:hAnsi="Lucida Console"/>
                          <w:sz w:val="12"/>
                        </w:rPr>
                        <w:t>begin</w:t>
                      </w:r>
                    </w:p>
                    <w:p w14:paraId="6E731F84" w14:textId="77777777" w:rsidR="000C1E50" w:rsidRPr="00F748C8" w:rsidRDefault="000C1E50" w:rsidP="00F748C8">
                      <w:pPr>
                        <w:rPr>
                          <w:rFonts w:ascii="Lucida Console" w:hAnsi="Lucida Console"/>
                          <w:sz w:val="12"/>
                        </w:rPr>
                      </w:pPr>
                      <w:r w:rsidRPr="00F748C8">
                        <w:rPr>
                          <w:rFonts w:ascii="Lucida Console" w:hAnsi="Lucida Console"/>
                          <w:sz w:val="12"/>
                        </w:rPr>
                        <w:t xml:space="preserve">  CurrentDir := GetCurrentDir;</w:t>
                      </w:r>
                    </w:p>
                    <w:p w14:paraId="518D066F" w14:textId="77777777" w:rsidR="000C1E50" w:rsidRPr="00F748C8" w:rsidRDefault="000C1E50" w:rsidP="00F748C8">
                      <w:pPr>
                        <w:rPr>
                          <w:rFonts w:ascii="Lucida Console" w:hAnsi="Lucida Console"/>
                          <w:sz w:val="12"/>
                        </w:rPr>
                      </w:pPr>
                      <w:r w:rsidRPr="00F748C8">
                        <w:rPr>
                          <w:rFonts w:ascii="Lucida Console" w:hAnsi="Lucida Console"/>
                          <w:sz w:val="12"/>
                        </w:rPr>
                        <w:t xml:space="preserve">  LexiconDir := StringReplace(CurrentDir, 'Win' + (inttostr(SizeOf(Pointer) * 8)</w:t>
                      </w:r>
                    </w:p>
                    <w:p w14:paraId="2A3CB75A" w14:textId="77777777" w:rsidR="000C1E50" w:rsidRPr="00F748C8" w:rsidRDefault="000C1E50" w:rsidP="00F748C8">
                      <w:pPr>
                        <w:rPr>
                          <w:rFonts w:ascii="Lucida Console" w:hAnsi="Lucida Console"/>
                          <w:sz w:val="12"/>
                        </w:rPr>
                      </w:pPr>
                      <w:r w:rsidRPr="00F748C8">
                        <w:rPr>
                          <w:rFonts w:ascii="Lucida Console" w:hAnsi="Lucida Console"/>
                          <w:sz w:val="12"/>
                        </w:rPr>
                        <w:t xml:space="preserve">    ) + '\Debug', 'Lexicon\', [rfIgnoreCase]);</w:t>
                      </w:r>
                    </w:p>
                    <w:p w14:paraId="7652C82A" w14:textId="77777777" w:rsidR="000C1E50" w:rsidRPr="00F748C8" w:rsidRDefault="000C1E50" w:rsidP="00F748C8">
                      <w:pPr>
                        <w:rPr>
                          <w:rFonts w:ascii="Lucida Console" w:hAnsi="Lucida Console"/>
                          <w:sz w:val="12"/>
                        </w:rPr>
                      </w:pPr>
                      <w:r w:rsidRPr="00F748C8">
                        <w:rPr>
                          <w:rFonts w:ascii="Lucida Console" w:hAnsi="Lucida Console"/>
                          <w:sz w:val="12"/>
                        </w:rPr>
                        <w:t xml:space="preserve">  // Create TStringList object, and populate the list with the values in the</w:t>
                      </w:r>
                    </w:p>
                    <w:p w14:paraId="60D5F69B" w14:textId="77777777" w:rsidR="000C1E50" w:rsidRPr="00F748C8" w:rsidRDefault="000C1E50" w:rsidP="00F748C8">
                      <w:pPr>
                        <w:rPr>
                          <w:rFonts w:ascii="Lucida Console" w:hAnsi="Lucida Console"/>
                          <w:sz w:val="12"/>
                        </w:rPr>
                      </w:pPr>
                      <w:r w:rsidRPr="00F748C8">
                        <w:rPr>
                          <w:rFonts w:ascii="Lucida Console" w:hAnsi="Lucida Console"/>
                          <w:sz w:val="12"/>
                        </w:rPr>
                        <w:t xml:space="preserve">  // Config file: 1st line = volume .. etc...</w:t>
                      </w:r>
                    </w:p>
                    <w:p w14:paraId="0B628230" w14:textId="77777777" w:rsidR="000C1E50" w:rsidRPr="00F748C8" w:rsidRDefault="000C1E50" w:rsidP="00F748C8">
                      <w:pPr>
                        <w:rPr>
                          <w:rFonts w:ascii="Lucida Console" w:hAnsi="Lucida Console"/>
                          <w:sz w:val="12"/>
                        </w:rPr>
                      </w:pPr>
                      <w:r w:rsidRPr="00F748C8">
                        <w:rPr>
                          <w:rFonts w:ascii="Lucida Console" w:hAnsi="Lucida Console"/>
                          <w:sz w:val="12"/>
                        </w:rPr>
                        <w:t xml:space="preserve">  sl := TStringList.Create;</w:t>
                      </w:r>
                    </w:p>
                    <w:p w14:paraId="5D2911CD" w14:textId="77777777" w:rsidR="000C1E50" w:rsidRPr="00F748C8" w:rsidRDefault="000C1E50" w:rsidP="00F748C8">
                      <w:pPr>
                        <w:rPr>
                          <w:rFonts w:ascii="Lucida Console" w:hAnsi="Lucida Console"/>
                          <w:sz w:val="12"/>
                        </w:rPr>
                      </w:pPr>
                      <w:r w:rsidRPr="00F748C8">
                        <w:rPr>
                          <w:rFonts w:ascii="Lucida Console" w:hAnsi="Lucida Console"/>
                          <w:sz w:val="12"/>
                        </w:rPr>
                        <w:t xml:space="preserve">  sl.LoadFromFile(LexiconDir + 'VoiceConfig.txt');</w:t>
                      </w:r>
                    </w:p>
                    <w:p w14:paraId="0B9CBF51" w14:textId="77777777" w:rsidR="000C1E50" w:rsidRPr="00F748C8" w:rsidRDefault="000C1E50" w:rsidP="00F748C8">
                      <w:pPr>
                        <w:rPr>
                          <w:rFonts w:ascii="Lucida Console" w:hAnsi="Lucida Console"/>
                          <w:sz w:val="12"/>
                        </w:rPr>
                      </w:pPr>
                      <w:r w:rsidRPr="00F748C8">
                        <w:rPr>
                          <w:rFonts w:ascii="Lucida Console" w:hAnsi="Lucida Console"/>
                          <w:sz w:val="12"/>
                        </w:rPr>
                        <w:t xml:space="preserve">  tbVolume.Position := strtoint(sl[0]);</w:t>
                      </w:r>
                    </w:p>
                    <w:p w14:paraId="176431BD" w14:textId="77777777" w:rsidR="000C1E50" w:rsidRPr="00F748C8" w:rsidRDefault="000C1E50" w:rsidP="00F748C8">
                      <w:pPr>
                        <w:rPr>
                          <w:rFonts w:ascii="Lucida Console" w:hAnsi="Lucida Console"/>
                          <w:sz w:val="12"/>
                        </w:rPr>
                      </w:pPr>
                      <w:r w:rsidRPr="00F748C8">
                        <w:rPr>
                          <w:rFonts w:ascii="Lucida Console" w:hAnsi="Lucida Console"/>
                          <w:sz w:val="12"/>
                        </w:rPr>
                        <w:t xml:space="preserve">  tbRate.Position := strtoint(sl[1]);</w:t>
                      </w:r>
                    </w:p>
                    <w:p w14:paraId="79D4D2AF" w14:textId="77777777" w:rsidR="000C1E50" w:rsidRPr="00F748C8" w:rsidRDefault="000C1E50" w:rsidP="00F748C8">
                      <w:pPr>
                        <w:rPr>
                          <w:rFonts w:ascii="Lucida Console" w:hAnsi="Lucida Console"/>
                          <w:sz w:val="12"/>
                        </w:rPr>
                      </w:pPr>
                      <w:r w:rsidRPr="00F748C8">
                        <w:rPr>
                          <w:rFonts w:ascii="Lucida Console" w:hAnsi="Lucida Console"/>
                          <w:sz w:val="12"/>
                        </w:rPr>
                        <w:t xml:space="preserve">  cbVoices.ItemIndex := strtoint(sl[2]);</w:t>
                      </w:r>
                    </w:p>
                    <w:p w14:paraId="0D557AA4" w14:textId="74A37829" w:rsidR="000C1E50" w:rsidRPr="001737C6" w:rsidRDefault="000C1E50" w:rsidP="00F748C8">
                      <w:pPr>
                        <w:rPr>
                          <w:rFonts w:ascii="Lucida Console" w:hAnsi="Lucida Console"/>
                          <w:sz w:val="12"/>
                        </w:rPr>
                      </w:pPr>
                      <w:r w:rsidRPr="00F748C8">
                        <w:rPr>
                          <w:rFonts w:ascii="Lucida Console" w:hAnsi="Lucida Console"/>
                          <w:sz w:val="12"/>
                        </w:rPr>
                        <w:t>end;</w:t>
                      </w:r>
                    </w:p>
                  </w:txbxContent>
                </v:textbox>
                <w10:wrap type="tight" anchorx="margin"/>
              </v:shape>
            </w:pict>
          </mc:Fallback>
        </mc:AlternateContent>
      </w:r>
    </w:p>
    <w:p w14:paraId="12E39CD2" w14:textId="63B0AC69" w:rsidR="006C5116" w:rsidRDefault="006C5116" w:rsidP="006C5116">
      <w:r>
        <w:t>This code is performed when the form is loaded up by the user. It populates a string list of the current settings from the config file and loads them onto the form through the track bars and the combo box.</w:t>
      </w:r>
    </w:p>
    <w:p w14:paraId="0BD3276B" w14:textId="3E9BDD3B" w:rsidR="00F7786E" w:rsidRDefault="00F7786E" w:rsidP="006C5116"/>
    <w:p w14:paraId="7C830476" w14:textId="67324B4D" w:rsidR="00F7786E" w:rsidRDefault="00F7786E" w:rsidP="00F7786E">
      <w:pPr>
        <w:pStyle w:val="Heading1"/>
      </w:pPr>
      <w:r>
        <w:t>19/12/18</w:t>
      </w:r>
    </w:p>
    <w:p w14:paraId="74B8E093" w14:textId="06D36F5E" w:rsidR="00F7786E" w:rsidRDefault="00F7786E" w:rsidP="00F7786E">
      <w:pPr>
        <w:pStyle w:val="ListParagraph"/>
        <w:numPr>
          <w:ilvl w:val="0"/>
          <w:numId w:val="3"/>
        </w:numPr>
      </w:pPr>
      <w:r>
        <w:rPr>
          <w:noProof/>
          <w:lang w:eastAsia="en-GB"/>
        </w:rPr>
        <mc:AlternateContent>
          <mc:Choice Requires="wps">
            <w:drawing>
              <wp:anchor distT="0" distB="0" distL="114300" distR="114300" simplePos="0" relativeHeight="251710464" behindDoc="1" locked="0" layoutInCell="1" allowOverlap="1" wp14:anchorId="0ED6F0FD" wp14:editId="63CAB2F7">
                <wp:simplePos x="0" y="0"/>
                <wp:positionH relativeFrom="margin">
                  <wp:align>left</wp:align>
                </wp:positionH>
                <wp:positionV relativeFrom="paragraph">
                  <wp:posOffset>352425</wp:posOffset>
                </wp:positionV>
                <wp:extent cx="5486400" cy="619125"/>
                <wp:effectExtent l="0" t="0" r="19050" b="28575"/>
                <wp:wrapTight wrapText="bothSides">
                  <wp:wrapPolygon edited="0">
                    <wp:start x="0" y="0"/>
                    <wp:lineTo x="0" y="21932"/>
                    <wp:lineTo x="21600" y="21932"/>
                    <wp:lineTo x="21600" y="0"/>
                    <wp:lineTo x="0" y="0"/>
                  </wp:wrapPolygon>
                </wp:wrapTight>
                <wp:docPr id="30" name="Text Box 30"/>
                <wp:cNvGraphicFramePr/>
                <a:graphic xmlns:a="http://schemas.openxmlformats.org/drawingml/2006/main">
                  <a:graphicData uri="http://schemas.microsoft.com/office/word/2010/wordprocessingShape">
                    <wps:wsp>
                      <wps:cNvSpPr txBox="1"/>
                      <wps:spPr>
                        <a:xfrm>
                          <a:off x="0" y="0"/>
                          <a:ext cx="5486400" cy="619125"/>
                        </a:xfrm>
                        <a:prstGeom prst="rect">
                          <a:avLst/>
                        </a:prstGeom>
                        <a:solidFill>
                          <a:schemeClr val="lt1"/>
                        </a:solidFill>
                        <a:ln w="6350">
                          <a:solidFill>
                            <a:prstClr val="black"/>
                          </a:solidFill>
                        </a:ln>
                      </wps:spPr>
                      <wps:txbx>
                        <w:txbxContent>
                          <w:p w14:paraId="2193030F" w14:textId="77777777" w:rsidR="000C1E50" w:rsidRPr="00F7786E" w:rsidRDefault="000C1E50" w:rsidP="00F7786E">
                            <w:pPr>
                              <w:rPr>
                                <w:rFonts w:ascii="Lucida Console" w:hAnsi="Lucida Console"/>
                                <w:sz w:val="12"/>
                              </w:rPr>
                            </w:pPr>
                            <w:r w:rsidRPr="00F7786E">
                              <w:rPr>
                                <w:rFonts w:ascii="Lucida Console" w:hAnsi="Lucida Console"/>
                                <w:sz w:val="12"/>
                              </w:rPr>
                              <w:t>procedure TfrmHeadsetsettings.tbRateChange(Sender: TObject);</w:t>
                            </w:r>
                          </w:p>
                          <w:p w14:paraId="1FE9111F" w14:textId="77777777" w:rsidR="000C1E50" w:rsidRPr="00F7786E" w:rsidRDefault="000C1E50" w:rsidP="00F7786E">
                            <w:pPr>
                              <w:rPr>
                                <w:rFonts w:ascii="Lucida Console" w:hAnsi="Lucida Console"/>
                                <w:sz w:val="12"/>
                              </w:rPr>
                            </w:pPr>
                            <w:r w:rsidRPr="00F7786E">
                              <w:rPr>
                                <w:rFonts w:ascii="Lucida Console" w:hAnsi="Lucida Console"/>
                                <w:sz w:val="12"/>
                              </w:rPr>
                              <w:t>begin</w:t>
                            </w:r>
                          </w:p>
                          <w:p w14:paraId="4B428E5B" w14:textId="77777777" w:rsidR="000C1E50" w:rsidRPr="00F7786E" w:rsidRDefault="000C1E50" w:rsidP="00F7786E">
                            <w:pPr>
                              <w:rPr>
                                <w:rFonts w:ascii="Lucida Console" w:hAnsi="Lucida Console"/>
                                <w:sz w:val="12"/>
                              </w:rPr>
                            </w:pPr>
                            <w:r w:rsidRPr="00F7786E">
                              <w:rPr>
                                <w:rFonts w:ascii="Lucida Console" w:hAnsi="Lucida Console"/>
                                <w:sz w:val="12"/>
                              </w:rPr>
                              <w:t xml:space="preserve">  // On change of rate, post new rate to config file</w:t>
                            </w:r>
                          </w:p>
                          <w:p w14:paraId="535C0675" w14:textId="77777777" w:rsidR="000C1E50" w:rsidRPr="00F7786E" w:rsidRDefault="000C1E50" w:rsidP="00F7786E">
                            <w:pPr>
                              <w:rPr>
                                <w:rFonts w:ascii="Lucida Console" w:hAnsi="Lucida Console"/>
                                <w:sz w:val="12"/>
                              </w:rPr>
                            </w:pPr>
                            <w:r w:rsidRPr="00F7786E">
                              <w:rPr>
                                <w:rFonts w:ascii="Lucida Console" w:hAnsi="Lucida Console"/>
                                <w:sz w:val="12"/>
                              </w:rPr>
                              <w:t xml:space="preserve">  lblTBRatePos.Caption := (formatfloat('00', tbRate.Position));</w:t>
                            </w:r>
                          </w:p>
                          <w:p w14:paraId="0C70A8B3" w14:textId="77777777" w:rsidR="000C1E50" w:rsidRPr="00F7786E" w:rsidRDefault="000C1E50" w:rsidP="00F7786E">
                            <w:pPr>
                              <w:rPr>
                                <w:rFonts w:ascii="Lucida Console" w:hAnsi="Lucida Console"/>
                                <w:sz w:val="12"/>
                              </w:rPr>
                            </w:pPr>
                            <w:r w:rsidRPr="00F7786E">
                              <w:rPr>
                                <w:rFonts w:ascii="Lucida Console" w:hAnsi="Lucida Console"/>
                                <w:sz w:val="12"/>
                              </w:rPr>
                              <w:t xml:space="preserve">  sl[1] := inttostr(tbRate.Position);</w:t>
                            </w:r>
                          </w:p>
                          <w:p w14:paraId="5904879C" w14:textId="77777777" w:rsidR="000C1E50" w:rsidRPr="00F7786E" w:rsidRDefault="000C1E50" w:rsidP="00F7786E">
                            <w:pPr>
                              <w:rPr>
                                <w:rFonts w:ascii="Lucida Console" w:hAnsi="Lucida Console"/>
                                <w:sz w:val="12"/>
                              </w:rPr>
                            </w:pPr>
                            <w:r w:rsidRPr="00F7786E">
                              <w:rPr>
                                <w:rFonts w:ascii="Lucida Console" w:hAnsi="Lucida Console"/>
                                <w:sz w:val="12"/>
                              </w:rPr>
                              <w:t xml:space="preserve">  sl.SaveToFile(LexiconDir + 'VoiceConfig.txt');</w:t>
                            </w:r>
                          </w:p>
                          <w:p w14:paraId="0951D065" w14:textId="1DD3486F" w:rsidR="000C1E50" w:rsidRPr="001737C6" w:rsidRDefault="000C1E50" w:rsidP="00F7786E">
                            <w:pPr>
                              <w:rPr>
                                <w:rFonts w:ascii="Lucida Console" w:hAnsi="Lucida Console"/>
                                <w:sz w:val="12"/>
                              </w:rPr>
                            </w:pPr>
                            <w:r w:rsidRPr="00F7786E">
                              <w:rPr>
                                <w:rFonts w:ascii="Lucida Console" w:hAnsi="Lucida Console"/>
                                <w:sz w:val="12"/>
                              </w:rPr>
                              <w: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D6F0FD" id="Text Box 30" o:spid="_x0000_s1044" type="#_x0000_t202" style="position:absolute;left:0;text-align:left;margin-left:0;margin-top:27.75pt;width:6in;height:48.75pt;z-index:-25160601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" fillcolor="white [3201]" strokeweight=".5pt">
                <v:textbox>
                  <w:txbxContent>
                    <w:p w14:paraId="2193030F" w14:textId="77777777" w:rsidR="000C1E50" w:rsidRPr="00F7786E" w:rsidRDefault="000C1E50" w:rsidP="00F7786E">
                      <w:pPr>
                        <w:rPr>
                          <w:rFonts w:ascii="Lucida Console" w:hAnsi="Lucida Console"/>
                          <w:sz w:val="12"/>
                        </w:rPr>
                      </w:pPr>
                      <w:r w:rsidRPr="00F7786E">
                        <w:rPr>
                          <w:rFonts w:ascii="Lucida Console" w:hAnsi="Lucida Console"/>
                          <w:sz w:val="12"/>
                        </w:rPr>
                        <w:t>procedure TfrmHeadsetsettings.tbRateChange(Sender: TObject);</w:t>
                      </w:r>
                    </w:p>
                    <w:p w14:paraId="1FE9111F" w14:textId="77777777" w:rsidR="000C1E50" w:rsidRPr="00F7786E" w:rsidRDefault="000C1E50" w:rsidP="00F7786E">
                      <w:pPr>
                        <w:rPr>
                          <w:rFonts w:ascii="Lucida Console" w:hAnsi="Lucida Console"/>
                          <w:sz w:val="12"/>
                        </w:rPr>
                      </w:pPr>
                      <w:r w:rsidRPr="00F7786E">
                        <w:rPr>
                          <w:rFonts w:ascii="Lucida Console" w:hAnsi="Lucida Console"/>
                          <w:sz w:val="12"/>
                        </w:rPr>
                        <w:t>begin</w:t>
                      </w:r>
                    </w:p>
                    <w:p w14:paraId="4B428E5B" w14:textId="77777777" w:rsidR="000C1E50" w:rsidRPr="00F7786E" w:rsidRDefault="000C1E50" w:rsidP="00F7786E">
                      <w:pPr>
                        <w:rPr>
                          <w:rFonts w:ascii="Lucida Console" w:hAnsi="Lucida Console"/>
                          <w:sz w:val="12"/>
                        </w:rPr>
                      </w:pPr>
                      <w:r w:rsidRPr="00F7786E">
                        <w:rPr>
                          <w:rFonts w:ascii="Lucida Console" w:hAnsi="Lucida Console"/>
                          <w:sz w:val="12"/>
                        </w:rPr>
                        <w:t xml:space="preserve">  // On change of rate, post new rate to config file</w:t>
                      </w:r>
                    </w:p>
                    <w:p w14:paraId="535C0675" w14:textId="77777777" w:rsidR="000C1E50" w:rsidRPr="00F7786E" w:rsidRDefault="000C1E50" w:rsidP="00F7786E">
                      <w:pPr>
                        <w:rPr>
                          <w:rFonts w:ascii="Lucida Console" w:hAnsi="Lucida Console"/>
                          <w:sz w:val="12"/>
                        </w:rPr>
                      </w:pPr>
                      <w:r w:rsidRPr="00F7786E">
                        <w:rPr>
                          <w:rFonts w:ascii="Lucida Console" w:hAnsi="Lucida Console"/>
                          <w:sz w:val="12"/>
                        </w:rPr>
                        <w:t xml:space="preserve">  lblTBRatePos.Caption := (formatfloat('00', tbRate.Position));</w:t>
                      </w:r>
                    </w:p>
                    <w:p w14:paraId="0C70A8B3" w14:textId="77777777" w:rsidR="000C1E50" w:rsidRPr="00F7786E" w:rsidRDefault="000C1E50" w:rsidP="00F7786E">
                      <w:pPr>
                        <w:rPr>
                          <w:rFonts w:ascii="Lucida Console" w:hAnsi="Lucida Console"/>
                          <w:sz w:val="12"/>
                        </w:rPr>
                      </w:pPr>
                      <w:r w:rsidRPr="00F7786E">
                        <w:rPr>
                          <w:rFonts w:ascii="Lucida Console" w:hAnsi="Lucida Console"/>
                          <w:sz w:val="12"/>
                        </w:rPr>
                        <w:t xml:space="preserve">  sl[1] := inttostr(tbRate.Position);</w:t>
                      </w:r>
                    </w:p>
                    <w:p w14:paraId="5904879C" w14:textId="77777777" w:rsidR="000C1E50" w:rsidRPr="00F7786E" w:rsidRDefault="000C1E50" w:rsidP="00F7786E">
                      <w:pPr>
                        <w:rPr>
                          <w:rFonts w:ascii="Lucida Console" w:hAnsi="Lucida Console"/>
                          <w:sz w:val="12"/>
                        </w:rPr>
                      </w:pPr>
                      <w:r w:rsidRPr="00F7786E">
                        <w:rPr>
                          <w:rFonts w:ascii="Lucida Console" w:hAnsi="Lucida Console"/>
                          <w:sz w:val="12"/>
                        </w:rPr>
                        <w:t xml:space="preserve">  sl.SaveToFile(LexiconDir + 'VoiceConfig.txt');</w:t>
                      </w:r>
                    </w:p>
                    <w:p w14:paraId="0951D065" w14:textId="1DD3486F" w:rsidR="000C1E50" w:rsidRPr="001737C6" w:rsidRDefault="000C1E50" w:rsidP="00F7786E">
                      <w:pPr>
                        <w:rPr>
                          <w:rFonts w:ascii="Lucida Console" w:hAnsi="Lucida Console"/>
                          <w:sz w:val="12"/>
                        </w:rPr>
                      </w:pPr>
                      <w:r w:rsidRPr="00F7786E">
                        <w:rPr>
                          <w:rFonts w:ascii="Lucida Console" w:hAnsi="Lucida Console"/>
                          <w:sz w:val="12"/>
                        </w:rPr>
                        <w:t>end;</w:t>
                      </w:r>
                    </w:p>
                  </w:txbxContent>
                </v:textbox>
                <w10:wrap type="tight" anchorx="margin"/>
              </v:shape>
            </w:pict>
          </mc:Fallback>
        </mc:AlternateContent>
      </w:r>
      <w:r>
        <w:t>Code created to link the setting elements to the config file</w:t>
      </w:r>
    </w:p>
    <w:p w14:paraId="2A7BAF3C" w14:textId="257373C6" w:rsidR="00F7786E" w:rsidRPr="00F7786E" w:rsidRDefault="00F7786E" w:rsidP="00F7786E">
      <w:r>
        <w:rPr>
          <w:noProof/>
          <w:lang w:eastAsia="en-GB"/>
        </w:rPr>
        <mc:AlternateContent>
          <mc:Choice Requires="wps">
            <w:drawing>
              <wp:anchor distT="0" distB="0" distL="114300" distR="114300" simplePos="0" relativeHeight="251712512" behindDoc="1" locked="0" layoutInCell="1" allowOverlap="1" wp14:anchorId="06721800" wp14:editId="7240876B">
                <wp:simplePos x="0" y="0"/>
                <wp:positionH relativeFrom="margin">
                  <wp:align>left</wp:align>
                </wp:positionH>
                <wp:positionV relativeFrom="paragraph">
                  <wp:posOffset>1328420</wp:posOffset>
                </wp:positionV>
                <wp:extent cx="5486400" cy="866775"/>
                <wp:effectExtent l="0" t="0" r="19050" b="28575"/>
                <wp:wrapTight wrapText="bothSides">
                  <wp:wrapPolygon edited="0">
                    <wp:start x="0" y="0"/>
                    <wp:lineTo x="0" y="21837"/>
                    <wp:lineTo x="21600" y="21837"/>
                    <wp:lineTo x="21600" y="0"/>
                    <wp:lineTo x="0" y="0"/>
                  </wp:wrapPolygon>
                </wp:wrapTight>
                <wp:docPr id="31" name="Text Box 31"/>
                <wp:cNvGraphicFramePr/>
                <a:graphic xmlns:a="http://schemas.openxmlformats.org/drawingml/2006/main">
                  <a:graphicData uri="http://schemas.microsoft.com/office/word/2010/wordprocessingShape">
                    <wps:wsp>
                      <wps:cNvSpPr txBox="1"/>
                      <wps:spPr>
                        <a:xfrm>
                          <a:off x="0" y="0"/>
                          <a:ext cx="5486400" cy="866775"/>
                        </a:xfrm>
                        <a:prstGeom prst="rect">
                          <a:avLst/>
                        </a:prstGeom>
                        <a:solidFill>
                          <a:schemeClr val="lt1"/>
                        </a:solidFill>
                        <a:ln w="6350">
                          <a:solidFill>
                            <a:prstClr val="black"/>
                          </a:solidFill>
                        </a:ln>
                      </wps:spPr>
                      <wps:txbx>
                        <w:txbxContent>
                          <w:p w14:paraId="53227191" w14:textId="77777777" w:rsidR="000C1E50" w:rsidRPr="00F7786E" w:rsidRDefault="000C1E50" w:rsidP="00F7786E">
                            <w:pPr>
                              <w:rPr>
                                <w:rFonts w:ascii="Lucida Console" w:hAnsi="Lucida Console"/>
                                <w:sz w:val="12"/>
                              </w:rPr>
                            </w:pPr>
                            <w:r w:rsidRPr="00F7786E">
                              <w:rPr>
                                <w:rFonts w:ascii="Lucida Console" w:hAnsi="Lucida Console"/>
                                <w:sz w:val="12"/>
                              </w:rPr>
                              <w:t>procedure TfrmHeadsetsettings.btnRestoreClick(Sender: TObject);</w:t>
                            </w:r>
                          </w:p>
                          <w:p w14:paraId="6B6BABDA" w14:textId="77777777" w:rsidR="000C1E50" w:rsidRPr="00F7786E" w:rsidRDefault="000C1E50" w:rsidP="00F7786E">
                            <w:pPr>
                              <w:rPr>
                                <w:rFonts w:ascii="Lucida Console" w:hAnsi="Lucida Console"/>
                                <w:sz w:val="12"/>
                              </w:rPr>
                            </w:pPr>
                            <w:r w:rsidRPr="00F7786E">
                              <w:rPr>
                                <w:rFonts w:ascii="Lucida Console" w:hAnsi="Lucida Console"/>
                                <w:sz w:val="12"/>
                              </w:rPr>
                              <w:t>begin</w:t>
                            </w:r>
                          </w:p>
                          <w:p w14:paraId="1CACC4C8" w14:textId="77777777" w:rsidR="000C1E50" w:rsidRPr="00F7786E" w:rsidRDefault="000C1E50" w:rsidP="00F7786E">
                            <w:pPr>
                              <w:rPr>
                                <w:rFonts w:ascii="Lucida Console" w:hAnsi="Lucida Console"/>
                                <w:sz w:val="12"/>
                              </w:rPr>
                            </w:pPr>
                            <w:r w:rsidRPr="00F7786E">
                              <w:rPr>
                                <w:rFonts w:ascii="Lucida Console" w:hAnsi="Lucida Console"/>
                                <w:sz w:val="12"/>
                              </w:rPr>
                              <w:t xml:space="preserve">  // Set trackbars and combobox to default values</w:t>
                            </w:r>
                          </w:p>
                          <w:p w14:paraId="2B05E66D" w14:textId="77777777" w:rsidR="000C1E50" w:rsidRPr="00F7786E" w:rsidRDefault="000C1E50" w:rsidP="00F7786E">
                            <w:pPr>
                              <w:rPr>
                                <w:rFonts w:ascii="Lucida Console" w:hAnsi="Lucida Console"/>
                                <w:sz w:val="12"/>
                              </w:rPr>
                            </w:pPr>
                            <w:r w:rsidRPr="00F7786E">
                              <w:rPr>
                                <w:rFonts w:ascii="Lucida Console" w:hAnsi="Lucida Console"/>
                                <w:sz w:val="12"/>
                              </w:rPr>
                              <w:t xml:space="preserve">  // This will trigger onChange event for each, posting changes to config file</w:t>
                            </w:r>
                          </w:p>
                          <w:p w14:paraId="1C65BF2A" w14:textId="77777777" w:rsidR="000C1E50" w:rsidRPr="00F7786E" w:rsidRDefault="000C1E50" w:rsidP="00F7786E">
                            <w:pPr>
                              <w:rPr>
                                <w:rFonts w:ascii="Lucida Console" w:hAnsi="Lucida Console"/>
                                <w:sz w:val="12"/>
                              </w:rPr>
                            </w:pPr>
                            <w:r w:rsidRPr="00F7786E">
                              <w:rPr>
                                <w:rFonts w:ascii="Lucida Console" w:hAnsi="Lucida Console"/>
                                <w:sz w:val="12"/>
                              </w:rPr>
                              <w:t xml:space="preserve">  tbVolume.Position := 100;</w:t>
                            </w:r>
                          </w:p>
                          <w:p w14:paraId="06636064" w14:textId="77777777" w:rsidR="000C1E50" w:rsidRPr="00F7786E" w:rsidRDefault="000C1E50" w:rsidP="00F7786E">
                            <w:pPr>
                              <w:rPr>
                                <w:rFonts w:ascii="Lucida Console" w:hAnsi="Lucida Console"/>
                                <w:sz w:val="12"/>
                              </w:rPr>
                            </w:pPr>
                            <w:r w:rsidRPr="00F7786E">
                              <w:rPr>
                                <w:rFonts w:ascii="Lucida Console" w:hAnsi="Lucida Console"/>
                                <w:sz w:val="12"/>
                              </w:rPr>
                              <w:t xml:space="preserve">  tbRate.Position := 0;</w:t>
                            </w:r>
                          </w:p>
                          <w:p w14:paraId="2D757D4C" w14:textId="77777777" w:rsidR="000C1E50" w:rsidRPr="00F7786E" w:rsidRDefault="000C1E50" w:rsidP="00F7786E">
                            <w:pPr>
                              <w:rPr>
                                <w:rFonts w:ascii="Lucida Console" w:hAnsi="Lucida Console"/>
                                <w:sz w:val="12"/>
                              </w:rPr>
                            </w:pPr>
                            <w:r w:rsidRPr="00F7786E">
                              <w:rPr>
                                <w:rFonts w:ascii="Lucida Console" w:hAnsi="Lucida Console"/>
                                <w:sz w:val="12"/>
                              </w:rPr>
                              <w:t xml:space="preserve">  cbVoices.ItemIndex := 0;</w:t>
                            </w:r>
                          </w:p>
                          <w:p w14:paraId="0F54A374" w14:textId="77777777" w:rsidR="000C1E50" w:rsidRPr="00F7786E" w:rsidRDefault="000C1E50" w:rsidP="00F7786E">
                            <w:pPr>
                              <w:rPr>
                                <w:rFonts w:ascii="Lucida Console" w:hAnsi="Lucida Console"/>
                                <w:sz w:val="12"/>
                              </w:rPr>
                            </w:pPr>
                            <w:r w:rsidRPr="00F7786E">
                              <w:rPr>
                                <w:rFonts w:ascii="Lucida Console" w:hAnsi="Lucida Console"/>
                                <w:sz w:val="12"/>
                              </w:rPr>
                              <w:t xml:space="preserve">  sl[2] := inttostr(cbVoices.ItemIndex);</w:t>
                            </w:r>
                          </w:p>
                          <w:p w14:paraId="3D0F609F" w14:textId="77777777" w:rsidR="000C1E50" w:rsidRPr="00F7786E" w:rsidRDefault="000C1E50" w:rsidP="00F7786E">
                            <w:pPr>
                              <w:rPr>
                                <w:rFonts w:ascii="Lucida Console" w:hAnsi="Lucida Console"/>
                                <w:sz w:val="12"/>
                              </w:rPr>
                            </w:pPr>
                            <w:r w:rsidRPr="00F7786E">
                              <w:rPr>
                                <w:rFonts w:ascii="Lucida Console" w:hAnsi="Lucida Console"/>
                                <w:sz w:val="12"/>
                              </w:rPr>
                              <w:t xml:space="preserve">  sl.SaveToFile(LexiconDir + 'VoiceConfig.txt');</w:t>
                            </w:r>
                          </w:p>
                          <w:p w14:paraId="4F0FFD6C" w14:textId="11FA988B" w:rsidR="000C1E50" w:rsidRPr="001737C6" w:rsidRDefault="000C1E50" w:rsidP="00F7786E">
                            <w:pPr>
                              <w:rPr>
                                <w:rFonts w:ascii="Lucida Console" w:hAnsi="Lucida Console"/>
                                <w:sz w:val="12"/>
                              </w:rPr>
                            </w:pPr>
                            <w:r w:rsidRPr="00F7786E">
                              <w:rPr>
                                <w:rFonts w:ascii="Lucida Console" w:hAnsi="Lucida Console"/>
                                <w:sz w:val="12"/>
                              </w:rPr>
                              <w: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6721800" id="Text Box 31" o:spid="_x0000_s1045" type="#_x0000_t202" style="position:absolute;margin-left:0;margin-top:104.6pt;width:6in;height:68.25pt;z-index:-25160396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" fillcolor="white [3201]" strokeweight=".5pt">
                <v:textbox>
                  <w:txbxContent>
                    <w:p w14:paraId="53227191" w14:textId="77777777" w:rsidR="000C1E50" w:rsidRPr="00F7786E" w:rsidRDefault="000C1E50" w:rsidP="00F7786E">
                      <w:pPr>
                        <w:rPr>
                          <w:rFonts w:ascii="Lucida Console" w:hAnsi="Lucida Console"/>
                          <w:sz w:val="12"/>
                        </w:rPr>
                      </w:pPr>
                      <w:r w:rsidRPr="00F7786E">
                        <w:rPr>
                          <w:rFonts w:ascii="Lucida Console" w:hAnsi="Lucida Console"/>
                          <w:sz w:val="12"/>
                        </w:rPr>
                        <w:t>procedure TfrmHeadsetsettings.btnRestoreClick(Sender: TObject);</w:t>
                      </w:r>
                    </w:p>
                    <w:p w14:paraId="6B6BABDA" w14:textId="77777777" w:rsidR="000C1E50" w:rsidRPr="00F7786E" w:rsidRDefault="000C1E50" w:rsidP="00F7786E">
                      <w:pPr>
                        <w:rPr>
                          <w:rFonts w:ascii="Lucida Console" w:hAnsi="Lucida Console"/>
                          <w:sz w:val="12"/>
                        </w:rPr>
                      </w:pPr>
                      <w:r w:rsidRPr="00F7786E">
                        <w:rPr>
                          <w:rFonts w:ascii="Lucida Console" w:hAnsi="Lucida Console"/>
                          <w:sz w:val="12"/>
                        </w:rPr>
                        <w:t>begin</w:t>
                      </w:r>
                    </w:p>
                    <w:p w14:paraId="1CACC4C8" w14:textId="77777777" w:rsidR="000C1E50" w:rsidRPr="00F7786E" w:rsidRDefault="000C1E50" w:rsidP="00F7786E">
                      <w:pPr>
                        <w:rPr>
                          <w:rFonts w:ascii="Lucida Console" w:hAnsi="Lucida Console"/>
                          <w:sz w:val="12"/>
                        </w:rPr>
                      </w:pPr>
                      <w:r w:rsidRPr="00F7786E">
                        <w:rPr>
                          <w:rFonts w:ascii="Lucida Console" w:hAnsi="Lucida Console"/>
                          <w:sz w:val="12"/>
                        </w:rPr>
                        <w:t xml:space="preserve">  // Set trackbars and combobox to default values</w:t>
                      </w:r>
                    </w:p>
                    <w:p w14:paraId="2B05E66D" w14:textId="77777777" w:rsidR="000C1E50" w:rsidRPr="00F7786E" w:rsidRDefault="000C1E50" w:rsidP="00F7786E">
                      <w:pPr>
                        <w:rPr>
                          <w:rFonts w:ascii="Lucida Console" w:hAnsi="Lucida Console"/>
                          <w:sz w:val="12"/>
                        </w:rPr>
                      </w:pPr>
                      <w:r w:rsidRPr="00F7786E">
                        <w:rPr>
                          <w:rFonts w:ascii="Lucida Console" w:hAnsi="Lucida Console"/>
                          <w:sz w:val="12"/>
                        </w:rPr>
                        <w:t xml:space="preserve">  // This will trigger onChange event for each, posting changes to config file</w:t>
                      </w:r>
                    </w:p>
                    <w:p w14:paraId="1C65BF2A" w14:textId="77777777" w:rsidR="000C1E50" w:rsidRPr="00F7786E" w:rsidRDefault="000C1E50" w:rsidP="00F7786E">
                      <w:pPr>
                        <w:rPr>
                          <w:rFonts w:ascii="Lucida Console" w:hAnsi="Lucida Console"/>
                          <w:sz w:val="12"/>
                        </w:rPr>
                      </w:pPr>
                      <w:r w:rsidRPr="00F7786E">
                        <w:rPr>
                          <w:rFonts w:ascii="Lucida Console" w:hAnsi="Lucida Console"/>
                          <w:sz w:val="12"/>
                        </w:rPr>
                        <w:t xml:space="preserve">  tbVolume.Position := 100;</w:t>
                      </w:r>
                    </w:p>
                    <w:p w14:paraId="06636064" w14:textId="77777777" w:rsidR="000C1E50" w:rsidRPr="00F7786E" w:rsidRDefault="000C1E50" w:rsidP="00F7786E">
                      <w:pPr>
                        <w:rPr>
                          <w:rFonts w:ascii="Lucida Console" w:hAnsi="Lucida Console"/>
                          <w:sz w:val="12"/>
                        </w:rPr>
                      </w:pPr>
                      <w:r w:rsidRPr="00F7786E">
                        <w:rPr>
                          <w:rFonts w:ascii="Lucida Console" w:hAnsi="Lucida Console"/>
                          <w:sz w:val="12"/>
                        </w:rPr>
                        <w:t xml:space="preserve">  tbRate.Position := 0;</w:t>
                      </w:r>
                    </w:p>
                    <w:p w14:paraId="2D757D4C" w14:textId="77777777" w:rsidR="000C1E50" w:rsidRPr="00F7786E" w:rsidRDefault="000C1E50" w:rsidP="00F7786E">
                      <w:pPr>
                        <w:rPr>
                          <w:rFonts w:ascii="Lucida Console" w:hAnsi="Lucida Console"/>
                          <w:sz w:val="12"/>
                        </w:rPr>
                      </w:pPr>
                      <w:r w:rsidRPr="00F7786E">
                        <w:rPr>
                          <w:rFonts w:ascii="Lucida Console" w:hAnsi="Lucida Console"/>
                          <w:sz w:val="12"/>
                        </w:rPr>
                        <w:t xml:space="preserve">  cbVoices.ItemIndex := 0;</w:t>
                      </w:r>
                    </w:p>
                    <w:p w14:paraId="0F54A374" w14:textId="77777777" w:rsidR="000C1E50" w:rsidRPr="00F7786E" w:rsidRDefault="000C1E50" w:rsidP="00F7786E">
                      <w:pPr>
                        <w:rPr>
                          <w:rFonts w:ascii="Lucida Console" w:hAnsi="Lucida Console"/>
                          <w:sz w:val="12"/>
                        </w:rPr>
                      </w:pPr>
                      <w:r w:rsidRPr="00F7786E">
                        <w:rPr>
                          <w:rFonts w:ascii="Lucida Console" w:hAnsi="Lucida Console"/>
                          <w:sz w:val="12"/>
                        </w:rPr>
                        <w:t xml:space="preserve">  sl[2] := inttostr(cbVoices.ItemIndex);</w:t>
                      </w:r>
                    </w:p>
                    <w:p w14:paraId="3D0F609F" w14:textId="77777777" w:rsidR="000C1E50" w:rsidRPr="00F7786E" w:rsidRDefault="000C1E50" w:rsidP="00F7786E">
                      <w:pPr>
                        <w:rPr>
                          <w:rFonts w:ascii="Lucida Console" w:hAnsi="Lucida Console"/>
                          <w:sz w:val="12"/>
                        </w:rPr>
                      </w:pPr>
                      <w:r w:rsidRPr="00F7786E">
                        <w:rPr>
                          <w:rFonts w:ascii="Lucida Console" w:hAnsi="Lucida Console"/>
                          <w:sz w:val="12"/>
                        </w:rPr>
                        <w:t xml:space="preserve">  sl.SaveToFile(LexiconDir + 'VoiceConfig.txt');</w:t>
                      </w:r>
                    </w:p>
                    <w:p w14:paraId="4F0FFD6C" w14:textId="11FA988B" w:rsidR="000C1E50" w:rsidRPr="001737C6" w:rsidRDefault="000C1E50" w:rsidP="00F7786E">
                      <w:pPr>
                        <w:rPr>
                          <w:rFonts w:ascii="Lucida Console" w:hAnsi="Lucida Console"/>
                          <w:sz w:val="12"/>
                        </w:rPr>
                      </w:pPr>
                      <w:r w:rsidRPr="00F7786E">
                        <w:rPr>
                          <w:rFonts w:ascii="Lucida Console" w:hAnsi="Lucida Console"/>
                          <w:sz w:val="12"/>
                        </w:rPr>
                        <w:t>end;</w:t>
                      </w:r>
                    </w:p>
                  </w:txbxContent>
                </v:textbox>
                <w10:wrap type="tight" anchorx="margin"/>
              </v:shape>
            </w:pict>
          </mc:Fallback>
        </mc:AlternateContent>
      </w:r>
      <w:r>
        <w:t>Through the event ‘onChange’, each setting element is linked to the config file. When the user changes the setting, the string list is updated and saved to the config file.</w:t>
      </w:r>
    </w:p>
    <w:p w14:paraId="4F254196" w14:textId="3C02110F" w:rsidR="006C5116" w:rsidRDefault="00F7786E" w:rsidP="006C5116">
      <w:r>
        <w:t>When the restore defaults button is pressed, the elements are all reset to their default values and the config file is updated to reflect this. The form is now completed.</w:t>
      </w:r>
    </w:p>
    <w:p w14:paraId="36555161" w14:textId="021FC36B" w:rsidR="00F7786E" w:rsidRDefault="00F7786E" w:rsidP="006C5116"/>
    <w:p w14:paraId="179896CC" w14:textId="1FA5E932" w:rsidR="00F7786E" w:rsidRDefault="00F7786E" w:rsidP="00F7786E">
      <w:pPr>
        <w:pStyle w:val="Heading1"/>
      </w:pPr>
      <w:r>
        <w:t>21/12/18</w:t>
      </w:r>
    </w:p>
    <w:p w14:paraId="506D9AFD" w14:textId="63A3A6E9" w:rsidR="00F7786E" w:rsidRDefault="00F7786E" w:rsidP="00F7786E">
      <w:pPr>
        <w:pStyle w:val="ListParagraph"/>
        <w:numPr>
          <w:ilvl w:val="0"/>
          <w:numId w:val="2"/>
        </w:numPr>
      </w:pPr>
      <w:r>
        <w:t>Create forms and UI elements for the admin options</w:t>
      </w:r>
    </w:p>
    <w:p w14:paraId="3AEFD7EA" w14:textId="77777777" w:rsidR="00F7786E" w:rsidRPr="00F7786E" w:rsidRDefault="00F7786E" w:rsidP="00F7786E"/>
    <w:p w14:paraId="78B09B5F" w14:textId="77777777" w:rsidR="00F7786E" w:rsidRDefault="00F7786E" w:rsidP="006C5116"/>
    <w:p w14:paraId="58D804BB" w14:textId="1D208357" w:rsidR="006C5116" w:rsidRDefault="008423AE" w:rsidP="006C5116">
      <w:r w:rsidRPr="008423AE">
        <w:rPr>
          <w:noProof/>
          <w:lang w:eastAsia="en-GB"/>
        </w:rPr>
        <w:drawing>
          <wp:anchor distT="0" distB="0" distL="114300" distR="114300" simplePos="0" relativeHeight="251716608" behindDoc="0" locked="0" layoutInCell="1" allowOverlap="1" wp14:anchorId="3632E65F" wp14:editId="3097FDF9">
            <wp:simplePos x="0" y="0"/>
            <wp:positionH relativeFrom="margin">
              <wp:align>right</wp:align>
            </wp:positionH>
            <wp:positionV relativeFrom="paragraph">
              <wp:posOffset>3788410</wp:posOffset>
            </wp:positionV>
            <wp:extent cx="5274310" cy="2740660"/>
            <wp:effectExtent l="0" t="0" r="2540" b="2540"/>
            <wp:wrapTight wrapText="bothSides">
              <wp:wrapPolygon edited="0">
                <wp:start x="0" y="0"/>
                <wp:lineTo x="0" y="21470"/>
                <wp:lineTo x="21532" y="21470"/>
                <wp:lineTo x="21532" y="0"/>
                <wp:lineTo x="0" y="0"/>
              </wp:wrapPolygon>
            </wp:wrapTight>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740660"/>
                    </a:xfrm>
                    <a:prstGeom prst="rect">
                      <a:avLst/>
                    </a:prstGeom>
                  </pic:spPr>
                </pic:pic>
              </a:graphicData>
            </a:graphic>
          </wp:anchor>
        </w:drawing>
      </w:r>
      <w:r w:rsidR="00F7786E" w:rsidRPr="00F7786E">
        <w:rPr>
          <w:noProof/>
          <w:lang w:eastAsia="en-GB"/>
        </w:rPr>
        <w:drawing>
          <wp:anchor distT="0" distB="0" distL="114300" distR="114300" simplePos="0" relativeHeight="251714560" behindDoc="0" locked="0" layoutInCell="1" allowOverlap="1" wp14:anchorId="4BD04F90" wp14:editId="51F6F4B9">
            <wp:simplePos x="0" y="0"/>
            <wp:positionH relativeFrom="column">
              <wp:posOffset>0</wp:posOffset>
            </wp:positionH>
            <wp:positionV relativeFrom="paragraph">
              <wp:posOffset>171450</wp:posOffset>
            </wp:positionV>
            <wp:extent cx="5274310" cy="2740660"/>
            <wp:effectExtent l="0" t="0" r="2540" b="2540"/>
            <wp:wrapTight wrapText="bothSides">
              <wp:wrapPolygon edited="0">
                <wp:start x="0" y="0"/>
                <wp:lineTo x="0" y="21470"/>
                <wp:lineTo x="21532" y="21470"/>
                <wp:lineTo x="21532" y="0"/>
                <wp:lineTo x="0"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740660"/>
                    </a:xfrm>
                    <a:prstGeom prst="rect">
                      <a:avLst/>
                    </a:prstGeom>
                  </pic:spPr>
                </pic:pic>
              </a:graphicData>
            </a:graphic>
          </wp:anchor>
        </w:drawing>
      </w:r>
      <w:r w:rsidR="00F7786E">
        <w:t>For this program to follow the success criteria, it has to follow the rules of CRUD, in creating, reading, updating and destroying data. Data will be updated in the level itself, through tracking the user’s progress. These admin options complete the other 3 rules. The first is reading data:</w:t>
      </w:r>
    </w:p>
    <w:p w14:paraId="25E33EC1" w14:textId="6DC4FA79" w:rsidR="00F7786E" w:rsidRPr="006C5116" w:rsidRDefault="008423AE" w:rsidP="006C5116">
      <w:r>
        <w:t>This form is setup using the dbGrid, to show all fields in the user table of the database. This grid will be configured in later development. Buttons have also been added to view/hide passwords, which will require an extra step of verification, and to remove users, which gives the option to destroy data.</w:t>
      </w:r>
    </w:p>
    <w:p w14:paraId="46361BDD" w14:textId="084660B3" w:rsidR="006C5116" w:rsidRDefault="006C5116" w:rsidP="006C5116"/>
    <w:p w14:paraId="0EF8702C" w14:textId="5E9021EC" w:rsidR="008423AE" w:rsidRPr="006C5116" w:rsidRDefault="008423AE" w:rsidP="006C5116"/>
    <w:p w14:paraId="05DF1E37" w14:textId="5B96C878" w:rsidR="006C5116" w:rsidRPr="006C5116" w:rsidRDefault="006C5116" w:rsidP="006C5116"/>
    <w:p w14:paraId="42958F0B" w14:textId="438BEF1E" w:rsidR="006C5116" w:rsidRDefault="008423AE" w:rsidP="006C5116">
      <w:r>
        <w:rPr>
          <w:noProof/>
          <w:lang w:eastAsia="en-GB"/>
        </w:rPr>
        <w:drawing>
          <wp:anchor distT="0" distB="0" distL="114300" distR="114300" simplePos="0" relativeHeight="251718656" behindDoc="0" locked="0" layoutInCell="1" allowOverlap="1" wp14:anchorId="037B834E" wp14:editId="0A17510D">
            <wp:simplePos x="0" y="0"/>
            <wp:positionH relativeFrom="margin">
              <wp:align>right</wp:align>
            </wp:positionH>
            <wp:positionV relativeFrom="paragraph">
              <wp:posOffset>331</wp:posOffset>
            </wp:positionV>
            <wp:extent cx="5274310" cy="2740660"/>
            <wp:effectExtent l="0" t="0" r="2540" b="2540"/>
            <wp:wrapTight wrapText="bothSides">
              <wp:wrapPolygon edited="0">
                <wp:start x="0" y="0"/>
                <wp:lineTo x="0" y="21470"/>
                <wp:lineTo x="21532" y="21470"/>
                <wp:lineTo x="21532" y="0"/>
                <wp:lineTo x="0" y="0"/>
              </wp:wrapPolygon>
            </wp:wrapTight>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740660"/>
                    </a:xfrm>
                    <a:prstGeom prst="rect">
                      <a:avLst/>
                    </a:prstGeom>
                  </pic:spPr>
                </pic:pic>
              </a:graphicData>
            </a:graphic>
          </wp:anchor>
        </w:drawing>
      </w:r>
      <w:r>
        <w:t>This form contains all the input boxes necessary to add another user/field to the user table, therefore giving the option to create data. Mandatory fields are those fields with validation rules attached to them. Verification of these fields will have to be within the form so that the database doesn’t return any errors, which will appear when data entry doesn’t conform to the validation rules.</w:t>
      </w:r>
    </w:p>
    <w:p w14:paraId="4E7598DA" w14:textId="56D38638" w:rsidR="008423AE" w:rsidRDefault="008423AE" w:rsidP="006C5116"/>
    <w:p w14:paraId="135A0BFC" w14:textId="184CA026" w:rsidR="008423AE" w:rsidRDefault="008423AE" w:rsidP="008423AE">
      <w:pPr>
        <w:pStyle w:val="Heading1"/>
      </w:pPr>
      <w:r>
        <w:t>06/01/19</w:t>
      </w:r>
    </w:p>
    <w:p w14:paraId="4EA88FB2" w14:textId="10A015E1" w:rsidR="008423AE" w:rsidRDefault="003924A0" w:rsidP="008423AE">
      <w:pPr>
        <w:pStyle w:val="ListParagraph"/>
        <w:numPr>
          <w:ilvl w:val="0"/>
          <w:numId w:val="3"/>
        </w:numPr>
      </w:pPr>
      <w:r>
        <w:rPr>
          <w:noProof/>
          <w:lang w:eastAsia="en-GB"/>
        </w:rPr>
        <mc:AlternateContent>
          <mc:Choice Requires="wps">
            <w:drawing>
              <wp:anchor distT="0" distB="0" distL="114300" distR="114300" simplePos="0" relativeHeight="251720704" behindDoc="1" locked="0" layoutInCell="1" allowOverlap="1" wp14:anchorId="18DDBF60" wp14:editId="3B8D0C28">
                <wp:simplePos x="0" y="0"/>
                <wp:positionH relativeFrom="margin">
                  <wp:align>left</wp:align>
                </wp:positionH>
                <wp:positionV relativeFrom="paragraph">
                  <wp:posOffset>488563</wp:posOffset>
                </wp:positionV>
                <wp:extent cx="5486400" cy="1343660"/>
                <wp:effectExtent l="0" t="0" r="19050" b="27940"/>
                <wp:wrapTight wrapText="bothSides">
                  <wp:wrapPolygon edited="0">
                    <wp:start x="0" y="0"/>
                    <wp:lineTo x="0" y="21743"/>
                    <wp:lineTo x="21600" y="21743"/>
                    <wp:lineTo x="21600" y="0"/>
                    <wp:lineTo x="0" y="0"/>
                  </wp:wrapPolygon>
                </wp:wrapTight>
                <wp:docPr id="35" name="Text Box 35"/>
                <wp:cNvGraphicFramePr/>
                <a:graphic xmlns:a="http://schemas.openxmlformats.org/drawingml/2006/main">
                  <a:graphicData uri="http://schemas.microsoft.com/office/word/2010/wordprocessingShape">
                    <wps:wsp>
                      <wps:cNvSpPr txBox="1"/>
                      <wps:spPr>
                        <a:xfrm>
                          <a:off x="0" y="0"/>
                          <a:ext cx="5486400" cy="1343770"/>
                        </a:xfrm>
                        <a:prstGeom prst="rect">
                          <a:avLst/>
                        </a:prstGeom>
                        <a:solidFill>
                          <a:schemeClr val="lt1"/>
                        </a:solidFill>
                        <a:ln w="6350">
                          <a:solidFill>
                            <a:prstClr val="black"/>
                          </a:solidFill>
                        </a:ln>
                      </wps:spPr>
                      <wps:txbx>
                        <w:txbxContent>
                          <w:p w14:paraId="2072A3B5" w14:textId="77777777" w:rsidR="000C1E50" w:rsidRPr="003924A0" w:rsidRDefault="000C1E50" w:rsidP="003924A0">
                            <w:pPr>
                              <w:rPr>
                                <w:rFonts w:ascii="Lucida Console" w:hAnsi="Lucida Console"/>
                                <w:sz w:val="12"/>
                              </w:rPr>
                            </w:pPr>
                            <w:r w:rsidRPr="003924A0">
                              <w:rPr>
                                <w:rFonts w:ascii="Lucida Console" w:hAnsi="Lucida Console"/>
                                <w:sz w:val="12"/>
                              </w:rPr>
                              <w:t>procedure TfrmViewusers.FormShow(Sender: TObject);</w:t>
                            </w:r>
                          </w:p>
                          <w:p w14:paraId="68FF2CFF" w14:textId="77777777" w:rsidR="000C1E50" w:rsidRPr="003924A0" w:rsidRDefault="000C1E50" w:rsidP="003924A0">
                            <w:pPr>
                              <w:rPr>
                                <w:rFonts w:ascii="Lucida Console" w:hAnsi="Lucida Console"/>
                                <w:sz w:val="12"/>
                              </w:rPr>
                            </w:pPr>
                            <w:r w:rsidRPr="003924A0">
                              <w:rPr>
                                <w:rFonts w:ascii="Lucida Console" w:hAnsi="Lucida Console"/>
                                <w:sz w:val="12"/>
                              </w:rPr>
                              <w:t>var</w:t>
                            </w:r>
                          </w:p>
                          <w:p w14:paraId="206E0F1A" w14:textId="77777777" w:rsidR="000C1E50" w:rsidRPr="003924A0" w:rsidRDefault="000C1E50" w:rsidP="003924A0">
                            <w:pPr>
                              <w:rPr>
                                <w:rFonts w:ascii="Lucida Console" w:hAnsi="Lucida Console"/>
                                <w:sz w:val="12"/>
                              </w:rPr>
                            </w:pPr>
                            <w:r w:rsidRPr="003924A0">
                              <w:rPr>
                                <w:rFonts w:ascii="Lucida Console" w:hAnsi="Lucida Console"/>
                                <w:sz w:val="12"/>
                              </w:rPr>
                              <w:t xml:space="preserve">  i: integer;</w:t>
                            </w:r>
                          </w:p>
                          <w:p w14:paraId="39461177" w14:textId="77777777" w:rsidR="000C1E50" w:rsidRPr="003924A0" w:rsidRDefault="000C1E50" w:rsidP="003924A0">
                            <w:pPr>
                              <w:rPr>
                                <w:rFonts w:ascii="Lucida Console" w:hAnsi="Lucida Console"/>
                                <w:sz w:val="12"/>
                              </w:rPr>
                            </w:pPr>
                            <w:r w:rsidRPr="003924A0">
                              <w:rPr>
                                <w:rFonts w:ascii="Lucida Console" w:hAnsi="Lucida Console"/>
                                <w:sz w:val="12"/>
                              </w:rPr>
                              <w:t xml:space="preserve">  ColumnArray: array of integer;</w:t>
                            </w:r>
                          </w:p>
                          <w:p w14:paraId="5018E4D6" w14:textId="77777777" w:rsidR="000C1E50" w:rsidRPr="003924A0" w:rsidRDefault="000C1E50" w:rsidP="003924A0">
                            <w:pPr>
                              <w:rPr>
                                <w:rFonts w:ascii="Lucida Console" w:hAnsi="Lucida Console"/>
                                <w:sz w:val="12"/>
                              </w:rPr>
                            </w:pPr>
                            <w:r w:rsidRPr="003924A0">
                              <w:rPr>
                                <w:rFonts w:ascii="Lucida Console" w:hAnsi="Lucida Console"/>
                                <w:sz w:val="12"/>
                              </w:rPr>
                              <w:t>begin</w:t>
                            </w:r>
                          </w:p>
                          <w:p w14:paraId="660FC114" w14:textId="77777777" w:rsidR="000C1E50" w:rsidRPr="003924A0" w:rsidRDefault="000C1E50" w:rsidP="003924A0">
                            <w:pPr>
                              <w:rPr>
                                <w:rFonts w:ascii="Lucida Console" w:hAnsi="Lucida Console"/>
                                <w:sz w:val="12"/>
                              </w:rPr>
                            </w:pPr>
                            <w:r w:rsidRPr="003924A0">
                              <w:rPr>
                                <w:rFonts w:ascii="Lucida Console" w:hAnsi="Lucida Console"/>
                                <w:sz w:val="12"/>
                              </w:rPr>
                              <w:t xml:space="preserve">  adotblUsers.ConnectionString := globalconnectionstring;</w:t>
                            </w:r>
                          </w:p>
                          <w:p w14:paraId="056F0638" w14:textId="77777777" w:rsidR="000C1E50" w:rsidRPr="003924A0" w:rsidRDefault="000C1E50" w:rsidP="003924A0">
                            <w:pPr>
                              <w:rPr>
                                <w:rFonts w:ascii="Lucida Console" w:hAnsi="Lucida Console"/>
                                <w:sz w:val="12"/>
                              </w:rPr>
                            </w:pPr>
                            <w:r w:rsidRPr="003924A0">
                              <w:rPr>
                                <w:rFonts w:ascii="Lucida Console" w:hAnsi="Lucida Console"/>
                                <w:sz w:val="12"/>
                              </w:rPr>
                              <w:t xml:space="preserve">  adoqryDelete.ConnectionString := globalconnectionstring;</w:t>
                            </w:r>
                          </w:p>
                          <w:p w14:paraId="0F4E3FAE" w14:textId="77777777" w:rsidR="000C1E50" w:rsidRPr="003924A0" w:rsidRDefault="000C1E50" w:rsidP="003924A0">
                            <w:pPr>
                              <w:rPr>
                                <w:rFonts w:ascii="Lucida Console" w:hAnsi="Lucida Console"/>
                                <w:sz w:val="12"/>
                              </w:rPr>
                            </w:pPr>
                            <w:r w:rsidRPr="003924A0">
                              <w:rPr>
                                <w:rFonts w:ascii="Lucida Console" w:hAnsi="Lucida Console"/>
                                <w:sz w:val="12"/>
                              </w:rPr>
                              <w:t xml:space="preserve">  adotblUsers.TableName := 'tblUsers';</w:t>
                            </w:r>
                          </w:p>
                          <w:p w14:paraId="47EDA591" w14:textId="77777777" w:rsidR="000C1E50" w:rsidRPr="003924A0" w:rsidRDefault="000C1E50" w:rsidP="003924A0">
                            <w:pPr>
                              <w:rPr>
                                <w:rFonts w:ascii="Lucida Console" w:hAnsi="Lucida Console"/>
                                <w:sz w:val="12"/>
                              </w:rPr>
                            </w:pPr>
                            <w:r w:rsidRPr="003924A0">
                              <w:rPr>
                                <w:rFonts w:ascii="Lucida Console" w:hAnsi="Lucida Console"/>
                                <w:sz w:val="12"/>
                              </w:rPr>
                              <w:t xml:space="preserve">  adotblUsers.Active := true;</w:t>
                            </w:r>
                          </w:p>
                          <w:p w14:paraId="02F57DBA" w14:textId="77777777" w:rsidR="000C1E50" w:rsidRPr="003924A0" w:rsidRDefault="000C1E50" w:rsidP="003924A0">
                            <w:pPr>
                              <w:rPr>
                                <w:rFonts w:ascii="Lucida Console" w:hAnsi="Lucida Console"/>
                                <w:sz w:val="12"/>
                              </w:rPr>
                            </w:pPr>
                            <w:r w:rsidRPr="003924A0">
                              <w:rPr>
                                <w:rFonts w:ascii="Lucida Console" w:hAnsi="Lucida Console"/>
                                <w:sz w:val="12"/>
                              </w:rPr>
                              <w:t xml:space="preserve">  // Only show neccessary columns in the database, e.g. hide user passwords</w:t>
                            </w:r>
                          </w:p>
                          <w:p w14:paraId="1EE4F814" w14:textId="77777777" w:rsidR="000C1E50" w:rsidRPr="003924A0" w:rsidRDefault="000C1E50" w:rsidP="003924A0">
                            <w:pPr>
                              <w:rPr>
                                <w:rFonts w:ascii="Lucida Console" w:hAnsi="Lucida Console"/>
                                <w:sz w:val="12"/>
                              </w:rPr>
                            </w:pPr>
                            <w:r w:rsidRPr="003924A0">
                              <w:rPr>
                                <w:rFonts w:ascii="Lucida Console" w:hAnsi="Lucida Console"/>
                                <w:sz w:val="12"/>
                              </w:rPr>
                              <w:t xml:space="preserve">  ColumnArray := [1, 4, 5, 6, 7, 9, 10, 11, 12, 13, 14, 15, 16, 17, 18, 19, 20];</w:t>
                            </w:r>
                          </w:p>
                          <w:p w14:paraId="510DD0E3" w14:textId="77777777" w:rsidR="000C1E50" w:rsidRPr="003924A0" w:rsidRDefault="000C1E50" w:rsidP="003924A0">
                            <w:pPr>
                              <w:rPr>
                                <w:rFonts w:ascii="Lucida Console" w:hAnsi="Lucida Console"/>
                                <w:sz w:val="12"/>
                              </w:rPr>
                            </w:pPr>
                            <w:r w:rsidRPr="003924A0">
                              <w:rPr>
                                <w:rFonts w:ascii="Lucida Console" w:hAnsi="Lucida Console"/>
                                <w:sz w:val="12"/>
                              </w:rPr>
                              <w:t xml:space="preserve">  for i := 0 to 9 do</w:t>
                            </w:r>
                          </w:p>
                          <w:p w14:paraId="1A137919" w14:textId="77777777" w:rsidR="000C1E50" w:rsidRPr="003924A0" w:rsidRDefault="000C1E50" w:rsidP="003924A0">
                            <w:pPr>
                              <w:rPr>
                                <w:rFonts w:ascii="Lucida Console" w:hAnsi="Lucida Console"/>
                                <w:sz w:val="12"/>
                              </w:rPr>
                            </w:pPr>
                            <w:r w:rsidRPr="003924A0">
                              <w:rPr>
                                <w:rFonts w:ascii="Lucida Console" w:hAnsi="Lucida Console"/>
                                <w:sz w:val="12"/>
                              </w:rPr>
                              <w:t xml:space="preserve">    dbGrid.Columns[i].Width := 80;</w:t>
                            </w:r>
                          </w:p>
                          <w:p w14:paraId="78196562" w14:textId="77777777" w:rsidR="000C1E50" w:rsidRPr="003924A0" w:rsidRDefault="000C1E50" w:rsidP="003924A0">
                            <w:pPr>
                              <w:rPr>
                                <w:rFonts w:ascii="Lucida Console" w:hAnsi="Lucida Console"/>
                                <w:sz w:val="12"/>
                              </w:rPr>
                            </w:pPr>
                            <w:r w:rsidRPr="003924A0">
                              <w:rPr>
                                <w:rFonts w:ascii="Lucida Console" w:hAnsi="Lucida Console"/>
                                <w:sz w:val="12"/>
                              </w:rPr>
                              <w:t xml:space="preserve">  for i in ColumnArray do</w:t>
                            </w:r>
                          </w:p>
                          <w:p w14:paraId="01534E60" w14:textId="77777777" w:rsidR="000C1E50" w:rsidRPr="003924A0" w:rsidRDefault="000C1E50" w:rsidP="003924A0">
                            <w:pPr>
                              <w:rPr>
                                <w:rFonts w:ascii="Lucida Console" w:hAnsi="Lucida Console"/>
                                <w:sz w:val="12"/>
                              </w:rPr>
                            </w:pPr>
                            <w:r w:rsidRPr="003924A0">
                              <w:rPr>
                                <w:rFonts w:ascii="Lucida Console" w:hAnsi="Lucida Console"/>
                                <w:sz w:val="12"/>
                              </w:rPr>
                              <w:t xml:space="preserve">    dbGrid.Columns[i].Visible := false;</w:t>
                            </w:r>
                          </w:p>
                          <w:p w14:paraId="262B8712" w14:textId="73F27065" w:rsidR="000C1E50" w:rsidRPr="001737C6" w:rsidRDefault="000C1E50" w:rsidP="003924A0">
                            <w:pPr>
                              <w:rPr>
                                <w:rFonts w:ascii="Lucida Console" w:hAnsi="Lucida Console"/>
                                <w:sz w:val="12"/>
                              </w:rPr>
                            </w:pPr>
                            <w:r w:rsidRPr="003924A0">
                              <w:rPr>
                                <w:rFonts w:ascii="Lucida Console" w:hAnsi="Lucida Console"/>
                                <w:sz w:val="12"/>
                              </w:rPr>
                              <w: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8DDBF60" id="Text Box 35" o:spid="_x0000_s1046" type="#_x0000_t202" style="position:absolute;left:0;text-align:left;margin-left:0;margin-top:38.45pt;width:6in;height:105.8pt;z-index:-25159577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" fillcolor="white [3201]" strokeweight=".5pt">
                <v:textbox>
                  <w:txbxContent>
                    <w:p w14:paraId="2072A3B5" w14:textId="77777777" w:rsidR="000C1E50" w:rsidRPr="003924A0" w:rsidRDefault="000C1E50" w:rsidP="003924A0">
                      <w:pPr>
                        <w:rPr>
                          <w:rFonts w:ascii="Lucida Console" w:hAnsi="Lucida Console"/>
                          <w:sz w:val="12"/>
                        </w:rPr>
                      </w:pPr>
                      <w:r w:rsidRPr="003924A0">
                        <w:rPr>
                          <w:rFonts w:ascii="Lucida Console" w:hAnsi="Lucida Console"/>
                          <w:sz w:val="12"/>
                        </w:rPr>
                        <w:t>procedure TfrmViewusers.FormShow(Sender: TObject);</w:t>
                      </w:r>
                    </w:p>
                    <w:p w14:paraId="68FF2CFF" w14:textId="77777777" w:rsidR="000C1E50" w:rsidRPr="003924A0" w:rsidRDefault="000C1E50" w:rsidP="003924A0">
                      <w:pPr>
                        <w:rPr>
                          <w:rFonts w:ascii="Lucida Console" w:hAnsi="Lucida Console"/>
                          <w:sz w:val="12"/>
                        </w:rPr>
                      </w:pPr>
                      <w:r w:rsidRPr="003924A0">
                        <w:rPr>
                          <w:rFonts w:ascii="Lucida Console" w:hAnsi="Lucida Console"/>
                          <w:sz w:val="12"/>
                        </w:rPr>
                        <w:t>var</w:t>
                      </w:r>
                    </w:p>
                    <w:p w14:paraId="206E0F1A" w14:textId="77777777" w:rsidR="000C1E50" w:rsidRPr="003924A0" w:rsidRDefault="000C1E50" w:rsidP="003924A0">
                      <w:pPr>
                        <w:rPr>
                          <w:rFonts w:ascii="Lucida Console" w:hAnsi="Lucida Console"/>
                          <w:sz w:val="12"/>
                        </w:rPr>
                      </w:pPr>
                      <w:r w:rsidRPr="003924A0">
                        <w:rPr>
                          <w:rFonts w:ascii="Lucida Console" w:hAnsi="Lucida Console"/>
                          <w:sz w:val="12"/>
                        </w:rPr>
                        <w:t xml:space="preserve">  i: integer;</w:t>
                      </w:r>
                    </w:p>
                    <w:p w14:paraId="39461177" w14:textId="77777777" w:rsidR="000C1E50" w:rsidRPr="003924A0" w:rsidRDefault="000C1E50" w:rsidP="003924A0">
                      <w:pPr>
                        <w:rPr>
                          <w:rFonts w:ascii="Lucida Console" w:hAnsi="Lucida Console"/>
                          <w:sz w:val="12"/>
                        </w:rPr>
                      </w:pPr>
                      <w:r w:rsidRPr="003924A0">
                        <w:rPr>
                          <w:rFonts w:ascii="Lucida Console" w:hAnsi="Lucida Console"/>
                          <w:sz w:val="12"/>
                        </w:rPr>
                        <w:t xml:space="preserve">  ColumnArray: array of integer;</w:t>
                      </w:r>
                    </w:p>
                    <w:p w14:paraId="5018E4D6" w14:textId="77777777" w:rsidR="000C1E50" w:rsidRPr="003924A0" w:rsidRDefault="000C1E50" w:rsidP="003924A0">
                      <w:pPr>
                        <w:rPr>
                          <w:rFonts w:ascii="Lucida Console" w:hAnsi="Lucida Console"/>
                          <w:sz w:val="12"/>
                        </w:rPr>
                      </w:pPr>
                      <w:r w:rsidRPr="003924A0">
                        <w:rPr>
                          <w:rFonts w:ascii="Lucida Console" w:hAnsi="Lucida Console"/>
                          <w:sz w:val="12"/>
                        </w:rPr>
                        <w:t>begin</w:t>
                      </w:r>
                    </w:p>
                    <w:p w14:paraId="660FC114" w14:textId="77777777" w:rsidR="000C1E50" w:rsidRPr="003924A0" w:rsidRDefault="000C1E50" w:rsidP="003924A0">
                      <w:pPr>
                        <w:rPr>
                          <w:rFonts w:ascii="Lucida Console" w:hAnsi="Lucida Console"/>
                          <w:sz w:val="12"/>
                        </w:rPr>
                      </w:pPr>
                      <w:r w:rsidRPr="003924A0">
                        <w:rPr>
                          <w:rFonts w:ascii="Lucida Console" w:hAnsi="Lucida Console"/>
                          <w:sz w:val="12"/>
                        </w:rPr>
                        <w:t xml:space="preserve">  adotblUsers.ConnectionString := globalconnectionstring;</w:t>
                      </w:r>
                    </w:p>
                    <w:p w14:paraId="056F0638" w14:textId="77777777" w:rsidR="000C1E50" w:rsidRPr="003924A0" w:rsidRDefault="000C1E50" w:rsidP="003924A0">
                      <w:pPr>
                        <w:rPr>
                          <w:rFonts w:ascii="Lucida Console" w:hAnsi="Lucida Console"/>
                          <w:sz w:val="12"/>
                        </w:rPr>
                      </w:pPr>
                      <w:r w:rsidRPr="003924A0">
                        <w:rPr>
                          <w:rFonts w:ascii="Lucida Console" w:hAnsi="Lucida Console"/>
                          <w:sz w:val="12"/>
                        </w:rPr>
                        <w:t xml:space="preserve">  adoqryDelete.ConnectionString := globalconnectionstring;</w:t>
                      </w:r>
                    </w:p>
                    <w:p w14:paraId="0F4E3FAE" w14:textId="77777777" w:rsidR="000C1E50" w:rsidRPr="003924A0" w:rsidRDefault="000C1E50" w:rsidP="003924A0">
                      <w:pPr>
                        <w:rPr>
                          <w:rFonts w:ascii="Lucida Console" w:hAnsi="Lucida Console"/>
                          <w:sz w:val="12"/>
                        </w:rPr>
                      </w:pPr>
                      <w:r w:rsidRPr="003924A0">
                        <w:rPr>
                          <w:rFonts w:ascii="Lucida Console" w:hAnsi="Lucida Console"/>
                          <w:sz w:val="12"/>
                        </w:rPr>
                        <w:t xml:space="preserve">  adotblUsers.TableName := 'tblUsers';</w:t>
                      </w:r>
                    </w:p>
                    <w:p w14:paraId="47EDA591" w14:textId="77777777" w:rsidR="000C1E50" w:rsidRPr="003924A0" w:rsidRDefault="000C1E50" w:rsidP="003924A0">
                      <w:pPr>
                        <w:rPr>
                          <w:rFonts w:ascii="Lucida Console" w:hAnsi="Lucida Console"/>
                          <w:sz w:val="12"/>
                        </w:rPr>
                      </w:pPr>
                      <w:r w:rsidRPr="003924A0">
                        <w:rPr>
                          <w:rFonts w:ascii="Lucida Console" w:hAnsi="Lucida Console"/>
                          <w:sz w:val="12"/>
                        </w:rPr>
                        <w:t xml:space="preserve">  adotblUsers.Active := true;</w:t>
                      </w:r>
                    </w:p>
                    <w:p w14:paraId="02F57DBA" w14:textId="77777777" w:rsidR="000C1E50" w:rsidRPr="003924A0" w:rsidRDefault="000C1E50" w:rsidP="003924A0">
                      <w:pPr>
                        <w:rPr>
                          <w:rFonts w:ascii="Lucida Console" w:hAnsi="Lucida Console"/>
                          <w:sz w:val="12"/>
                        </w:rPr>
                      </w:pPr>
                      <w:r w:rsidRPr="003924A0">
                        <w:rPr>
                          <w:rFonts w:ascii="Lucida Console" w:hAnsi="Lucida Console"/>
                          <w:sz w:val="12"/>
                        </w:rPr>
                        <w:t xml:space="preserve">  // Only show neccessary columns in the database, e.g. hide user passwords</w:t>
                      </w:r>
                    </w:p>
                    <w:p w14:paraId="1EE4F814" w14:textId="77777777" w:rsidR="000C1E50" w:rsidRPr="003924A0" w:rsidRDefault="000C1E50" w:rsidP="003924A0">
                      <w:pPr>
                        <w:rPr>
                          <w:rFonts w:ascii="Lucida Console" w:hAnsi="Lucida Console"/>
                          <w:sz w:val="12"/>
                        </w:rPr>
                      </w:pPr>
                      <w:r w:rsidRPr="003924A0">
                        <w:rPr>
                          <w:rFonts w:ascii="Lucida Console" w:hAnsi="Lucida Console"/>
                          <w:sz w:val="12"/>
                        </w:rPr>
                        <w:t xml:space="preserve">  ColumnArray := [1, 4, 5, 6, 7, 9, 10, 11, 12, 13, 14, 15, 16, 17, 18, 19, 20];</w:t>
                      </w:r>
                    </w:p>
                    <w:p w14:paraId="510DD0E3" w14:textId="77777777" w:rsidR="000C1E50" w:rsidRPr="003924A0" w:rsidRDefault="000C1E50" w:rsidP="003924A0">
                      <w:pPr>
                        <w:rPr>
                          <w:rFonts w:ascii="Lucida Console" w:hAnsi="Lucida Console"/>
                          <w:sz w:val="12"/>
                        </w:rPr>
                      </w:pPr>
                      <w:r w:rsidRPr="003924A0">
                        <w:rPr>
                          <w:rFonts w:ascii="Lucida Console" w:hAnsi="Lucida Console"/>
                          <w:sz w:val="12"/>
                        </w:rPr>
                        <w:t xml:space="preserve">  for i := 0 to 9 do</w:t>
                      </w:r>
                    </w:p>
                    <w:p w14:paraId="1A137919" w14:textId="77777777" w:rsidR="000C1E50" w:rsidRPr="003924A0" w:rsidRDefault="000C1E50" w:rsidP="003924A0">
                      <w:pPr>
                        <w:rPr>
                          <w:rFonts w:ascii="Lucida Console" w:hAnsi="Lucida Console"/>
                          <w:sz w:val="12"/>
                        </w:rPr>
                      </w:pPr>
                      <w:r w:rsidRPr="003924A0">
                        <w:rPr>
                          <w:rFonts w:ascii="Lucida Console" w:hAnsi="Lucida Console"/>
                          <w:sz w:val="12"/>
                        </w:rPr>
                        <w:t xml:space="preserve">    dbGrid.Columns[i].Width := 80;</w:t>
                      </w:r>
                    </w:p>
                    <w:p w14:paraId="78196562" w14:textId="77777777" w:rsidR="000C1E50" w:rsidRPr="003924A0" w:rsidRDefault="000C1E50" w:rsidP="003924A0">
                      <w:pPr>
                        <w:rPr>
                          <w:rFonts w:ascii="Lucida Console" w:hAnsi="Lucida Console"/>
                          <w:sz w:val="12"/>
                        </w:rPr>
                      </w:pPr>
                      <w:r w:rsidRPr="003924A0">
                        <w:rPr>
                          <w:rFonts w:ascii="Lucida Console" w:hAnsi="Lucida Console"/>
                          <w:sz w:val="12"/>
                        </w:rPr>
                        <w:t xml:space="preserve">  for i in ColumnArray do</w:t>
                      </w:r>
                    </w:p>
                    <w:p w14:paraId="01534E60" w14:textId="77777777" w:rsidR="000C1E50" w:rsidRPr="003924A0" w:rsidRDefault="000C1E50" w:rsidP="003924A0">
                      <w:pPr>
                        <w:rPr>
                          <w:rFonts w:ascii="Lucida Console" w:hAnsi="Lucida Console"/>
                          <w:sz w:val="12"/>
                        </w:rPr>
                      </w:pPr>
                      <w:r w:rsidRPr="003924A0">
                        <w:rPr>
                          <w:rFonts w:ascii="Lucida Console" w:hAnsi="Lucida Console"/>
                          <w:sz w:val="12"/>
                        </w:rPr>
                        <w:t xml:space="preserve">    dbGrid.Columns[i].Visible := false;</w:t>
                      </w:r>
                    </w:p>
                    <w:p w14:paraId="262B8712" w14:textId="73F27065" w:rsidR="000C1E50" w:rsidRPr="001737C6" w:rsidRDefault="000C1E50" w:rsidP="003924A0">
                      <w:pPr>
                        <w:rPr>
                          <w:rFonts w:ascii="Lucida Console" w:hAnsi="Lucida Console"/>
                          <w:sz w:val="12"/>
                        </w:rPr>
                      </w:pPr>
                      <w:r w:rsidRPr="003924A0">
                        <w:rPr>
                          <w:rFonts w:ascii="Lucida Console" w:hAnsi="Lucida Console"/>
                          <w:sz w:val="12"/>
                        </w:rPr>
                        <w:t>end;</w:t>
                      </w:r>
                    </w:p>
                  </w:txbxContent>
                </v:textbox>
                <w10:wrap type="tight" anchorx="margin"/>
              </v:shape>
            </w:pict>
          </mc:Fallback>
        </mc:AlternateContent>
      </w:r>
      <w:r>
        <w:t>Link the dbGrid in the ViewUsers form to the database and create the code for the buttons to function properly</w:t>
      </w:r>
    </w:p>
    <w:p w14:paraId="37386F6A" w14:textId="6A61278A" w:rsidR="003924A0" w:rsidRDefault="003924A0" w:rsidP="003924A0">
      <w:r>
        <w:rPr>
          <w:noProof/>
          <w:lang w:eastAsia="en-GB"/>
        </w:rPr>
        <mc:AlternateContent>
          <mc:Choice Requires="wps">
            <w:drawing>
              <wp:anchor distT="0" distB="0" distL="114300" distR="114300" simplePos="0" relativeHeight="251722752" behindDoc="1" locked="0" layoutInCell="1" allowOverlap="1" wp14:anchorId="515535B0" wp14:editId="2D18295B">
                <wp:simplePos x="0" y="0"/>
                <wp:positionH relativeFrom="margin">
                  <wp:align>left</wp:align>
                </wp:positionH>
                <wp:positionV relativeFrom="paragraph">
                  <wp:posOffset>3206750</wp:posOffset>
                </wp:positionV>
                <wp:extent cx="5486400" cy="1001395"/>
                <wp:effectExtent l="0" t="0" r="19050" b="27305"/>
                <wp:wrapTight wrapText="bothSides">
                  <wp:wrapPolygon edited="0">
                    <wp:start x="0" y="0"/>
                    <wp:lineTo x="0" y="21778"/>
                    <wp:lineTo x="21600" y="21778"/>
                    <wp:lineTo x="21600" y="0"/>
                    <wp:lineTo x="0" y="0"/>
                  </wp:wrapPolygon>
                </wp:wrapTight>
                <wp:docPr id="36" name="Text Box 36"/>
                <wp:cNvGraphicFramePr/>
                <a:graphic xmlns:a="http://schemas.openxmlformats.org/drawingml/2006/main">
                  <a:graphicData uri="http://schemas.microsoft.com/office/word/2010/wordprocessingShape">
                    <wps:wsp>
                      <wps:cNvSpPr txBox="1"/>
                      <wps:spPr>
                        <a:xfrm>
                          <a:off x="0" y="0"/>
                          <a:ext cx="5486400" cy="1001395"/>
                        </a:xfrm>
                        <a:prstGeom prst="rect">
                          <a:avLst/>
                        </a:prstGeom>
                        <a:solidFill>
                          <a:schemeClr val="lt1"/>
                        </a:solidFill>
                        <a:ln w="6350">
                          <a:solidFill>
                            <a:prstClr val="black"/>
                          </a:solidFill>
                        </a:ln>
                      </wps:spPr>
                      <wps:txbx>
                        <w:txbxContent>
                          <w:p w14:paraId="508503EF" w14:textId="77777777" w:rsidR="000C1E50" w:rsidRPr="003924A0" w:rsidRDefault="000C1E50" w:rsidP="003924A0">
                            <w:pPr>
                              <w:rPr>
                                <w:rFonts w:ascii="Lucida Console" w:hAnsi="Lucida Console"/>
                                <w:sz w:val="12"/>
                              </w:rPr>
                            </w:pPr>
                            <w:r w:rsidRPr="003924A0">
                              <w:rPr>
                                <w:rFonts w:ascii="Lucida Console" w:hAnsi="Lucida Console"/>
                                <w:sz w:val="12"/>
                              </w:rPr>
                              <w:t>procedure TfrmViewusers.sbtnViewPasswordClick(Sender: TObject);</w:t>
                            </w:r>
                          </w:p>
                          <w:p w14:paraId="19F4C856" w14:textId="77777777" w:rsidR="000C1E50" w:rsidRPr="003924A0" w:rsidRDefault="000C1E50" w:rsidP="003924A0">
                            <w:pPr>
                              <w:rPr>
                                <w:rFonts w:ascii="Lucida Console" w:hAnsi="Lucida Console"/>
                                <w:sz w:val="12"/>
                              </w:rPr>
                            </w:pPr>
                            <w:r w:rsidRPr="003924A0">
                              <w:rPr>
                                <w:rFonts w:ascii="Lucida Console" w:hAnsi="Lucida Console"/>
                                <w:sz w:val="12"/>
                              </w:rPr>
                              <w:t>var</w:t>
                            </w:r>
                          </w:p>
                          <w:p w14:paraId="5EB63CEB" w14:textId="77777777" w:rsidR="000C1E50" w:rsidRPr="003924A0" w:rsidRDefault="000C1E50" w:rsidP="003924A0">
                            <w:pPr>
                              <w:rPr>
                                <w:rFonts w:ascii="Lucida Console" w:hAnsi="Lucida Console"/>
                                <w:sz w:val="12"/>
                              </w:rPr>
                            </w:pPr>
                            <w:r w:rsidRPr="003924A0">
                              <w:rPr>
                                <w:rFonts w:ascii="Lucida Console" w:hAnsi="Lucida Console"/>
                                <w:sz w:val="12"/>
                              </w:rPr>
                              <w:t xml:space="preserve">  password: string;</w:t>
                            </w:r>
                          </w:p>
                          <w:p w14:paraId="104BED9F" w14:textId="77777777" w:rsidR="000C1E50" w:rsidRPr="003924A0" w:rsidRDefault="000C1E50" w:rsidP="003924A0">
                            <w:pPr>
                              <w:rPr>
                                <w:rFonts w:ascii="Lucida Console" w:hAnsi="Lucida Console"/>
                                <w:sz w:val="12"/>
                              </w:rPr>
                            </w:pPr>
                            <w:r w:rsidRPr="003924A0">
                              <w:rPr>
                                <w:rFonts w:ascii="Lucida Console" w:hAnsi="Lucida Console"/>
                                <w:sz w:val="12"/>
                              </w:rPr>
                              <w:t>begin</w:t>
                            </w:r>
                          </w:p>
                          <w:p w14:paraId="4BE7B5F7" w14:textId="77777777" w:rsidR="000C1E50" w:rsidRPr="003924A0" w:rsidRDefault="000C1E50" w:rsidP="003924A0">
                            <w:pPr>
                              <w:rPr>
                                <w:rFonts w:ascii="Lucida Console" w:hAnsi="Lucida Console"/>
                                <w:sz w:val="12"/>
                              </w:rPr>
                            </w:pPr>
                            <w:r w:rsidRPr="003924A0">
                              <w:rPr>
                                <w:rFonts w:ascii="Lucida Console" w:hAnsi="Lucida Console"/>
                                <w:sz w:val="12"/>
                              </w:rPr>
                              <w:t xml:space="preserve">  // Only show user passwords once admin has correctly entered db password</w:t>
                            </w:r>
                          </w:p>
                          <w:p w14:paraId="133CB055" w14:textId="77777777" w:rsidR="000C1E50" w:rsidRPr="003924A0" w:rsidRDefault="000C1E50" w:rsidP="003924A0">
                            <w:pPr>
                              <w:rPr>
                                <w:rFonts w:ascii="Lucida Console" w:hAnsi="Lucida Console"/>
                                <w:sz w:val="12"/>
                              </w:rPr>
                            </w:pPr>
                            <w:r w:rsidRPr="003924A0">
                              <w:rPr>
                                <w:rFonts w:ascii="Lucida Console" w:hAnsi="Lucida Console"/>
                                <w:sz w:val="12"/>
                              </w:rPr>
                              <w:t xml:space="preserve">  InputQuery('Admin: Database Password', 'Enter the password for the database:',</w:t>
                            </w:r>
                          </w:p>
                          <w:p w14:paraId="1A455A10" w14:textId="77777777" w:rsidR="000C1E50" w:rsidRPr="003924A0" w:rsidRDefault="000C1E50" w:rsidP="003924A0">
                            <w:pPr>
                              <w:rPr>
                                <w:rFonts w:ascii="Lucida Console" w:hAnsi="Lucida Console"/>
                                <w:sz w:val="12"/>
                              </w:rPr>
                            </w:pPr>
                            <w:r w:rsidRPr="003924A0">
                              <w:rPr>
                                <w:rFonts w:ascii="Lucida Console" w:hAnsi="Lucida Console"/>
                                <w:sz w:val="12"/>
                              </w:rPr>
                              <w:t xml:space="preserve">    password);</w:t>
                            </w:r>
                          </w:p>
                          <w:p w14:paraId="719CDF97" w14:textId="77777777" w:rsidR="000C1E50" w:rsidRPr="003924A0" w:rsidRDefault="000C1E50" w:rsidP="003924A0">
                            <w:pPr>
                              <w:rPr>
                                <w:rFonts w:ascii="Lucida Console" w:hAnsi="Lucida Console"/>
                                <w:sz w:val="12"/>
                              </w:rPr>
                            </w:pPr>
                            <w:r w:rsidRPr="003924A0">
                              <w:rPr>
                                <w:rFonts w:ascii="Lucida Console" w:hAnsi="Lucida Console"/>
                                <w:sz w:val="12"/>
                              </w:rPr>
                              <w:t xml:space="preserve">  if password = globaldbpassword then</w:t>
                            </w:r>
                          </w:p>
                          <w:p w14:paraId="2A3AA482" w14:textId="77777777" w:rsidR="000C1E50" w:rsidRPr="003924A0" w:rsidRDefault="000C1E50" w:rsidP="003924A0">
                            <w:pPr>
                              <w:rPr>
                                <w:rFonts w:ascii="Lucida Console" w:hAnsi="Lucida Console"/>
                                <w:sz w:val="12"/>
                              </w:rPr>
                            </w:pPr>
                            <w:r w:rsidRPr="003924A0">
                              <w:rPr>
                                <w:rFonts w:ascii="Lucida Console" w:hAnsi="Lucida Console"/>
                                <w:sz w:val="12"/>
                              </w:rPr>
                              <w:t xml:space="preserve">    dbGrid.Columns[1].Visible := sbtnViewPassword.Down</w:t>
                            </w:r>
                          </w:p>
                          <w:p w14:paraId="26C5E46C" w14:textId="77777777" w:rsidR="000C1E50" w:rsidRPr="003924A0" w:rsidRDefault="000C1E50" w:rsidP="003924A0">
                            <w:pPr>
                              <w:rPr>
                                <w:rFonts w:ascii="Lucida Console" w:hAnsi="Lucida Console"/>
                                <w:sz w:val="12"/>
                              </w:rPr>
                            </w:pPr>
                            <w:r w:rsidRPr="003924A0">
                              <w:rPr>
                                <w:rFonts w:ascii="Lucida Console" w:hAnsi="Lucida Console"/>
                                <w:sz w:val="12"/>
                              </w:rPr>
                              <w:t xml:space="preserve">  else</w:t>
                            </w:r>
                          </w:p>
                          <w:p w14:paraId="10D8CADE" w14:textId="77777777" w:rsidR="000C1E50" w:rsidRPr="003924A0" w:rsidRDefault="000C1E50" w:rsidP="003924A0">
                            <w:pPr>
                              <w:rPr>
                                <w:rFonts w:ascii="Lucida Console" w:hAnsi="Lucida Console"/>
                                <w:sz w:val="12"/>
                              </w:rPr>
                            </w:pPr>
                            <w:r w:rsidRPr="003924A0">
                              <w:rPr>
                                <w:rFonts w:ascii="Lucida Console" w:hAnsi="Lucida Console"/>
                                <w:sz w:val="12"/>
                              </w:rPr>
                              <w:t xml:space="preserve">    showmessage('Database Error: Incorrect database password.');</w:t>
                            </w:r>
                          </w:p>
                          <w:p w14:paraId="16689B5E" w14:textId="67EB7300" w:rsidR="000C1E50" w:rsidRPr="001737C6" w:rsidRDefault="000C1E50" w:rsidP="003924A0">
                            <w:pPr>
                              <w:rPr>
                                <w:rFonts w:ascii="Lucida Console" w:hAnsi="Lucida Console"/>
                                <w:sz w:val="12"/>
                              </w:rPr>
                            </w:pPr>
                            <w:r w:rsidRPr="003924A0">
                              <w:rPr>
                                <w:rFonts w:ascii="Lucida Console" w:hAnsi="Lucida Console"/>
                                <w:sz w:val="12"/>
                              </w:rPr>
                              <w: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15535B0" id="Text Box 36" o:spid="_x0000_s1047" type="#_x0000_t202" style="position:absolute;margin-left:0;margin-top:252.5pt;width:6in;height:78.85pt;z-index:-25159372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" fillcolor="white [3201]" strokeweight=".5pt">
                <v:textbox>
                  <w:txbxContent>
                    <w:p w14:paraId="508503EF" w14:textId="77777777" w:rsidR="000C1E50" w:rsidRPr="003924A0" w:rsidRDefault="000C1E50" w:rsidP="003924A0">
                      <w:pPr>
                        <w:rPr>
                          <w:rFonts w:ascii="Lucida Console" w:hAnsi="Lucida Console"/>
                          <w:sz w:val="12"/>
                        </w:rPr>
                      </w:pPr>
                      <w:r w:rsidRPr="003924A0">
                        <w:rPr>
                          <w:rFonts w:ascii="Lucida Console" w:hAnsi="Lucida Console"/>
                          <w:sz w:val="12"/>
                        </w:rPr>
                        <w:t>procedure TfrmViewusers.sbtnViewPasswordClick(Sender: TObject);</w:t>
                      </w:r>
                    </w:p>
                    <w:p w14:paraId="19F4C856" w14:textId="77777777" w:rsidR="000C1E50" w:rsidRPr="003924A0" w:rsidRDefault="000C1E50" w:rsidP="003924A0">
                      <w:pPr>
                        <w:rPr>
                          <w:rFonts w:ascii="Lucida Console" w:hAnsi="Lucida Console"/>
                          <w:sz w:val="12"/>
                        </w:rPr>
                      </w:pPr>
                      <w:r w:rsidRPr="003924A0">
                        <w:rPr>
                          <w:rFonts w:ascii="Lucida Console" w:hAnsi="Lucida Console"/>
                          <w:sz w:val="12"/>
                        </w:rPr>
                        <w:t>var</w:t>
                      </w:r>
                    </w:p>
                    <w:p w14:paraId="5EB63CEB" w14:textId="77777777" w:rsidR="000C1E50" w:rsidRPr="003924A0" w:rsidRDefault="000C1E50" w:rsidP="003924A0">
                      <w:pPr>
                        <w:rPr>
                          <w:rFonts w:ascii="Lucida Console" w:hAnsi="Lucida Console"/>
                          <w:sz w:val="12"/>
                        </w:rPr>
                      </w:pPr>
                      <w:r w:rsidRPr="003924A0">
                        <w:rPr>
                          <w:rFonts w:ascii="Lucida Console" w:hAnsi="Lucida Console"/>
                          <w:sz w:val="12"/>
                        </w:rPr>
                        <w:t xml:space="preserve">  password: string;</w:t>
                      </w:r>
                    </w:p>
                    <w:p w14:paraId="104BED9F" w14:textId="77777777" w:rsidR="000C1E50" w:rsidRPr="003924A0" w:rsidRDefault="000C1E50" w:rsidP="003924A0">
                      <w:pPr>
                        <w:rPr>
                          <w:rFonts w:ascii="Lucida Console" w:hAnsi="Lucida Console"/>
                          <w:sz w:val="12"/>
                        </w:rPr>
                      </w:pPr>
                      <w:r w:rsidRPr="003924A0">
                        <w:rPr>
                          <w:rFonts w:ascii="Lucida Console" w:hAnsi="Lucida Console"/>
                          <w:sz w:val="12"/>
                        </w:rPr>
                        <w:t>begin</w:t>
                      </w:r>
                    </w:p>
                    <w:p w14:paraId="4BE7B5F7" w14:textId="77777777" w:rsidR="000C1E50" w:rsidRPr="003924A0" w:rsidRDefault="000C1E50" w:rsidP="003924A0">
                      <w:pPr>
                        <w:rPr>
                          <w:rFonts w:ascii="Lucida Console" w:hAnsi="Lucida Console"/>
                          <w:sz w:val="12"/>
                        </w:rPr>
                      </w:pPr>
                      <w:r w:rsidRPr="003924A0">
                        <w:rPr>
                          <w:rFonts w:ascii="Lucida Console" w:hAnsi="Lucida Console"/>
                          <w:sz w:val="12"/>
                        </w:rPr>
                        <w:t xml:space="preserve">  // Only show user passwords once admin has correctly entered db password</w:t>
                      </w:r>
                    </w:p>
                    <w:p w14:paraId="133CB055" w14:textId="77777777" w:rsidR="000C1E50" w:rsidRPr="003924A0" w:rsidRDefault="000C1E50" w:rsidP="003924A0">
                      <w:pPr>
                        <w:rPr>
                          <w:rFonts w:ascii="Lucida Console" w:hAnsi="Lucida Console"/>
                          <w:sz w:val="12"/>
                        </w:rPr>
                      </w:pPr>
                      <w:r w:rsidRPr="003924A0">
                        <w:rPr>
                          <w:rFonts w:ascii="Lucida Console" w:hAnsi="Lucida Console"/>
                          <w:sz w:val="12"/>
                        </w:rPr>
                        <w:t xml:space="preserve">  InputQuery('Admin: Database Password', 'Enter the password for the database:',</w:t>
                      </w:r>
                    </w:p>
                    <w:p w14:paraId="1A455A10" w14:textId="77777777" w:rsidR="000C1E50" w:rsidRPr="003924A0" w:rsidRDefault="000C1E50" w:rsidP="003924A0">
                      <w:pPr>
                        <w:rPr>
                          <w:rFonts w:ascii="Lucida Console" w:hAnsi="Lucida Console"/>
                          <w:sz w:val="12"/>
                        </w:rPr>
                      </w:pPr>
                      <w:r w:rsidRPr="003924A0">
                        <w:rPr>
                          <w:rFonts w:ascii="Lucida Console" w:hAnsi="Lucida Console"/>
                          <w:sz w:val="12"/>
                        </w:rPr>
                        <w:t xml:space="preserve">    password);</w:t>
                      </w:r>
                    </w:p>
                    <w:p w14:paraId="719CDF97" w14:textId="77777777" w:rsidR="000C1E50" w:rsidRPr="003924A0" w:rsidRDefault="000C1E50" w:rsidP="003924A0">
                      <w:pPr>
                        <w:rPr>
                          <w:rFonts w:ascii="Lucida Console" w:hAnsi="Lucida Console"/>
                          <w:sz w:val="12"/>
                        </w:rPr>
                      </w:pPr>
                      <w:r w:rsidRPr="003924A0">
                        <w:rPr>
                          <w:rFonts w:ascii="Lucida Console" w:hAnsi="Lucida Console"/>
                          <w:sz w:val="12"/>
                        </w:rPr>
                        <w:t xml:space="preserve">  if password = globaldbpassword then</w:t>
                      </w:r>
                    </w:p>
                    <w:p w14:paraId="2A3AA482" w14:textId="77777777" w:rsidR="000C1E50" w:rsidRPr="003924A0" w:rsidRDefault="000C1E50" w:rsidP="003924A0">
                      <w:pPr>
                        <w:rPr>
                          <w:rFonts w:ascii="Lucida Console" w:hAnsi="Lucida Console"/>
                          <w:sz w:val="12"/>
                        </w:rPr>
                      </w:pPr>
                      <w:r w:rsidRPr="003924A0">
                        <w:rPr>
                          <w:rFonts w:ascii="Lucida Console" w:hAnsi="Lucida Console"/>
                          <w:sz w:val="12"/>
                        </w:rPr>
                        <w:t xml:space="preserve">    dbGrid.Columns[1].Visible := sbtnViewPassword.Down</w:t>
                      </w:r>
                    </w:p>
                    <w:p w14:paraId="26C5E46C" w14:textId="77777777" w:rsidR="000C1E50" w:rsidRPr="003924A0" w:rsidRDefault="000C1E50" w:rsidP="003924A0">
                      <w:pPr>
                        <w:rPr>
                          <w:rFonts w:ascii="Lucida Console" w:hAnsi="Lucida Console"/>
                          <w:sz w:val="12"/>
                        </w:rPr>
                      </w:pPr>
                      <w:r w:rsidRPr="003924A0">
                        <w:rPr>
                          <w:rFonts w:ascii="Lucida Console" w:hAnsi="Lucida Console"/>
                          <w:sz w:val="12"/>
                        </w:rPr>
                        <w:t xml:space="preserve">  else</w:t>
                      </w:r>
                    </w:p>
                    <w:p w14:paraId="10D8CADE" w14:textId="77777777" w:rsidR="000C1E50" w:rsidRPr="003924A0" w:rsidRDefault="000C1E50" w:rsidP="003924A0">
                      <w:pPr>
                        <w:rPr>
                          <w:rFonts w:ascii="Lucida Console" w:hAnsi="Lucida Console"/>
                          <w:sz w:val="12"/>
                        </w:rPr>
                      </w:pPr>
                      <w:r w:rsidRPr="003924A0">
                        <w:rPr>
                          <w:rFonts w:ascii="Lucida Console" w:hAnsi="Lucida Console"/>
                          <w:sz w:val="12"/>
                        </w:rPr>
                        <w:t xml:space="preserve">    showmessage('Database Error: Incorrect database password.');</w:t>
                      </w:r>
                    </w:p>
                    <w:p w14:paraId="16689B5E" w14:textId="67EB7300" w:rsidR="000C1E50" w:rsidRPr="001737C6" w:rsidRDefault="000C1E50" w:rsidP="003924A0">
                      <w:pPr>
                        <w:rPr>
                          <w:rFonts w:ascii="Lucida Console" w:hAnsi="Lucida Console"/>
                          <w:sz w:val="12"/>
                        </w:rPr>
                      </w:pPr>
                      <w:r w:rsidRPr="003924A0">
                        <w:rPr>
                          <w:rFonts w:ascii="Lucida Console" w:hAnsi="Lucida Console"/>
                          <w:sz w:val="12"/>
                        </w:rPr>
                        <w:t>end;</w:t>
                      </w:r>
                    </w:p>
                  </w:txbxContent>
                </v:textbox>
                <w10:wrap type="tight" anchorx="margin"/>
              </v:shape>
            </w:pict>
          </mc:Fallback>
        </mc:AlternateContent>
      </w:r>
      <w:r>
        <w:t>This section of code sets the connection strings of the ado objects in the form, which the dbGrid is connected to. During testing, it was found that the dbGrid was too small to correctly show all the columns and fields. The first step in mitigating this issue was to only show the necessary columns that the admin would need access to. This meant skipping out on score, last login, level progress and passwords. Since this grid is only supposed to give an overview of users, it makes sense to only show columns directly relating to the users. If an admin has to edit fields not shown on this grid then they can still do so from within the database itself. Passwords are not initially shown to apply an extra layer of verification:</w:t>
      </w:r>
    </w:p>
    <w:p w14:paraId="3AFF4F0D" w14:textId="240F5632" w:rsidR="003924A0" w:rsidRDefault="001C5E68" w:rsidP="003924A0">
      <w:r>
        <w:rPr>
          <w:noProof/>
          <w:lang w:eastAsia="en-GB"/>
        </w:rPr>
        <mc:AlternateContent>
          <mc:Choice Requires="wps">
            <w:drawing>
              <wp:anchor distT="0" distB="0" distL="114300" distR="114300" simplePos="0" relativeHeight="251724800" behindDoc="1" locked="0" layoutInCell="1" allowOverlap="1" wp14:anchorId="2AE2369D" wp14:editId="12F76533">
                <wp:simplePos x="0" y="0"/>
                <wp:positionH relativeFrom="margin">
                  <wp:align>left</wp:align>
                </wp:positionH>
                <wp:positionV relativeFrom="paragraph">
                  <wp:posOffset>1224280</wp:posOffset>
                </wp:positionV>
                <wp:extent cx="5486400" cy="2353310"/>
                <wp:effectExtent l="0" t="0" r="19050" b="27940"/>
                <wp:wrapTight wrapText="bothSides">
                  <wp:wrapPolygon edited="0">
                    <wp:start x="0" y="0"/>
                    <wp:lineTo x="0" y="21682"/>
                    <wp:lineTo x="21600" y="21682"/>
                    <wp:lineTo x="21600" y="0"/>
                    <wp:lineTo x="0" y="0"/>
                  </wp:wrapPolygon>
                </wp:wrapTight>
                <wp:docPr id="37" name="Text Box 37"/>
                <wp:cNvGraphicFramePr/>
                <a:graphic xmlns:a="http://schemas.openxmlformats.org/drawingml/2006/main">
                  <a:graphicData uri="http://schemas.microsoft.com/office/word/2010/wordprocessingShape">
                    <wps:wsp>
                      <wps:cNvSpPr txBox="1"/>
                      <wps:spPr>
                        <a:xfrm>
                          <a:off x="0" y="0"/>
                          <a:ext cx="5486400" cy="2353586"/>
                        </a:xfrm>
                        <a:prstGeom prst="rect">
                          <a:avLst/>
                        </a:prstGeom>
                        <a:solidFill>
                          <a:schemeClr val="lt1"/>
                        </a:solidFill>
                        <a:ln w="6350">
                          <a:solidFill>
                            <a:prstClr val="black"/>
                          </a:solidFill>
                        </a:ln>
                      </wps:spPr>
                      <wps:txbx>
                        <w:txbxContent>
                          <w:p w14:paraId="367FE464" w14:textId="77777777" w:rsidR="000C1E50" w:rsidRPr="001C5E68" w:rsidRDefault="000C1E50" w:rsidP="001C5E68">
                            <w:pPr>
                              <w:rPr>
                                <w:rFonts w:ascii="Lucida Console" w:hAnsi="Lucida Console"/>
                                <w:sz w:val="12"/>
                              </w:rPr>
                            </w:pPr>
                            <w:r w:rsidRPr="001C5E68">
                              <w:rPr>
                                <w:rFonts w:ascii="Lucida Console" w:hAnsi="Lucida Console"/>
                                <w:sz w:val="12"/>
                              </w:rPr>
                              <w:t>procedure TfrmViewusers.btnRemoveUserClick(Sender: TObject);</w:t>
                            </w:r>
                          </w:p>
                          <w:p w14:paraId="63699722" w14:textId="77777777" w:rsidR="000C1E50" w:rsidRPr="001C5E68" w:rsidRDefault="000C1E50" w:rsidP="001C5E68">
                            <w:pPr>
                              <w:rPr>
                                <w:rFonts w:ascii="Lucida Console" w:hAnsi="Lucida Console"/>
                                <w:sz w:val="12"/>
                              </w:rPr>
                            </w:pPr>
                            <w:r w:rsidRPr="001C5E68">
                              <w:rPr>
                                <w:rFonts w:ascii="Lucida Console" w:hAnsi="Lucida Console"/>
                                <w:sz w:val="12"/>
                              </w:rPr>
                              <w:t>var</w:t>
                            </w:r>
                          </w:p>
                          <w:p w14:paraId="64D7E624" w14:textId="77777777" w:rsidR="000C1E50" w:rsidRPr="001C5E68" w:rsidRDefault="000C1E50" w:rsidP="001C5E68">
                            <w:pPr>
                              <w:rPr>
                                <w:rFonts w:ascii="Lucida Console" w:hAnsi="Lucida Console"/>
                                <w:sz w:val="12"/>
                              </w:rPr>
                            </w:pPr>
                            <w:r w:rsidRPr="001C5E68">
                              <w:rPr>
                                <w:rFonts w:ascii="Lucida Console" w:hAnsi="Lucida Console"/>
                                <w:sz w:val="12"/>
                              </w:rPr>
                              <w:t xml:space="preserve">  password: string;</w:t>
                            </w:r>
                          </w:p>
                          <w:p w14:paraId="49A4D768" w14:textId="77777777" w:rsidR="000C1E50" w:rsidRPr="001C5E68" w:rsidRDefault="000C1E50" w:rsidP="001C5E68">
                            <w:pPr>
                              <w:rPr>
                                <w:rFonts w:ascii="Lucida Console" w:hAnsi="Lucida Console"/>
                                <w:sz w:val="12"/>
                              </w:rPr>
                            </w:pPr>
                            <w:r w:rsidRPr="001C5E68">
                              <w:rPr>
                                <w:rFonts w:ascii="Lucida Console" w:hAnsi="Lucida Console"/>
                                <w:sz w:val="12"/>
                              </w:rPr>
                              <w:t xml:space="preserve">  buttonSelected: integer;</w:t>
                            </w:r>
                          </w:p>
                          <w:p w14:paraId="53E892F0" w14:textId="77777777" w:rsidR="000C1E50" w:rsidRPr="001C5E68" w:rsidRDefault="000C1E50" w:rsidP="001C5E68">
                            <w:pPr>
                              <w:rPr>
                                <w:rFonts w:ascii="Lucida Console" w:hAnsi="Lucida Console"/>
                                <w:sz w:val="12"/>
                              </w:rPr>
                            </w:pPr>
                            <w:r w:rsidRPr="001C5E68">
                              <w:rPr>
                                <w:rFonts w:ascii="Lucida Console" w:hAnsi="Lucida Console"/>
                                <w:sz w:val="12"/>
                              </w:rPr>
                              <w:t xml:space="preserve">  user: string;</w:t>
                            </w:r>
                          </w:p>
                          <w:p w14:paraId="1C59D915" w14:textId="77777777" w:rsidR="000C1E50" w:rsidRPr="001C5E68" w:rsidRDefault="000C1E50" w:rsidP="001C5E68">
                            <w:pPr>
                              <w:rPr>
                                <w:rFonts w:ascii="Lucida Console" w:hAnsi="Lucida Console"/>
                                <w:sz w:val="12"/>
                              </w:rPr>
                            </w:pPr>
                            <w:r w:rsidRPr="001C5E68">
                              <w:rPr>
                                <w:rFonts w:ascii="Lucida Console" w:hAnsi="Lucida Console"/>
                                <w:sz w:val="12"/>
                              </w:rPr>
                              <w:t>begin</w:t>
                            </w:r>
                          </w:p>
                          <w:p w14:paraId="3DE9B094" w14:textId="77777777" w:rsidR="000C1E50" w:rsidRPr="001C5E68" w:rsidRDefault="000C1E50" w:rsidP="001C5E68">
                            <w:pPr>
                              <w:rPr>
                                <w:rFonts w:ascii="Lucida Console" w:hAnsi="Lucida Console"/>
                                <w:sz w:val="12"/>
                              </w:rPr>
                            </w:pPr>
                            <w:r w:rsidRPr="001C5E68">
                              <w:rPr>
                                <w:rFonts w:ascii="Lucida Console" w:hAnsi="Lucida Console"/>
                                <w:sz w:val="12"/>
                              </w:rPr>
                              <w:t xml:space="preserve">  // Only remove user if admin has correctly entered db password</w:t>
                            </w:r>
                          </w:p>
                          <w:p w14:paraId="4927EF36" w14:textId="77777777" w:rsidR="000C1E50" w:rsidRPr="001C5E68" w:rsidRDefault="000C1E50" w:rsidP="001C5E68">
                            <w:pPr>
                              <w:rPr>
                                <w:rFonts w:ascii="Lucida Console" w:hAnsi="Lucida Console"/>
                                <w:sz w:val="12"/>
                              </w:rPr>
                            </w:pPr>
                            <w:r w:rsidRPr="001C5E68">
                              <w:rPr>
                                <w:rFonts w:ascii="Lucida Console" w:hAnsi="Lucida Console"/>
                                <w:sz w:val="12"/>
                              </w:rPr>
                              <w:t xml:space="preserve">  InputQuery('Admin: Database Password', 'Enter the password for the database:',</w:t>
                            </w:r>
                          </w:p>
                          <w:p w14:paraId="1C10D578" w14:textId="77777777" w:rsidR="000C1E50" w:rsidRPr="001C5E68" w:rsidRDefault="000C1E50" w:rsidP="001C5E68">
                            <w:pPr>
                              <w:rPr>
                                <w:rFonts w:ascii="Lucida Console" w:hAnsi="Lucida Console"/>
                                <w:sz w:val="12"/>
                              </w:rPr>
                            </w:pPr>
                            <w:r w:rsidRPr="001C5E68">
                              <w:rPr>
                                <w:rFonts w:ascii="Lucida Console" w:hAnsi="Lucida Console"/>
                                <w:sz w:val="12"/>
                              </w:rPr>
                              <w:t xml:space="preserve">    password);</w:t>
                            </w:r>
                          </w:p>
                          <w:p w14:paraId="4CDA10D1" w14:textId="77777777" w:rsidR="000C1E50" w:rsidRPr="001C5E68" w:rsidRDefault="000C1E50" w:rsidP="001C5E68">
                            <w:pPr>
                              <w:rPr>
                                <w:rFonts w:ascii="Lucida Console" w:hAnsi="Lucida Console"/>
                                <w:sz w:val="12"/>
                              </w:rPr>
                            </w:pPr>
                            <w:r w:rsidRPr="001C5E68">
                              <w:rPr>
                                <w:rFonts w:ascii="Lucida Console" w:hAnsi="Lucida Console"/>
                                <w:sz w:val="12"/>
                              </w:rPr>
                              <w:t xml:space="preserve">  if password = globaldbpassword then</w:t>
                            </w:r>
                          </w:p>
                          <w:p w14:paraId="64C412EA" w14:textId="77777777" w:rsidR="000C1E50" w:rsidRPr="001C5E68" w:rsidRDefault="000C1E50" w:rsidP="001C5E68">
                            <w:pPr>
                              <w:rPr>
                                <w:rFonts w:ascii="Lucida Console" w:hAnsi="Lucida Console"/>
                                <w:sz w:val="12"/>
                              </w:rPr>
                            </w:pPr>
                            <w:r w:rsidRPr="001C5E68">
                              <w:rPr>
                                <w:rFonts w:ascii="Lucida Console" w:hAnsi="Lucida Console"/>
                                <w:sz w:val="12"/>
                              </w:rPr>
                              <w:t xml:space="preserve">  begin</w:t>
                            </w:r>
                          </w:p>
                          <w:p w14:paraId="511697EA" w14:textId="77777777" w:rsidR="000C1E50" w:rsidRPr="001C5E68" w:rsidRDefault="000C1E50" w:rsidP="001C5E68">
                            <w:pPr>
                              <w:rPr>
                                <w:rFonts w:ascii="Lucida Console" w:hAnsi="Lucida Console"/>
                                <w:sz w:val="12"/>
                              </w:rPr>
                            </w:pPr>
                            <w:r w:rsidRPr="001C5E68">
                              <w:rPr>
                                <w:rFonts w:ascii="Lucida Console" w:hAnsi="Lucida Console"/>
                                <w:sz w:val="12"/>
                              </w:rPr>
                              <w:t xml:space="preserve">    // Set user variable to the username of the selected row on dbGrid</w:t>
                            </w:r>
                          </w:p>
                          <w:p w14:paraId="6ACEBDFA" w14:textId="77777777" w:rsidR="000C1E50" w:rsidRPr="001C5E68" w:rsidRDefault="000C1E50" w:rsidP="001C5E68">
                            <w:pPr>
                              <w:rPr>
                                <w:rFonts w:ascii="Lucida Console" w:hAnsi="Lucida Console"/>
                                <w:sz w:val="12"/>
                              </w:rPr>
                            </w:pPr>
                            <w:r w:rsidRPr="001C5E68">
                              <w:rPr>
                                <w:rFonts w:ascii="Lucida Console" w:hAnsi="Lucida Console"/>
                                <w:sz w:val="12"/>
                              </w:rPr>
                              <w:t xml:space="preserve">    user := dbGrid.Fields[0].AsString;</w:t>
                            </w:r>
                          </w:p>
                          <w:p w14:paraId="185B1516" w14:textId="77777777" w:rsidR="000C1E50" w:rsidRPr="001C5E68" w:rsidRDefault="000C1E50" w:rsidP="001C5E68">
                            <w:pPr>
                              <w:rPr>
                                <w:rFonts w:ascii="Lucida Console" w:hAnsi="Lucida Console"/>
                                <w:sz w:val="12"/>
                              </w:rPr>
                            </w:pPr>
                            <w:r w:rsidRPr="001C5E68">
                              <w:rPr>
                                <w:rFonts w:ascii="Lucida Console" w:hAnsi="Lucida Console"/>
                                <w:sz w:val="12"/>
                              </w:rPr>
                              <w:t xml:space="preserve">    // Present user with confirmation dialog</w:t>
                            </w:r>
                          </w:p>
                          <w:p w14:paraId="7944AACE" w14:textId="77777777" w:rsidR="000C1E50" w:rsidRPr="001C5E68" w:rsidRDefault="000C1E50" w:rsidP="001C5E68">
                            <w:pPr>
                              <w:rPr>
                                <w:rFonts w:ascii="Lucida Console" w:hAnsi="Lucida Console"/>
                                <w:sz w:val="12"/>
                              </w:rPr>
                            </w:pPr>
                            <w:r w:rsidRPr="001C5E68">
                              <w:rPr>
                                <w:rFonts w:ascii="Lucida Console" w:hAnsi="Lucida Console"/>
                                <w:sz w:val="12"/>
                              </w:rPr>
                              <w:t xml:space="preserve">    buttonSelected := messagedlg('Confirm that the user "' + user +</w:t>
                            </w:r>
                          </w:p>
                          <w:p w14:paraId="5A599B6B" w14:textId="77777777" w:rsidR="000C1E50" w:rsidRPr="001C5E68" w:rsidRDefault="000C1E50" w:rsidP="001C5E68">
                            <w:pPr>
                              <w:rPr>
                                <w:rFonts w:ascii="Lucida Console" w:hAnsi="Lucida Console"/>
                                <w:sz w:val="12"/>
                              </w:rPr>
                            </w:pPr>
                            <w:r w:rsidRPr="001C5E68">
                              <w:rPr>
                                <w:rFonts w:ascii="Lucida Console" w:hAnsi="Lucida Console"/>
                                <w:sz w:val="12"/>
                              </w:rPr>
                              <w:t xml:space="preserve">      '" will be REMOVED from the database.', mtCustom, mbOKCancel, 0);</w:t>
                            </w:r>
                          </w:p>
                          <w:p w14:paraId="3AAC3801" w14:textId="77777777" w:rsidR="000C1E50" w:rsidRPr="001C5E68" w:rsidRDefault="000C1E50" w:rsidP="001C5E68">
                            <w:pPr>
                              <w:rPr>
                                <w:rFonts w:ascii="Lucida Console" w:hAnsi="Lucida Console"/>
                                <w:sz w:val="12"/>
                              </w:rPr>
                            </w:pPr>
                            <w:r w:rsidRPr="001C5E68">
                              <w:rPr>
                                <w:rFonts w:ascii="Lucida Console" w:hAnsi="Lucida Console"/>
                                <w:sz w:val="12"/>
                              </w:rPr>
                              <w:t xml:space="preserve">    // Locate and delete user if user presses ok on confirmation dialog</w:t>
                            </w:r>
                          </w:p>
                          <w:p w14:paraId="7BED59EC" w14:textId="77777777" w:rsidR="000C1E50" w:rsidRPr="001C5E68" w:rsidRDefault="000C1E50" w:rsidP="001C5E68">
                            <w:pPr>
                              <w:rPr>
                                <w:rFonts w:ascii="Lucida Console" w:hAnsi="Lucida Console"/>
                                <w:sz w:val="12"/>
                              </w:rPr>
                            </w:pPr>
                            <w:r w:rsidRPr="001C5E68">
                              <w:rPr>
                                <w:rFonts w:ascii="Lucida Console" w:hAnsi="Lucida Console"/>
                                <w:sz w:val="12"/>
                              </w:rPr>
                              <w:t xml:space="preserve">    if buttonSelected = mrOK then</w:t>
                            </w:r>
                          </w:p>
                          <w:p w14:paraId="5B9FB196" w14:textId="77777777" w:rsidR="000C1E50" w:rsidRPr="001C5E68" w:rsidRDefault="000C1E50" w:rsidP="001C5E68">
                            <w:pPr>
                              <w:rPr>
                                <w:rFonts w:ascii="Lucida Console" w:hAnsi="Lucida Console"/>
                                <w:sz w:val="12"/>
                              </w:rPr>
                            </w:pPr>
                            <w:r w:rsidRPr="001C5E68">
                              <w:rPr>
                                <w:rFonts w:ascii="Lucida Console" w:hAnsi="Lucida Console"/>
                                <w:sz w:val="12"/>
                              </w:rPr>
                              <w:t xml:space="preserve">    begin</w:t>
                            </w:r>
                          </w:p>
                          <w:p w14:paraId="186CB544" w14:textId="77777777" w:rsidR="000C1E50" w:rsidRPr="001C5E68" w:rsidRDefault="000C1E50" w:rsidP="001C5E68">
                            <w:pPr>
                              <w:rPr>
                                <w:rFonts w:ascii="Lucida Console" w:hAnsi="Lucida Console"/>
                                <w:sz w:val="12"/>
                              </w:rPr>
                            </w:pPr>
                            <w:r w:rsidRPr="001C5E68">
                              <w:rPr>
                                <w:rFonts w:ascii="Lucida Console" w:hAnsi="Lucida Console"/>
                                <w:sz w:val="12"/>
                              </w:rPr>
                              <w:t xml:space="preserve">      dbGrid.DataSource.DataSet.Locate('Username', user, []);</w:t>
                            </w:r>
                          </w:p>
                          <w:p w14:paraId="1D72A927" w14:textId="77777777" w:rsidR="000C1E50" w:rsidRPr="001C5E68" w:rsidRDefault="000C1E50" w:rsidP="001C5E68">
                            <w:pPr>
                              <w:rPr>
                                <w:rFonts w:ascii="Lucida Console" w:hAnsi="Lucida Console"/>
                                <w:sz w:val="12"/>
                              </w:rPr>
                            </w:pPr>
                            <w:r w:rsidRPr="001C5E68">
                              <w:rPr>
                                <w:rFonts w:ascii="Lucida Console" w:hAnsi="Lucida Console"/>
                                <w:sz w:val="12"/>
                              </w:rPr>
                              <w:t xml:space="preserve">      dbGrid.DataSource.DataSet.Delete;</w:t>
                            </w:r>
                          </w:p>
                          <w:p w14:paraId="52D00087" w14:textId="77777777" w:rsidR="000C1E50" w:rsidRPr="001C5E68" w:rsidRDefault="000C1E50" w:rsidP="001C5E68">
                            <w:pPr>
                              <w:rPr>
                                <w:rFonts w:ascii="Lucida Console" w:hAnsi="Lucida Console"/>
                                <w:sz w:val="12"/>
                              </w:rPr>
                            </w:pPr>
                            <w:r w:rsidRPr="001C5E68">
                              <w:rPr>
                                <w:rFonts w:ascii="Lucida Console" w:hAnsi="Lucida Console"/>
                                <w:sz w:val="12"/>
                              </w:rPr>
                              <w:t xml:space="preserve">      showmessage('"' + user + '" has been removed from the database.');</w:t>
                            </w:r>
                          </w:p>
                          <w:p w14:paraId="10B12033" w14:textId="77777777" w:rsidR="000C1E50" w:rsidRPr="001C5E68" w:rsidRDefault="000C1E50" w:rsidP="001C5E68">
                            <w:pPr>
                              <w:rPr>
                                <w:rFonts w:ascii="Lucida Console" w:hAnsi="Lucida Console"/>
                                <w:sz w:val="12"/>
                              </w:rPr>
                            </w:pPr>
                            <w:r w:rsidRPr="001C5E68">
                              <w:rPr>
                                <w:rFonts w:ascii="Lucida Console" w:hAnsi="Lucida Console"/>
                                <w:sz w:val="12"/>
                              </w:rPr>
                              <w:t xml:space="preserve">    end</w:t>
                            </w:r>
                          </w:p>
                          <w:p w14:paraId="762D003E" w14:textId="77777777" w:rsidR="000C1E50" w:rsidRPr="001C5E68" w:rsidRDefault="000C1E50" w:rsidP="001C5E68">
                            <w:pPr>
                              <w:rPr>
                                <w:rFonts w:ascii="Lucida Console" w:hAnsi="Lucida Console"/>
                                <w:sz w:val="12"/>
                              </w:rPr>
                            </w:pPr>
                            <w:r w:rsidRPr="001C5E68">
                              <w:rPr>
                                <w:rFonts w:ascii="Lucida Console" w:hAnsi="Lucida Console"/>
                                <w:sz w:val="12"/>
                              </w:rPr>
                              <w:t xml:space="preserve">    else</w:t>
                            </w:r>
                          </w:p>
                          <w:p w14:paraId="376F41CF" w14:textId="77777777" w:rsidR="000C1E50" w:rsidRPr="001C5E68" w:rsidRDefault="000C1E50" w:rsidP="001C5E68">
                            <w:pPr>
                              <w:rPr>
                                <w:rFonts w:ascii="Lucida Console" w:hAnsi="Lucida Console"/>
                                <w:sz w:val="12"/>
                              </w:rPr>
                            </w:pPr>
                            <w:r w:rsidRPr="001C5E68">
                              <w:rPr>
                                <w:rFonts w:ascii="Lucida Console" w:hAnsi="Lucida Console"/>
                                <w:sz w:val="12"/>
                              </w:rPr>
                              <w:t xml:space="preserve">      showmessage('"' + user + '" has NOT been removed from the database.');</w:t>
                            </w:r>
                          </w:p>
                          <w:p w14:paraId="423C82A2" w14:textId="77777777" w:rsidR="000C1E50" w:rsidRPr="001C5E68" w:rsidRDefault="000C1E50" w:rsidP="001C5E68">
                            <w:pPr>
                              <w:rPr>
                                <w:rFonts w:ascii="Lucida Console" w:hAnsi="Lucida Console"/>
                                <w:sz w:val="12"/>
                              </w:rPr>
                            </w:pPr>
                            <w:r w:rsidRPr="001C5E68">
                              <w:rPr>
                                <w:rFonts w:ascii="Lucida Console" w:hAnsi="Lucida Console"/>
                                <w:sz w:val="12"/>
                              </w:rPr>
                              <w:t xml:space="preserve">  end</w:t>
                            </w:r>
                          </w:p>
                          <w:p w14:paraId="266C51ED" w14:textId="77777777" w:rsidR="000C1E50" w:rsidRPr="001C5E68" w:rsidRDefault="000C1E50" w:rsidP="001C5E68">
                            <w:pPr>
                              <w:rPr>
                                <w:rFonts w:ascii="Lucida Console" w:hAnsi="Lucida Console"/>
                                <w:sz w:val="12"/>
                              </w:rPr>
                            </w:pPr>
                            <w:r w:rsidRPr="001C5E68">
                              <w:rPr>
                                <w:rFonts w:ascii="Lucida Console" w:hAnsi="Lucida Console"/>
                                <w:sz w:val="12"/>
                              </w:rPr>
                              <w:t xml:space="preserve">  else</w:t>
                            </w:r>
                          </w:p>
                          <w:p w14:paraId="248FB91B" w14:textId="77777777" w:rsidR="000C1E50" w:rsidRPr="001C5E68" w:rsidRDefault="000C1E50" w:rsidP="001C5E68">
                            <w:pPr>
                              <w:rPr>
                                <w:rFonts w:ascii="Lucida Console" w:hAnsi="Lucida Console"/>
                                <w:sz w:val="12"/>
                              </w:rPr>
                            </w:pPr>
                            <w:r w:rsidRPr="001C5E68">
                              <w:rPr>
                                <w:rFonts w:ascii="Lucida Console" w:hAnsi="Lucida Console"/>
                                <w:sz w:val="12"/>
                              </w:rPr>
                              <w:t xml:space="preserve">    showmessage('Database Error: Incorrect database password.');</w:t>
                            </w:r>
                          </w:p>
                          <w:p w14:paraId="32CC6E49" w14:textId="38BD09A4" w:rsidR="000C1E50" w:rsidRPr="001737C6" w:rsidRDefault="000C1E50" w:rsidP="001C5E68">
                            <w:pPr>
                              <w:rPr>
                                <w:rFonts w:ascii="Lucida Console" w:hAnsi="Lucida Console"/>
                                <w:sz w:val="12"/>
                              </w:rPr>
                            </w:pPr>
                            <w:r w:rsidRPr="001C5E68">
                              <w:rPr>
                                <w:rFonts w:ascii="Lucida Console" w:hAnsi="Lucida Console"/>
                                <w:sz w:val="12"/>
                              </w:rPr>
                              <w: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AE2369D" id="Text Box 37" o:spid="_x0000_s1048" type="#_x0000_t202" style="position:absolute;margin-left:0;margin-top:96.4pt;width:6in;height:185.3pt;z-index:-25159168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" fillcolor="white [3201]" strokeweight=".5pt">
                <v:textbox>
                  <w:txbxContent>
                    <w:p w14:paraId="367FE464" w14:textId="77777777" w:rsidR="000C1E50" w:rsidRPr="001C5E68" w:rsidRDefault="000C1E50" w:rsidP="001C5E68">
                      <w:pPr>
                        <w:rPr>
                          <w:rFonts w:ascii="Lucida Console" w:hAnsi="Lucida Console"/>
                          <w:sz w:val="12"/>
                        </w:rPr>
                      </w:pPr>
                      <w:r w:rsidRPr="001C5E68">
                        <w:rPr>
                          <w:rFonts w:ascii="Lucida Console" w:hAnsi="Lucida Console"/>
                          <w:sz w:val="12"/>
                        </w:rPr>
                        <w:t>procedure TfrmViewusers.btnRemoveUserClick(Sender: TObject);</w:t>
                      </w:r>
                    </w:p>
                    <w:p w14:paraId="63699722" w14:textId="77777777" w:rsidR="000C1E50" w:rsidRPr="001C5E68" w:rsidRDefault="000C1E50" w:rsidP="001C5E68">
                      <w:pPr>
                        <w:rPr>
                          <w:rFonts w:ascii="Lucida Console" w:hAnsi="Lucida Console"/>
                          <w:sz w:val="12"/>
                        </w:rPr>
                      </w:pPr>
                      <w:r w:rsidRPr="001C5E68">
                        <w:rPr>
                          <w:rFonts w:ascii="Lucida Console" w:hAnsi="Lucida Console"/>
                          <w:sz w:val="12"/>
                        </w:rPr>
                        <w:t>var</w:t>
                      </w:r>
                    </w:p>
                    <w:p w14:paraId="64D7E624" w14:textId="77777777" w:rsidR="000C1E50" w:rsidRPr="001C5E68" w:rsidRDefault="000C1E50" w:rsidP="001C5E68">
                      <w:pPr>
                        <w:rPr>
                          <w:rFonts w:ascii="Lucida Console" w:hAnsi="Lucida Console"/>
                          <w:sz w:val="12"/>
                        </w:rPr>
                      </w:pPr>
                      <w:r w:rsidRPr="001C5E68">
                        <w:rPr>
                          <w:rFonts w:ascii="Lucida Console" w:hAnsi="Lucida Console"/>
                          <w:sz w:val="12"/>
                        </w:rPr>
                        <w:t xml:space="preserve">  password: string;</w:t>
                      </w:r>
                    </w:p>
                    <w:p w14:paraId="49A4D768" w14:textId="77777777" w:rsidR="000C1E50" w:rsidRPr="001C5E68" w:rsidRDefault="000C1E50" w:rsidP="001C5E68">
                      <w:pPr>
                        <w:rPr>
                          <w:rFonts w:ascii="Lucida Console" w:hAnsi="Lucida Console"/>
                          <w:sz w:val="12"/>
                        </w:rPr>
                      </w:pPr>
                      <w:r w:rsidRPr="001C5E68">
                        <w:rPr>
                          <w:rFonts w:ascii="Lucida Console" w:hAnsi="Lucida Console"/>
                          <w:sz w:val="12"/>
                        </w:rPr>
                        <w:t xml:space="preserve">  buttonSelected: integer;</w:t>
                      </w:r>
                    </w:p>
                    <w:p w14:paraId="53E892F0" w14:textId="77777777" w:rsidR="000C1E50" w:rsidRPr="001C5E68" w:rsidRDefault="000C1E50" w:rsidP="001C5E68">
                      <w:pPr>
                        <w:rPr>
                          <w:rFonts w:ascii="Lucida Console" w:hAnsi="Lucida Console"/>
                          <w:sz w:val="12"/>
                        </w:rPr>
                      </w:pPr>
                      <w:r w:rsidRPr="001C5E68">
                        <w:rPr>
                          <w:rFonts w:ascii="Lucida Console" w:hAnsi="Lucida Console"/>
                          <w:sz w:val="12"/>
                        </w:rPr>
                        <w:t xml:space="preserve">  user: string;</w:t>
                      </w:r>
                    </w:p>
                    <w:p w14:paraId="1C59D915" w14:textId="77777777" w:rsidR="000C1E50" w:rsidRPr="001C5E68" w:rsidRDefault="000C1E50" w:rsidP="001C5E68">
                      <w:pPr>
                        <w:rPr>
                          <w:rFonts w:ascii="Lucida Console" w:hAnsi="Lucida Console"/>
                          <w:sz w:val="12"/>
                        </w:rPr>
                      </w:pPr>
                      <w:r w:rsidRPr="001C5E68">
                        <w:rPr>
                          <w:rFonts w:ascii="Lucida Console" w:hAnsi="Lucida Console"/>
                          <w:sz w:val="12"/>
                        </w:rPr>
                        <w:t>begin</w:t>
                      </w:r>
                    </w:p>
                    <w:p w14:paraId="3DE9B094" w14:textId="77777777" w:rsidR="000C1E50" w:rsidRPr="001C5E68" w:rsidRDefault="000C1E50" w:rsidP="001C5E68">
                      <w:pPr>
                        <w:rPr>
                          <w:rFonts w:ascii="Lucida Console" w:hAnsi="Lucida Console"/>
                          <w:sz w:val="12"/>
                        </w:rPr>
                      </w:pPr>
                      <w:r w:rsidRPr="001C5E68">
                        <w:rPr>
                          <w:rFonts w:ascii="Lucida Console" w:hAnsi="Lucida Console"/>
                          <w:sz w:val="12"/>
                        </w:rPr>
                        <w:t xml:space="preserve">  // Only remove user if admin has correctly entered db password</w:t>
                      </w:r>
                    </w:p>
                    <w:p w14:paraId="4927EF36" w14:textId="77777777" w:rsidR="000C1E50" w:rsidRPr="001C5E68" w:rsidRDefault="000C1E50" w:rsidP="001C5E68">
                      <w:pPr>
                        <w:rPr>
                          <w:rFonts w:ascii="Lucida Console" w:hAnsi="Lucida Console"/>
                          <w:sz w:val="12"/>
                        </w:rPr>
                      </w:pPr>
                      <w:r w:rsidRPr="001C5E68">
                        <w:rPr>
                          <w:rFonts w:ascii="Lucida Console" w:hAnsi="Lucida Console"/>
                          <w:sz w:val="12"/>
                        </w:rPr>
                        <w:t xml:space="preserve">  InputQuery('Admin: Database Password', 'Enter the password for the database:',</w:t>
                      </w:r>
                    </w:p>
                    <w:p w14:paraId="1C10D578" w14:textId="77777777" w:rsidR="000C1E50" w:rsidRPr="001C5E68" w:rsidRDefault="000C1E50" w:rsidP="001C5E68">
                      <w:pPr>
                        <w:rPr>
                          <w:rFonts w:ascii="Lucida Console" w:hAnsi="Lucida Console"/>
                          <w:sz w:val="12"/>
                        </w:rPr>
                      </w:pPr>
                      <w:r w:rsidRPr="001C5E68">
                        <w:rPr>
                          <w:rFonts w:ascii="Lucida Console" w:hAnsi="Lucida Console"/>
                          <w:sz w:val="12"/>
                        </w:rPr>
                        <w:t xml:space="preserve">    password);</w:t>
                      </w:r>
                    </w:p>
                    <w:p w14:paraId="4CDA10D1" w14:textId="77777777" w:rsidR="000C1E50" w:rsidRPr="001C5E68" w:rsidRDefault="000C1E50" w:rsidP="001C5E68">
                      <w:pPr>
                        <w:rPr>
                          <w:rFonts w:ascii="Lucida Console" w:hAnsi="Lucida Console"/>
                          <w:sz w:val="12"/>
                        </w:rPr>
                      </w:pPr>
                      <w:r w:rsidRPr="001C5E68">
                        <w:rPr>
                          <w:rFonts w:ascii="Lucida Console" w:hAnsi="Lucida Console"/>
                          <w:sz w:val="12"/>
                        </w:rPr>
                        <w:t xml:space="preserve">  if password = globaldbpassword then</w:t>
                      </w:r>
                    </w:p>
                    <w:p w14:paraId="64C412EA" w14:textId="77777777" w:rsidR="000C1E50" w:rsidRPr="001C5E68" w:rsidRDefault="000C1E50" w:rsidP="001C5E68">
                      <w:pPr>
                        <w:rPr>
                          <w:rFonts w:ascii="Lucida Console" w:hAnsi="Lucida Console"/>
                          <w:sz w:val="12"/>
                        </w:rPr>
                      </w:pPr>
                      <w:r w:rsidRPr="001C5E68">
                        <w:rPr>
                          <w:rFonts w:ascii="Lucida Console" w:hAnsi="Lucida Console"/>
                          <w:sz w:val="12"/>
                        </w:rPr>
                        <w:t xml:space="preserve">  begin</w:t>
                      </w:r>
                    </w:p>
                    <w:p w14:paraId="511697EA" w14:textId="77777777" w:rsidR="000C1E50" w:rsidRPr="001C5E68" w:rsidRDefault="000C1E50" w:rsidP="001C5E68">
                      <w:pPr>
                        <w:rPr>
                          <w:rFonts w:ascii="Lucida Console" w:hAnsi="Lucida Console"/>
                          <w:sz w:val="12"/>
                        </w:rPr>
                      </w:pPr>
                      <w:r w:rsidRPr="001C5E68">
                        <w:rPr>
                          <w:rFonts w:ascii="Lucida Console" w:hAnsi="Lucida Console"/>
                          <w:sz w:val="12"/>
                        </w:rPr>
                        <w:t xml:space="preserve">    // Set user variable to the username of the selected row on dbGrid</w:t>
                      </w:r>
                    </w:p>
                    <w:p w14:paraId="6ACEBDFA" w14:textId="77777777" w:rsidR="000C1E50" w:rsidRPr="001C5E68" w:rsidRDefault="000C1E50" w:rsidP="001C5E68">
                      <w:pPr>
                        <w:rPr>
                          <w:rFonts w:ascii="Lucida Console" w:hAnsi="Lucida Console"/>
                          <w:sz w:val="12"/>
                        </w:rPr>
                      </w:pPr>
                      <w:r w:rsidRPr="001C5E68">
                        <w:rPr>
                          <w:rFonts w:ascii="Lucida Console" w:hAnsi="Lucida Console"/>
                          <w:sz w:val="12"/>
                        </w:rPr>
                        <w:t xml:space="preserve">    user := dbGrid.Fields[0].AsString;</w:t>
                      </w:r>
                    </w:p>
                    <w:p w14:paraId="185B1516" w14:textId="77777777" w:rsidR="000C1E50" w:rsidRPr="001C5E68" w:rsidRDefault="000C1E50" w:rsidP="001C5E68">
                      <w:pPr>
                        <w:rPr>
                          <w:rFonts w:ascii="Lucida Console" w:hAnsi="Lucida Console"/>
                          <w:sz w:val="12"/>
                        </w:rPr>
                      </w:pPr>
                      <w:r w:rsidRPr="001C5E68">
                        <w:rPr>
                          <w:rFonts w:ascii="Lucida Console" w:hAnsi="Lucida Console"/>
                          <w:sz w:val="12"/>
                        </w:rPr>
                        <w:t xml:space="preserve">    // Present user with confirmation dialog</w:t>
                      </w:r>
                    </w:p>
                    <w:p w14:paraId="7944AACE" w14:textId="77777777" w:rsidR="000C1E50" w:rsidRPr="001C5E68" w:rsidRDefault="000C1E50" w:rsidP="001C5E68">
                      <w:pPr>
                        <w:rPr>
                          <w:rFonts w:ascii="Lucida Console" w:hAnsi="Lucida Console"/>
                          <w:sz w:val="12"/>
                        </w:rPr>
                      </w:pPr>
                      <w:r w:rsidRPr="001C5E68">
                        <w:rPr>
                          <w:rFonts w:ascii="Lucida Console" w:hAnsi="Lucida Console"/>
                          <w:sz w:val="12"/>
                        </w:rPr>
                        <w:t xml:space="preserve">    buttonSelected := messagedlg('Confirm that the user "' + user +</w:t>
                      </w:r>
                    </w:p>
                    <w:p w14:paraId="5A599B6B" w14:textId="77777777" w:rsidR="000C1E50" w:rsidRPr="001C5E68" w:rsidRDefault="000C1E50" w:rsidP="001C5E68">
                      <w:pPr>
                        <w:rPr>
                          <w:rFonts w:ascii="Lucida Console" w:hAnsi="Lucida Console"/>
                          <w:sz w:val="12"/>
                        </w:rPr>
                      </w:pPr>
                      <w:r w:rsidRPr="001C5E68">
                        <w:rPr>
                          <w:rFonts w:ascii="Lucida Console" w:hAnsi="Lucida Console"/>
                          <w:sz w:val="12"/>
                        </w:rPr>
                        <w:t xml:space="preserve">      '" will be REMOVED from the database.', mtCustom, mbOKCancel, 0);</w:t>
                      </w:r>
                    </w:p>
                    <w:p w14:paraId="3AAC3801" w14:textId="77777777" w:rsidR="000C1E50" w:rsidRPr="001C5E68" w:rsidRDefault="000C1E50" w:rsidP="001C5E68">
                      <w:pPr>
                        <w:rPr>
                          <w:rFonts w:ascii="Lucida Console" w:hAnsi="Lucida Console"/>
                          <w:sz w:val="12"/>
                        </w:rPr>
                      </w:pPr>
                      <w:r w:rsidRPr="001C5E68">
                        <w:rPr>
                          <w:rFonts w:ascii="Lucida Console" w:hAnsi="Lucida Console"/>
                          <w:sz w:val="12"/>
                        </w:rPr>
                        <w:t xml:space="preserve">    // Locate and delete user if user presses ok on confirmation dialog</w:t>
                      </w:r>
                    </w:p>
                    <w:p w14:paraId="7BED59EC" w14:textId="77777777" w:rsidR="000C1E50" w:rsidRPr="001C5E68" w:rsidRDefault="000C1E50" w:rsidP="001C5E68">
                      <w:pPr>
                        <w:rPr>
                          <w:rFonts w:ascii="Lucida Console" w:hAnsi="Lucida Console"/>
                          <w:sz w:val="12"/>
                        </w:rPr>
                      </w:pPr>
                      <w:r w:rsidRPr="001C5E68">
                        <w:rPr>
                          <w:rFonts w:ascii="Lucida Console" w:hAnsi="Lucida Console"/>
                          <w:sz w:val="12"/>
                        </w:rPr>
                        <w:t xml:space="preserve">    if buttonSelected = mrOK then</w:t>
                      </w:r>
                    </w:p>
                    <w:p w14:paraId="5B9FB196" w14:textId="77777777" w:rsidR="000C1E50" w:rsidRPr="001C5E68" w:rsidRDefault="000C1E50" w:rsidP="001C5E68">
                      <w:pPr>
                        <w:rPr>
                          <w:rFonts w:ascii="Lucida Console" w:hAnsi="Lucida Console"/>
                          <w:sz w:val="12"/>
                        </w:rPr>
                      </w:pPr>
                      <w:r w:rsidRPr="001C5E68">
                        <w:rPr>
                          <w:rFonts w:ascii="Lucida Console" w:hAnsi="Lucida Console"/>
                          <w:sz w:val="12"/>
                        </w:rPr>
                        <w:t xml:space="preserve">    begin</w:t>
                      </w:r>
                    </w:p>
                    <w:p w14:paraId="186CB544" w14:textId="77777777" w:rsidR="000C1E50" w:rsidRPr="001C5E68" w:rsidRDefault="000C1E50" w:rsidP="001C5E68">
                      <w:pPr>
                        <w:rPr>
                          <w:rFonts w:ascii="Lucida Console" w:hAnsi="Lucida Console"/>
                          <w:sz w:val="12"/>
                        </w:rPr>
                      </w:pPr>
                      <w:r w:rsidRPr="001C5E68">
                        <w:rPr>
                          <w:rFonts w:ascii="Lucida Console" w:hAnsi="Lucida Console"/>
                          <w:sz w:val="12"/>
                        </w:rPr>
                        <w:t xml:space="preserve">      dbGrid.DataSource.DataSet.Locate('Username', user, []);</w:t>
                      </w:r>
                    </w:p>
                    <w:p w14:paraId="1D72A927" w14:textId="77777777" w:rsidR="000C1E50" w:rsidRPr="001C5E68" w:rsidRDefault="000C1E50" w:rsidP="001C5E68">
                      <w:pPr>
                        <w:rPr>
                          <w:rFonts w:ascii="Lucida Console" w:hAnsi="Lucida Console"/>
                          <w:sz w:val="12"/>
                        </w:rPr>
                      </w:pPr>
                      <w:r w:rsidRPr="001C5E68">
                        <w:rPr>
                          <w:rFonts w:ascii="Lucida Console" w:hAnsi="Lucida Console"/>
                          <w:sz w:val="12"/>
                        </w:rPr>
                        <w:t xml:space="preserve">      dbGrid.DataSource.DataSet.Delete;</w:t>
                      </w:r>
                    </w:p>
                    <w:p w14:paraId="52D00087" w14:textId="77777777" w:rsidR="000C1E50" w:rsidRPr="001C5E68" w:rsidRDefault="000C1E50" w:rsidP="001C5E68">
                      <w:pPr>
                        <w:rPr>
                          <w:rFonts w:ascii="Lucida Console" w:hAnsi="Lucida Console"/>
                          <w:sz w:val="12"/>
                        </w:rPr>
                      </w:pPr>
                      <w:r w:rsidRPr="001C5E68">
                        <w:rPr>
                          <w:rFonts w:ascii="Lucida Console" w:hAnsi="Lucida Console"/>
                          <w:sz w:val="12"/>
                        </w:rPr>
                        <w:t xml:space="preserve">      showmessage('"' + user + '" has been removed from the database.');</w:t>
                      </w:r>
                    </w:p>
                    <w:p w14:paraId="10B12033" w14:textId="77777777" w:rsidR="000C1E50" w:rsidRPr="001C5E68" w:rsidRDefault="000C1E50" w:rsidP="001C5E68">
                      <w:pPr>
                        <w:rPr>
                          <w:rFonts w:ascii="Lucida Console" w:hAnsi="Lucida Console"/>
                          <w:sz w:val="12"/>
                        </w:rPr>
                      </w:pPr>
                      <w:r w:rsidRPr="001C5E68">
                        <w:rPr>
                          <w:rFonts w:ascii="Lucida Console" w:hAnsi="Lucida Console"/>
                          <w:sz w:val="12"/>
                        </w:rPr>
                        <w:t xml:space="preserve">    end</w:t>
                      </w:r>
                    </w:p>
                    <w:p w14:paraId="762D003E" w14:textId="77777777" w:rsidR="000C1E50" w:rsidRPr="001C5E68" w:rsidRDefault="000C1E50" w:rsidP="001C5E68">
                      <w:pPr>
                        <w:rPr>
                          <w:rFonts w:ascii="Lucida Console" w:hAnsi="Lucida Console"/>
                          <w:sz w:val="12"/>
                        </w:rPr>
                      </w:pPr>
                      <w:r w:rsidRPr="001C5E68">
                        <w:rPr>
                          <w:rFonts w:ascii="Lucida Console" w:hAnsi="Lucida Console"/>
                          <w:sz w:val="12"/>
                        </w:rPr>
                        <w:t xml:space="preserve">    else</w:t>
                      </w:r>
                    </w:p>
                    <w:p w14:paraId="376F41CF" w14:textId="77777777" w:rsidR="000C1E50" w:rsidRPr="001C5E68" w:rsidRDefault="000C1E50" w:rsidP="001C5E68">
                      <w:pPr>
                        <w:rPr>
                          <w:rFonts w:ascii="Lucida Console" w:hAnsi="Lucida Console"/>
                          <w:sz w:val="12"/>
                        </w:rPr>
                      </w:pPr>
                      <w:r w:rsidRPr="001C5E68">
                        <w:rPr>
                          <w:rFonts w:ascii="Lucida Console" w:hAnsi="Lucida Console"/>
                          <w:sz w:val="12"/>
                        </w:rPr>
                        <w:t xml:space="preserve">      showmessage('"' + user + '" has NOT been removed from the database.');</w:t>
                      </w:r>
                    </w:p>
                    <w:p w14:paraId="423C82A2" w14:textId="77777777" w:rsidR="000C1E50" w:rsidRPr="001C5E68" w:rsidRDefault="000C1E50" w:rsidP="001C5E68">
                      <w:pPr>
                        <w:rPr>
                          <w:rFonts w:ascii="Lucida Console" w:hAnsi="Lucida Console"/>
                          <w:sz w:val="12"/>
                        </w:rPr>
                      </w:pPr>
                      <w:r w:rsidRPr="001C5E68">
                        <w:rPr>
                          <w:rFonts w:ascii="Lucida Console" w:hAnsi="Lucida Console"/>
                          <w:sz w:val="12"/>
                        </w:rPr>
                        <w:t xml:space="preserve">  end</w:t>
                      </w:r>
                    </w:p>
                    <w:p w14:paraId="266C51ED" w14:textId="77777777" w:rsidR="000C1E50" w:rsidRPr="001C5E68" w:rsidRDefault="000C1E50" w:rsidP="001C5E68">
                      <w:pPr>
                        <w:rPr>
                          <w:rFonts w:ascii="Lucida Console" w:hAnsi="Lucida Console"/>
                          <w:sz w:val="12"/>
                        </w:rPr>
                      </w:pPr>
                      <w:r w:rsidRPr="001C5E68">
                        <w:rPr>
                          <w:rFonts w:ascii="Lucida Console" w:hAnsi="Lucida Console"/>
                          <w:sz w:val="12"/>
                        </w:rPr>
                        <w:t xml:space="preserve">  else</w:t>
                      </w:r>
                    </w:p>
                    <w:p w14:paraId="248FB91B" w14:textId="77777777" w:rsidR="000C1E50" w:rsidRPr="001C5E68" w:rsidRDefault="000C1E50" w:rsidP="001C5E68">
                      <w:pPr>
                        <w:rPr>
                          <w:rFonts w:ascii="Lucida Console" w:hAnsi="Lucida Console"/>
                          <w:sz w:val="12"/>
                        </w:rPr>
                      </w:pPr>
                      <w:r w:rsidRPr="001C5E68">
                        <w:rPr>
                          <w:rFonts w:ascii="Lucida Console" w:hAnsi="Lucida Console"/>
                          <w:sz w:val="12"/>
                        </w:rPr>
                        <w:t xml:space="preserve">    showmessage('Database Error: Incorrect database password.');</w:t>
                      </w:r>
                    </w:p>
                    <w:p w14:paraId="32CC6E49" w14:textId="38BD09A4" w:rsidR="000C1E50" w:rsidRPr="001737C6" w:rsidRDefault="000C1E50" w:rsidP="001C5E68">
                      <w:pPr>
                        <w:rPr>
                          <w:rFonts w:ascii="Lucida Console" w:hAnsi="Lucida Console"/>
                          <w:sz w:val="12"/>
                        </w:rPr>
                      </w:pPr>
                      <w:r w:rsidRPr="001C5E68">
                        <w:rPr>
                          <w:rFonts w:ascii="Lucida Console" w:hAnsi="Lucida Console"/>
                          <w:sz w:val="12"/>
                        </w:rPr>
                        <w:t>end;</w:t>
                      </w:r>
                    </w:p>
                  </w:txbxContent>
                </v:textbox>
                <w10:wrap type="tight" anchorx="margin"/>
              </v:shape>
            </w:pict>
          </mc:Fallback>
        </mc:AlternateContent>
      </w:r>
      <w:r>
        <w:t xml:space="preserve">A speed button was used for this operation to act as a toggle switch: viewing and hiding. This code presents an input box to the admin, where they enter the password for the database. Globaldbpassword is a variable within the Globalsetup form that is set when the admin first correctly enters the database password. If the password is correct, the password column in the grid is set to the state of the button. Upon pressing the button for the first time, visible is set to true. </w:t>
      </w:r>
    </w:p>
    <w:p w14:paraId="0A9371C5" w14:textId="11D92E45" w:rsidR="001C5E68" w:rsidRDefault="001C5E68" w:rsidP="003924A0">
      <w:r>
        <w:t>Upon selecting the ‘remove user’ button, the same verification as the ‘view passwords’ button is performed. When verified, the currently selected field is set to the user that will be deleted. Since this is a sensitive action that results in loss of data, another check is performed to confirm that the admin wants to delete that user. A message dialog box is presented:</w:t>
      </w:r>
    </w:p>
    <w:p w14:paraId="53D0D5F9" w14:textId="58EC8730" w:rsidR="001C5E68" w:rsidRDefault="001C5E68" w:rsidP="003924A0">
      <w:r>
        <w:rPr>
          <w:noProof/>
          <w:lang w:eastAsia="en-GB"/>
        </w:rPr>
        <w:drawing>
          <wp:anchor distT="0" distB="0" distL="114300" distR="114300" simplePos="0" relativeHeight="251726848" behindDoc="0" locked="0" layoutInCell="1" allowOverlap="1" wp14:anchorId="44C72808" wp14:editId="37F20089">
            <wp:simplePos x="0" y="0"/>
            <wp:positionH relativeFrom="column">
              <wp:posOffset>0</wp:posOffset>
            </wp:positionH>
            <wp:positionV relativeFrom="paragraph">
              <wp:posOffset>174625</wp:posOffset>
            </wp:positionV>
            <wp:extent cx="5274310" cy="2745105"/>
            <wp:effectExtent l="0" t="0" r="2540" b="0"/>
            <wp:wrapTight wrapText="bothSides">
              <wp:wrapPolygon edited="0">
                <wp:start x="0" y="0"/>
                <wp:lineTo x="0" y="21435"/>
                <wp:lineTo x="21532" y="21435"/>
                <wp:lineTo x="21532" y="0"/>
                <wp:lineTo x="0" y="0"/>
              </wp:wrapPolygon>
            </wp:wrapTight>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745105"/>
                    </a:xfrm>
                    <a:prstGeom prst="rect">
                      <a:avLst/>
                    </a:prstGeom>
                  </pic:spPr>
                </pic:pic>
              </a:graphicData>
            </a:graphic>
          </wp:anchor>
        </w:drawing>
      </w:r>
      <w:r>
        <w:t>Upon confirmation, the user is located through the</w:t>
      </w:r>
      <w:r w:rsidR="008241F0">
        <w:t xml:space="preserve"> adotable and deleted. If cancel is pressed, no further action is taken.</w:t>
      </w:r>
    </w:p>
    <w:p w14:paraId="050B2D35" w14:textId="6DF2C80F" w:rsidR="008241F0" w:rsidRDefault="008241F0" w:rsidP="003924A0"/>
    <w:p w14:paraId="15F1DA51" w14:textId="7A511A6E" w:rsidR="008241F0" w:rsidRDefault="008241F0" w:rsidP="003924A0"/>
    <w:p w14:paraId="146FF955" w14:textId="77777777" w:rsidR="008241F0" w:rsidRDefault="008241F0" w:rsidP="003924A0"/>
    <w:p w14:paraId="4D1F082A" w14:textId="33B805C7" w:rsidR="008241F0" w:rsidRDefault="008241F0" w:rsidP="008241F0">
      <w:pPr>
        <w:pStyle w:val="Heading1"/>
      </w:pPr>
      <w:r>
        <w:t>09/01/19</w:t>
      </w:r>
    </w:p>
    <w:p w14:paraId="357F4124" w14:textId="400F1A21" w:rsidR="008241F0" w:rsidRDefault="008241F0" w:rsidP="008241F0">
      <w:pPr>
        <w:pStyle w:val="ListParagraph"/>
        <w:numPr>
          <w:ilvl w:val="0"/>
          <w:numId w:val="3"/>
        </w:numPr>
      </w:pPr>
      <w:r w:rsidRPr="008241F0">
        <w:rPr>
          <w:noProof/>
          <w:lang w:eastAsia="en-GB"/>
        </w:rPr>
        <w:drawing>
          <wp:anchor distT="0" distB="0" distL="114300" distR="114300" simplePos="0" relativeHeight="251728896" behindDoc="0" locked="0" layoutInCell="1" allowOverlap="1" wp14:anchorId="0D273096" wp14:editId="6DBE7515">
            <wp:simplePos x="0" y="0"/>
            <wp:positionH relativeFrom="margin">
              <wp:align>left</wp:align>
            </wp:positionH>
            <wp:positionV relativeFrom="paragraph">
              <wp:posOffset>440220</wp:posOffset>
            </wp:positionV>
            <wp:extent cx="5274310" cy="2811145"/>
            <wp:effectExtent l="0" t="0" r="2540" b="8255"/>
            <wp:wrapTight wrapText="bothSides">
              <wp:wrapPolygon edited="0">
                <wp:start x="0" y="0"/>
                <wp:lineTo x="0" y="21517"/>
                <wp:lineTo x="21532" y="21517"/>
                <wp:lineTo x="21532" y="0"/>
                <wp:lineTo x="0"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2811145"/>
                    </a:xfrm>
                    <a:prstGeom prst="rect">
                      <a:avLst/>
                    </a:prstGeom>
                  </pic:spPr>
                </pic:pic>
              </a:graphicData>
            </a:graphic>
          </wp:anchor>
        </w:drawing>
      </w:r>
      <w:r>
        <w:t>Add verification to data entry in the AddUser form and create code to add user to the database</w:t>
      </w:r>
    </w:p>
    <w:p w14:paraId="7A6369A4" w14:textId="5ACFFBB3" w:rsidR="008241F0" w:rsidRDefault="008241F0" w:rsidP="008241F0">
      <w:r>
        <w:t xml:space="preserve">This screenshot shows the design view within </w:t>
      </w:r>
      <w:r w:rsidR="00C76F18">
        <w:t>Delphi</w:t>
      </w:r>
      <w:r>
        <w:t>. The red labels under the edit boxes were added to represent the corresponding verification rules in the database. These are shown upon invalid data entry.</w:t>
      </w:r>
    </w:p>
    <w:p w14:paraId="31F3A62B" w14:textId="5BC6F75A" w:rsidR="008241F0" w:rsidRDefault="008241F0" w:rsidP="008241F0"/>
    <w:p w14:paraId="4129C088" w14:textId="0D6823AC" w:rsidR="008241F0" w:rsidRDefault="008241F0" w:rsidP="008241F0">
      <w:r>
        <w:t xml:space="preserve">At this point, profile pictures </w:t>
      </w:r>
      <w:r w:rsidR="00A84E1A">
        <w:t>were incorporated into the program. It was decided that letting the user upload their own images would bring in too much discrepancy. As a compromise, in order to maintain the customization of user profiles, a selection of 14 different pictures were designed in photoshop:</w:t>
      </w:r>
    </w:p>
    <w:p w14:paraId="3FE34E14" w14:textId="3ADD689D" w:rsidR="00A84E1A" w:rsidRPr="008241F0" w:rsidRDefault="00A84E1A" w:rsidP="008241F0">
      <w:r>
        <w:rPr>
          <w:noProof/>
          <w:lang w:eastAsia="en-GB"/>
        </w:rPr>
        <mc:AlternateContent>
          <mc:Choice Requires="wpg">
            <w:drawing>
              <wp:anchor distT="0" distB="0" distL="114300" distR="114300" simplePos="0" relativeHeight="251744256" behindDoc="0" locked="0" layoutInCell="1" allowOverlap="1" wp14:anchorId="3ACD1FE7" wp14:editId="20DCC6BA">
                <wp:simplePos x="0" y="0"/>
                <wp:positionH relativeFrom="column">
                  <wp:posOffset>146050</wp:posOffset>
                </wp:positionH>
                <wp:positionV relativeFrom="paragraph">
                  <wp:posOffset>108585</wp:posOffset>
                </wp:positionV>
                <wp:extent cx="1889125" cy="304800"/>
                <wp:effectExtent l="0" t="0" r="0" b="0"/>
                <wp:wrapTight wrapText="bothSides">
                  <wp:wrapPolygon edited="0">
                    <wp:start x="1089" y="0"/>
                    <wp:lineTo x="436" y="4050"/>
                    <wp:lineTo x="0" y="10800"/>
                    <wp:lineTo x="0" y="20250"/>
                    <wp:lineTo x="21346" y="20250"/>
                    <wp:lineTo x="21346" y="10800"/>
                    <wp:lineTo x="21128" y="6750"/>
                    <wp:lineTo x="20257" y="0"/>
                    <wp:lineTo x="1089" y="0"/>
                  </wp:wrapPolygon>
                </wp:wrapTight>
                <wp:docPr id="54" name="Group 54"/>
                <wp:cNvGraphicFramePr/>
                <a:graphic xmlns:a="http://schemas.openxmlformats.org/drawingml/2006/main">
                  <a:graphicData uri="http://schemas.microsoft.com/office/word/2010/wordprocessingGroup">
                    <wpg:wgp>
                      <wpg:cNvGrpSpPr/>
                      <wpg:grpSpPr>
                        <a:xfrm>
                          <a:off x="0" y="0"/>
                          <a:ext cx="1889125" cy="304800"/>
                          <a:chOff x="0" y="0"/>
                          <a:chExt cx="1889125" cy="304800"/>
                        </a:xfrm>
                      </wpg:grpSpPr>
                      <pic:pic xmlns:pic="http://schemas.openxmlformats.org/drawingml/2006/picture">
                        <pic:nvPicPr>
                          <pic:cNvPr id="40" name="Picture 40"/>
                          <pic:cNvPicPr>
                            <a:picLocks noChangeAspect="1"/>
                          </pic:cNvPicPr>
                        </pic:nvPicPr>
                        <pic:blipFill>
                          <a:blip r:embed="rId25">
                            <a:extLst>
                              <a:ext uri="{28A0092B-C50C-407E-A947-70E740481C1C}">
                                <a14:useLocalDpi xmlns:a14="http://schemas.microsoft.com/office/drawing/2010/main" val="0"/>
                              </a:ext>
                            </a:extLst>
                          </a:blip>
                          <a:srcRect/>
                          <a:stretch>
                            <a:fillRect/>
                          </a:stretch>
                        </pic:blipFill>
                        <pic:spPr bwMode="auto">
                          <a:xfrm>
                            <a:off x="266700" y="0"/>
                            <a:ext cx="301625" cy="301625"/>
                          </a:xfrm>
                          <a:prstGeom prst="rect">
                            <a:avLst/>
                          </a:prstGeom>
                          <a:noFill/>
                          <a:ln>
                            <a:noFill/>
                          </a:ln>
                        </pic:spPr>
                      </pic:pic>
                      <pic:pic xmlns:pic="http://schemas.openxmlformats.org/drawingml/2006/picture">
                        <pic:nvPicPr>
                          <pic:cNvPr id="41" name="Picture 41"/>
                          <pic:cNvPicPr>
                            <a:picLocks noChangeAspect="1"/>
                          </pic:cNvPicPr>
                        </pic:nvPicPr>
                        <pic:blipFill>
                          <a:blip r:embed="rId26">
                            <a:extLst>
                              <a:ext uri="{28A0092B-C50C-407E-A947-70E740481C1C}">
                                <a14:useLocalDpi xmlns:a14="http://schemas.microsoft.com/office/drawing/2010/main" val="0"/>
                              </a:ext>
                            </a:extLst>
                          </a:blip>
                          <a:srcRect/>
                          <a:stretch>
                            <a:fillRect/>
                          </a:stretch>
                        </pic:blipFill>
                        <pic:spPr bwMode="auto">
                          <a:xfrm>
                            <a:off x="800100" y="0"/>
                            <a:ext cx="301625" cy="301625"/>
                          </a:xfrm>
                          <a:prstGeom prst="rect">
                            <a:avLst/>
                          </a:prstGeom>
                          <a:noFill/>
                          <a:ln>
                            <a:noFill/>
                          </a:ln>
                        </pic:spPr>
                      </pic:pic>
                      <pic:pic xmlns:pic="http://schemas.openxmlformats.org/drawingml/2006/picture">
                        <pic:nvPicPr>
                          <pic:cNvPr id="49" name="Picture 49"/>
                          <pic:cNvPicPr>
                            <a:picLocks noChangeAspect="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pic:pic xmlns:pic="http://schemas.openxmlformats.org/drawingml/2006/picture">
                        <pic:nvPicPr>
                          <pic:cNvPr id="50" name="Picture 50"/>
                          <pic:cNvPicPr>
                            <a:picLocks noChangeAspect="1"/>
                          </pic:cNvPicPr>
                        </pic:nvPicPr>
                        <pic:blipFill>
                          <a:blip r:embed="rId28">
                            <a:extLst>
                              <a:ext uri="{28A0092B-C50C-407E-A947-70E740481C1C}">
                                <a14:useLocalDpi xmlns:a14="http://schemas.microsoft.com/office/drawing/2010/main" val="0"/>
                              </a:ext>
                            </a:extLst>
                          </a:blip>
                          <a:srcRect/>
                          <a:stretch>
                            <a:fillRect/>
                          </a:stretch>
                        </pic:blipFill>
                        <pic:spPr bwMode="auto">
                          <a:xfrm>
                            <a:off x="533400" y="0"/>
                            <a:ext cx="301625" cy="301625"/>
                          </a:xfrm>
                          <a:prstGeom prst="rect">
                            <a:avLst/>
                          </a:prstGeom>
                          <a:noFill/>
                          <a:ln>
                            <a:noFill/>
                          </a:ln>
                        </pic:spPr>
                      </pic:pic>
                      <pic:pic xmlns:pic="http://schemas.openxmlformats.org/drawingml/2006/picture">
                        <pic:nvPicPr>
                          <pic:cNvPr id="51" name="Picture 51"/>
                          <pic:cNvPicPr>
                            <a:picLocks noChangeAspect="1"/>
                          </pic:cNvPicPr>
                        </pic:nvPicPr>
                        <pic:blipFill>
                          <a:blip r:embed="rId29">
                            <a:extLst>
                              <a:ext uri="{28A0092B-C50C-407E-A947-70E740481C1C}">
                                <a14:useLocalDpi xmlns:a14="http://schemas.microsoft.com/office/drawing/2010/main" val="0"/>
                              </a:ext>
                            </a:extLst>
                          </a:blip>
                          <a:srcRect/>
                          <a:stretch>
                            <a:fillRect/>
                          </a:stretch>
                        </pic:blipFill>
                        <pic:spPr bwMode="auto">
                          <a:xfrm>
                            <a:off x="1587500" y="0"/>
                            <a:ext cx="301625" cy="301625"/>
                          </a:xfrm>
                          <a:prstGeom prst="rect">
                            <a:avLst/>
                          </a:prstGeom>
                          <a:noFill/>
                          <a:ln>
                            <a:noFill/>
                          </a:ln>
                        </pic:spPr>
                      </pic:pic>
                      <pic:pic xmlns:pic="http://schemas.openxmlformats.org/drawingml/2006/picture">
                        <pic:nvPicPr>
                          <pic:cNvPr id="52" name="Picture 52"/>
                          <pic:cNvPicPr>
                            <a:picLocks noChangeAspect="1"/>
                          </pic:cNvPicPr>
                        </pic:nvPicPr>
                        <pic:blipFill>
                          <a:blip r:embed="rId30">
                            <a:extLst>
                              <a:ext uri="{28A0092B-C50C-407E-A947-70E740481C1C}">
                                <a14:useLocalDpi xmlns:a14="http://schemas.microsoft.com/office/drawing/2010/main" val="0"/>
                              </a:ext>
                            </a:extLst>
                          </a:blip>
                          <a:srcRect/>
                          <a:stretch>
                            <a:fillRect/>
                          </a:stretch>
                        </pic:blipFill>
                        <pic:spPr bwMode="auto">
                          <a:xfrm>
                            <a:off x="1320800" y="0"/>
                            <a:ext cx="301625" cy="301625"/>
                          </a:xfrm>
                          <a:prstGeom prst="rect">
                            <a:avLst/>
                          </a:prstGeom>
                          <a:noFill/>
                          <a:ln>
                            <a:noFill/>
                          </a:ln>
                        </pic:spPr>
                      </pic:pic>
                      <pic:pic xmlns:pic="http://schemas.openxmlformats.org/drawingml/2006/picture">
                        <pic:nvPicPr>
                          <pic:cNvPr id="53" name="Picture 53"/>
                          <pic:cNvPicPr>
                            <a:picLocks noChangeAspect="1"/>
                          </pic:cNvPicPr>
                        </pic:nvPicPr>
                        <pic:blipFill>
                          <a:blip r:embed="rId31">
                            <a:extLst>
                              <a:ext uri="{28A0092B-C50C-407E-A947-70E740481C1C}">
                                <a14:useLocalDpi xmlns:a14="http://schemas.microsoft.com/office/drawing/2010/main" val="0"/>
                              </a:ext>
                            </a:extLst>
                          </a:blip>
                          <a:srcRect/>
                          <a:stretch>
                            <a:fillRect/>
                          </a:stretch>
                        </pic:blipFill>
                        <pic:spPr bwMode="auto">
                          <a:xfrm>
                            <a:off x="1060450" y="0"/>
                            <a:ext cx="301625" cy="301625"/>
                          </a:xfrm>
                          <a:prstGeom prst="rect">
                            <a:avLst/>
                          </a:prstGeom>
                          <a:noFill/>
                          <a:ln>
                            <a:noFill/>
                          </a:ln>
                        </pic:spPr>
                      </pic:pic>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12A02959" id="Group 54" o:spid="_x0000_s1026" style="position:absolute;margin-left:11.5pt;margin-top:8.55pt;width:148.75pt;height:24pt;z-index:251744256" coordsize="18891,30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">
                <v:shape id="Picture 40" o:spid="_x0000_s1027" type="#_x0000_t75" style="position:absolute;left:2667;width:3016;height:30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">
                  <v:imagedata r:id="rId32" o:title=""/>
                </v:shape>
                <v:shape id="Picture 41" o:spid="_x0000_s1028" type="#_x0000_t75" style="position:absolute;left:8001;width:3016;height:30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">
                  <v:imagedata r:id="rId33" o:title=""/>
                </v:shape>
                <v:shape id="Picture 49" o:spid="_x0000_s1029" type="#_x0000_t75" style="position:absolute;width:3048;height:30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">
                  <v:imagedata r:id="rId34" o:title=""/>
                </v:shape>
                <v:shape id="Picture 50" o:spid="_x0000_s1030" type="#_x0000_t75" style="position:absolute;left:5334;width:3016;height:30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">
                  <v:imagedata r:id="rId35" o:title=""/>
                </v:shape>
                <v:shape id="Picture 51" o:spid="_x0000_s1031" type="#_x0000_t75" style="position:absolute;left:15875;width:3016;height:30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">
                  <v:imagedata r:id="rId36" o:title=""/>
                </v:shape>
                <v:shape id="Picture 52" o:spid="_x0000_s1032" type="#_x0000_t75" style="position:absolute;left:13208;width:3016;height:30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">
                  <v:imagedata r:id="rId37" o:title=""/>
                </v:shape>
                <v:shape id="Picture 53" o:spid="_x0000_s1033" type="#_x0000_t75" style="position:absolute;left:10604;width:3016;height:30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">
                  <v:imagedata r:id="rId38" o:title=""/>
                </v:shape>
                <w10:wrap type="tight"/>
              </v:group>
            </w:pict>
          </mc:Fallback>
        </mc:AlternateContent>
      </w:r>
    </w:p>
    <w:p w14:paraId="7FAB3977" w14:textId="4ED71C0E" w:rsidR="008241F0" w:rsidRDefault="00A84E1A" w:rsidP="008241F0">
      <w:r>
        <w:t>(+male versions)</w:t>
      </w:r>
    </w:p>
    <w:p w14:paraId="73E7426C" w14:textId="60524D95" w:rsidR="00A84E1A" w:rsidRDefault="00A84E1A" w:rsidP="008241F0"/>
    <w:p w14:paraId="4069E7CE" w14:textId="2A1E406F" w:rsidR="00A84E1A" w:rsidRDefault="003F126B" w:rsidP="008241F0">
      <w:r>
        <w:rPr>
          <w:noProof/>
          <w:lang w:eastAsia="en-GB"/>
        </w:rPr>
        <mc:AlternateContent>
          <mc:Choice Requires="wps">
            <w:drawing>
              <wp:anchor distT="0" distB="0" distL="114300" distR="114300" simplePos="0" relativeHeight="251748352" behindDoc="1" locked="0" layoutInCell="1" allowOverlap="1" wp14:anchorId="6C7B8BCD" wp14:editId="659AA2C3">
                <wp:simplePos x="0" y="0"/>
                <wp:positionH relativeFrom="margin">
                  <wp:align>left</wp:align>
                </wp:positionH>
                <wp:positionV relativeFrom="paragraph">
                  <wp:posOffset>1819275</wp:posOffset>
                </wp:positionV>
                <wp:extent cx="5486400" cy="774700"/>
                <wp:effectExtent l="0" t="0" r="19050" b="25400"/>
                <wp:wrapTight wrapText="bothSides">
                  <wp:wrapPolygon edited="0">
                    <wp:start x="0" y="0"/>
                    <wp:lineTo x="0" y="21777"/>
                    <wp:lineTo x="21600" y="21777"/>
                    <wp:lineTo x="21600" y="0"/>
                    <wp:lineTo x="0" y="0"/>
                  </wp:wrapPolygon>
                </wp:wrapTight>
                <wp:docPr id="56" name="Text Box 56"/>
                <wp:cNvGraphicFramePr/>
                <a:graphic xmlns:a="http://schemas.openxmlformats.org/drawingml/2006/main">
                  <a:graphicData uri="http://schemas.microsoft.com/office/word/2010/wordprocessingShape">
                    <wps:wsp>
                      <wps:cNvSpPr txBox="1"/>
                      <wps:spPr>
                        <a:xfrm>
                          <a:off x="0" y="0"/>
                          <a:ext cx="5486400" cy="774700"/>
                        </a:xfrm>
                        <a:prstGeom prst="rect">
                          <a:avLst/>
                        </a:prstGeom>
                        <a:solidFill>
                          <a:schemeClr val="lt1"/>
                        </a:solidFill>
                        <a:ln w="6350">
                          <a:solidFill>
                            <a:prstClr val="black"/>
                          </a:solidFill>
                        </a:ln>
                      </wps:spPr>
                      <wps:txbx>
                        <w:txbxContent>
                          <w:p w14:paraId="4792E076" w14:textId="77777777" w:rsidR="000C1E50" w:rsidRPr="003F126B" w:rsidRDefault="000C1E50" w:rsidP="003F126B">
                            <w:pPr>
                              <w:rPr>
                                <w:rFonts w:ascii="Lucida Console" w:hAnsi="Lucida Console"/>
                                <w:sz w:val="12"/>
                              </w:rPr>
                            </w:pPr>
                            <w:r w:rsidRPr="003F126B">
                              <w:rPr>
                                <w:rFonts w:ascii="Lucida Console" w:hAnsi="Lucida Console"/>
                                <w:sz w:val="12"/>
                              </w:rPr>
                              <w:t>procedure TfrmAdduser.btnProfilePicRightClick(Sender: TObject);</w:t>
                            </w:r>
                          </w:p>
                          <w:p w14:paraId="68B9F9B6" w14:textId="77777777" w:rsidR="000C1E50" w:rsidRPr="003F126B" w:rsidRDefault="000C1E50" w:rsidP="003F126B">
                            <w:pPr>
                              <w:rPr>
                                <w:rFonts w:ascii="Lucida Console" w:hAnsi="Lucida Console"/>
                                <w:sz w:val="12"/>
                              </w:rPr>
                            </w:pPr>
                            <w:r w:rsidRPr="003F126B">
                              <w:rPr>
                                <w:rFonts w:ascii="Lucida Console" w:hAnsi="Lucida Console"/>
                                <w:sz w:val="12"/>
                              </w:rPr>
                              <w:t>begin</w:t>
                            </w:r>
                          </w:p>
                          <w:p w14:paraId="41ADBC12" w14:textId="77777777" w:rsidR="000C1E50" w:rsidRPr="003F126B" w:rsidRDefault="000C1E50" w:rsidP="003F126B">
                            <w:pPr>
                              <w:rPr>
                                <w:rFonts w:ascii="Lucida Console" w:hAnsi="Lucida Console"/>
                                <w:sz w:val="12"/>
                              </w:rPr>
                            </w:pPr>
                            <w:r w:rsidRPr="003F126B">
                              <w:rPr>
                                <w:rFonts w:ascii="Lucida Console" w:hAnsi="Lucida Console"/>
                                <w:sz w:val="12"/>
                              </w:rPr>
                              <w:t xml:space="preserve">  if CurrentPic = 14 then</w:t>
                            </w:r>
                          </w:p>
                          <w:p w14:paraId="4114C92B" w14:textId="77777777" w:rsidR="000C1E50" w:rsidRPr="003F126B" w:rsidRDefault="000C1E50" w:rsidP="003F126B">
                            <w:pPr>
                              <w:rPr>
                                <w:rFonts w:ascii="Lucida Console" w:hAnsi="Lucida Console"/>
                                <w:sz w:val="12"/>
                              </w:rPr>
                            </w:pPr>
                            <w:r w:rsidRPr="003F126B">
                              <w:rPr>
                                <w:rFonts w:ascii="Lucida Console" w:hAnsi="Lucida Console"/>
                                <w:sz w:val="12"/>
                              </w:rPr>
                              <w:t xml:space="preserve">    CurrentPic := 1</w:t>
                            </w:r>
                          </w:p>
                          <w:p w14:paraId="55764D2A" w14:textId="77777777" w:rsidR="000C1E50" w:rsidRPr="003F126B" w:rsidRDefault="000C1E50" w:rsidP="003F126B">
                            <w:pPr>
                              <w:rPr>
                                <w:rFonts w:ascii="Lucida Console" w:hAnsi="Lucida Console"/>
                                <w:sz w:val="12"/>
                              </w:rPr>
                            </w:pPr>
                            <w:r w:rsidRPr="003F126B">
                              <w:rPr>
                                <w:rFonts w:ascii="Lucida Console" w:hAnsi="Lucida Console"/>
                                <w:sz w:val="12"/>
                              </w:rPr>
                              <w:t xml:space="preserve">  else</w:t>
                            </w:r>
                          </w:p>
                          <w:p w14:paraId="367B163B" w14:textId="77777777" w:rsidR="000C1E50" w:rsidRPr="003F126B" w:rsidRDefault="000C1E50" w:rsidP="003F126B">
                            <w:pPr>
                              <w:rPr>
                                <w:rFonts w:ascii="Lucida Console" w:hAnsi="Lucida Console"/>
                                <w:sz w:val="12"/>
                              </w:rPr>
                            </w:pPr>
                            <w:r w:rsidRPr="003F126B">
                              <w:rPr>
                                <w:rFonts w:ascii="Lucida Console" w:hAnsi="Lucida Console"/>
                                <w:sz w:val="12"/>
                              </w:rPr>
                              <w:t xml:space="preserve">    Inc(CurrentPic);</w:t>
                            </w:r>
                          </w:p>
                          <w:p w14:paraId="2B10A456" w14:textId="77777777" w:rsidR="000C1E50" w:rsidRPr="003F126B" w:rsidRDefault="000C1E50" w:rsidP="003F126B">
                            <w:pPr>
                              <w:rPr>
                                <w:rFonts w:ascii="Lucida Console" w:hAnsi="Lucida Console"/>
                                <w:sz w:val="12"/>
                              </w:rPr>
                            </w:pPr>
                            <w:r w:rsidRPr="003F126B">
                              <w:rPr>
                                <w:rFonts w:ascii="Lucida Console" w:hAnsi="Lucida Console"/>
                                <w:sz w:val="12"/>
                              </w:rPr>
                              <w:t xml:space="preserve">  imgProfilePic.Picture.LoadFromFile(ImageDir + inttostr(CurrentPic) + '.png');</w:t>
                            </w:r>
                          </w:p>
                          <w:p w14:paraId="3F843C77" w14:textId="387D34FC" w:rsidR="000C1E50" w:rsidRPr="001737C6" w:rsidRDefault="000C1E50" w:rsidP="003F126B">
                            <w:pPr>
                              <w:rPr>
                                <w:rFonts w:ascii="Lucida Console" w:hAnsi="Lucida Console"/>
                                <w:sz w:val="12"/>
                              </w:rPr>
                            </w:pPr>
                            <w:r w:rsidRPr="003F126B">
                              <w:rPr>
                                <w:rFonts w:ascii="Lucida Console" w:hAnsi="Lucida Console"/>
                                <w:sz w:val="12"/>
                              </w:rPr>
                              <w: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7B8BCD" id="Text Box 56" o:spid="_x0000_s1049" type="#_x0000_t202" style="position:absolute;margin-left:0;margin-top:143.25pt;width:6in;height:61pt;z-index:-25156812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" fillcolor="white [3201]" strokeweight=".5pt">
                <v:textbox>
                  <w:txbxContent>
                    <w:p w14:paraId="4792E076" w14:textId="77777777" w:rsidR="000C1E50" w:rsidRPr="003F126B" w:rsidRDefault="000C1E50" w:rsidP="003F126B">
                      <w:pPr>
                        <w:rPr>
                          <w:rFonts w:ascii="Lucida Console" w:hAnsi="Lucida Console"/>
                          <w:sz w:val="12"/>
                        </w:rPr>
                      </w:pPr>
                      <w:r w:rsidRPr="003F126B">
                        <w:rPr>
                          <w:rFonts w:ascii="Lucida Console" w:hAnsi="Lucida Console"/>
                          <w:sz w:val="12"/>
                        </w:rPr>
                        <w:t>procedure TfrmAdduser.btnProfilePicRightClick(Sender: TObject);</w:t>
                      </w:r>
                    </w:p>
                    <w:p w14:paraId="68B9F9B6" w14:textId="77777777" w:rsidR="000C1E50" w:rsidRPr="003F126B" w:rsidRDefault="000C1E50" w:rsidP="003F126B">
                      <w:pPr>
                        <w:rPr>
                          <w:rFonts w:ascii="Lucida Console" w:hAnsi="Lucida Console"/>
                          <w:sz w:val="12"/>
                        </w:rPr>
                      </w:pPr>
                      <w:r w:rsidRPr="003F126B">
                        <w:rPr>
                          <w:rFonts w:ascii="Lucida Console" w:hAnsi="Lucida Console"/>
                          <w:sz w:val="12"/>
                        </w:rPr>
                        <w:t>begin</w:t>
                      </w:r>
                    </w:p>
                    <w:p w14:paraId="41ADBC12" w14:textId="77777777" w:rsidR="000C1E50" w:rsidRPr="003F126B" w:rsidRDefault="000C1E50" w:rsidP="003F126B">
                      <w:pPr>
                        <w:rPr>
                          <w:rFonts w:ascii="Lucida Console" w:hAnsi="Lucida Console"/>
                          <w:sz w:val="12"/>
                        </w:rPr>
                      </w:pPr>
                      <w:r w:rsidRPr="003F126B">
                        <w:rPr>
                          <w:rFonts w:ascii="Lucida Console" w:hAnsi="Lucida Console"/>
                          <w:sz w:val="12"/>
                        </w:rPr>
                        <w:t xml:space="preserve">  if CurrentPic = 14 then</w:t>
                      </w:r>
                    </w:p>
                    <w:p w14:paraId="4114C92B" w14:textId="77777777" w:rsidR="000C1E50" w:rsidRPr="003F126B" w:rsidRDefault="000C1E50" w:rsidP="003F126B">
                      <w:pPr>
                        <w:rPr>
                          <w:rFonts w:ascii="Lucida Console" w:hAnsi="Lucida Console"/>
                          <w:sz w:val="12"/>
                        </w:rPr>
                      </w:pPr>
                      <w:r w:rsidRPr="003F126B">
                        <w:rPr>
                          <w:rFonts w:ascii="Lucida Console" w:hAnsi="Lucida Console"/>
                          <w:sz w:val="12"/>
                        </w:rPr>
                        <w:t xml:space="preserve">    CurrentPic := 1</w:t>
                      </w:r>
                    </w:p>
                    <w:p w14:paraId="55764D2A" w14:textId="77777777" w:rsidR="000C1E50" w:rsidRPr="003F126B" w:rsidRDefault="000C1E50" w:rsidP="003F126B">
                      <w:pPr>
                        <w:rPr>
                          <w:rFonts w:ascii="Lucida Console" w:hAnsi="Lucida Console"/>
                          <w:sz w:val="12"/>
                        </w:rPr>
                      </w:pPr>
                      <w:r w:rsidRPr="003F126B">
                        <w:rPr>
                          <w:rFonts w:ascii="Lucida Console" w:hAnsi="Lucida Console"/>
                          <w:sz w:val="12"/>
                        </w:rPr>
                        <w:t xml:space="preserve">  else</w:t>
                      </w:r>
                    </w:p>
                    <w:p w14:paraId="367B163B" w14:textId="77777777" w:rsidR="000C1E50" w:rsidRPr="003F126B" w:rsidRDefault="000C1E50" w:rsidP="003F126B">
                      <w:pPr>
                        <w:rPr>
                          <w:rFonts w:ascii="Lucida Console" w:hAnsi="Lucida Console"/>
                          <w:sz w:val="12"/>
                        </w:rPr>
                      </w:pPr>
                      <w:r w:rsidRPr="003F126B">
                        <w:rPr>
                          <w:rFonts w:ascii="Lucida Console" w:hAnsi="Lucida Console"/>
                          <w:sz w:val="12"/>
                        </w:rPr>
                        <w:t xml:space="preserve">    Inc(CurrentPic);</w:t>
                      </w:r>
                    </w:p>
                    <w:p w14:paraId="2B10A456" w14:textId="77777777" w:rsidR="000C1E50" w:rsidRPr="003F126B" w:rsidRDefault="000C1E50" w:rsidP="003F126B">
                      <w:pPr>
                        <w:rPr>
                          <w:rFonts w:ascii="Lucida Console" w:hAnsi="Lucida Console"/>
                          <w:sz w:val="12"/>
                        </w:rPr>
                      </w:pPr>
                      <w:r w:rsidRPr="003F126B">
                        <w:rPr>
                          <w:rFonts w:ascii="Lucida Console" w:hAnsi="Lucida Console"/>
                          <w:sz w:val="12"/>
                        </w:rPr>
                        <w:t xml:space="preserve">  imgProfilePic.Picture.LoadFromFile(ImageDir + inttostr(CurrentPic) + '.png');</w:t>
                      </w:r>
                    </w:p>
                    <w:p w14:paraId="3F843C77" w14:textId="387D34FC" w:rsidR="000C1E50" w:rsidRPr="001737C6" w:rsidRDefault="000C1E50" w:rsidP="003F126B">
                      <w:pPr>
                        <w:rPr>
                          <w:rFonts w:ascii="Lucida Console" w:hAnsi="Lucida Console"/>
                          <w:sz w:val="12"/>
                        </w:rPr>
                      </w:pPr>
                      <w:r w:rsidRPr="003F126B">
                        <w:rPr>
                          <w:rFonts w:ascii="Lucida Console" w:hAnsi="Lucida Console"/>
                          <w:sz w:val="12"/>
                        </w:rPr>
                        <w:t>end;</w:t>
                      </w:r>
                    </w:p>
                  </w:txbxContent>
                </v:textbox>
                <w10:wrap type="tight" anchorx="margin"/>
              </v:shape>
            </w:pict>
          </mc:Fallback>
        </mc:AlternateContent>
      </w:r>
      <w:r>
        <w:rPr>
          <w:noProof/>
          <w:lang w:eastAsia="en-GB"/>
        </w:rPr>
        <mc:AlternateContent>
          <mc:Choice Requires="wps">
            <w:drawing>
              <wp:anchor distT="0" distB="0" distL="114300" distR="114300" simplePos="0" relativeHeight="251746304" behindDoc="1" locked="0" layoutInCell="1" allowOverlap="1" wp14:anchorId="05292630" wp14:editId="383CDBBD">
                <wp:simplePos x="0" y="0"/>
                <wp:positionH relativeFrom="margin">
                  <wp:align>left</wp:align>
                </wp:positionH>
                <wp:positionV relativeFrom="paragraph">
                  <wp:posOffset>954405</wp:posOffset>
                </wp:positionV>
                <wp:extent cx="5486400" cy="774700"/>
                <wp:effectExtent l="0" t="0" r="19050" b="25400"/>
                <wp:wrapTight wrapText="bothSides">
                  <wp:wrapPolygon edited="0">
                    <wp:start x="0" y="0"/>
                    <wp:lineTo x="0" y="21777"/>
                    <wp:lineTo x="21600" y="21777"/>
                    <wp:lineTo x="21600" y="0"/>
                    <wp:lineTo x="0" y="0"/>
                  </wp:wrapPolygon>
                </wp:wrapTight>
                <wp:docPr id="55" name="Text Box 55"/>
                <wp:cNvGraphicFramePr/>
                <a:graphic xmlns:a="http://schemas.openxmlformats.org/drawingml/2006/main">
                  <a:graphicData uri="http://schemas.microsoft.com/office/word/2010/wordprocessingShape">
                    <wps:wsp>
                      <wps:cNvSpPr txBox="1"/>
                      <wps:spPr>
                        <a:xfrm>
                          <a:off x="0" y="0"/>
                          <a:ext cx="5486400" cy="774700"/>
                        </a:xfrm>
                        <a:prstGeom prst="rect">
                          <a:avLst/>
                        </a:prstGeom>
                        <a:solidFill>
                          <a:schemeClr val="lt1"/>
                        </a:solidFill>
                        <a:ln w="6350">
                          <a:solidFill>
                            <a:prstClr val="black"/>
                          </a:solidFill>
                        </a:ln>
                      </wps:spPr>
                      <wps:txbx>
                        <w:txbxContent>
                          <w:p w14:paraId="41E55726" w14:textId="77777777" w:rsidR="000C1E50" w:rsidRPr="003F126B" w:rsidRDefault="000C1E50" w:rsidP="003F126B">
                            <w:pPr>
                              <w:rPr>
                                <w:rFonts w:ascii="Lucida Console" w:hAnsi="Lucida Console"/>
                                <w:sz w:val="12"/>
                              </w:rPr>
                            </w:pPr>
                            <w:r w:rsidRPr="003F126B">
                              <w:rPr>
                                <w:rFonts w:ascii="Lucida Console" w:hAnsi="Lucida Console"/>
                                <w:sz w:val="12"/>
                              </w:rPr>
                              <w:t>procedure TfrmAdduser.btnProfilePicLeftClick(Sender: TObject);</w:t>
                            </w:r>
                          </w:p>
                          <w:p w14:paraId="164D1AE2" w14:textId="77777777" w:rsidR="000C1E50" w:rsidRPr="003F126B" w:rsidRDefault="000C1E50" w:rsidP="003F126B">
                            <w:pPr>
                              <w:rPr>
                                <w:rFonts w:ascii="Lucida Console" w:hAnsi="Lucida Console"/>
                                <w:sz w:val="12"/>
                              </w:rPr>
                            </w:pPr>
                            <w:r w:rsidRPr="003F126B">
                              <w:rPr>
                                <w:rFonts w:ascii="Lucida Console" w:hAnsi="Lucida Console"/>
                                <w:sz w:val="12"/>
                              </w:rPr>
                              <w:t>begin</w:t>
                            </w:r>
                          </w:p>
                          <w:p w14:paraId="270D0DEB" w14:textId="77777777" w:rsidR="000C1E50" w:rsidRPr="003F126B" w:rsidRDefault="000C1E50" w:rsidP="003F126B">
                            <w:pPr>
                              <w:rPr>
                                <w:rFonts w:ascii="Lucida Console" w:hAnsi="Lucida Console"/>
                                <w:sz w:val="12"/>
                              </w:rPr>
                            </w:pPr>
                            <w:r w:rsidRPr="003F126B">
                              <w:rPr>
                                <w:rFonts w:ascii="Lucida Console" w:hAnsi="Lucida Console"/>
                                <w:sz w:val="12"/>
                              </w:rPr>
                              <w:t xml:space="preserve">  if CurrentPic = 1 then</w:t>
                            </w:r>
                          </w:p>
                          <w:p w14:paraId="3ADBC497" w14:textId="77777777" w:rsidR="000C1E50" w:rsidRPr="003F126B" w:rsidRDefault="000C1E50" w:rsidP="003F126B">
                            <w:pPr>
                              <w:rPr>
                                <w:rFonts w:ascii="Lucida Console" w:hAnsi="Lucida Console"/>
                                <w:sz w:val="12"/>
                              </w:rPr>
                            </w:pPr>
                            <w:r w:rsidRPr="003F126B">
                              <w:rPr>
                                <w:rFonts w:ascii="Lucida Console" w:hAnsi="Lucida Console"/>
                                <w:sz w:val="12"/>
                              </w:rPr>
                              <w:t xml:space="preserve">    CurrentPic := 14</w:t>
                            </w:r>
                          </w:p>
                          <w:p w14:paraId="1C11B4FE" w14:textId="77777777" w:rsidR="000C1E50" w:rsidRPr="003F126B" w:rsidRDefault="000C1E50" w:rsidP="003F126B">
                            <w:pPr>
                              <w:rPr>
                                <w:rFonts w:ascii="Lucida Console" w:hAnsi="Lucida Console"/>
                                <w:sz w:val="12"/>
                              </w:rPr>
                            </w:pPr>
                            <w:r w:rsidRPr="003F126B">
                              <w:rPr>
                                <w:rFonts w:ascii="Lucida Console" w:hAnsi="Lucida Console"/>
                                <w:sz w:val="12"/>
                              </w:rPr>
                              <w:t xml:space="preserve">  else</w:t>
                            </w:r>
                          </w:p>
                          <w:p w14:paraId="6E592978" w14:textId="77777777" w:rsidR="000C1E50" w:rsidRPr="003F126B" w:rsidRDefault="000C1E50" w:rsidP="003F126B">
                            <w:pPr>
                              <w:rPr>
                                <w:rFonts w:ascii="Lucida Console" w:hAnsi="Lucida Console"/>
                                <w:sz w:val="12"/>
                              </w:rPr>
                            </w:pPr>
                            <w:r w:rsidRPr="003F126B">
                              <w:rPr>
                                <w:rFonts w:ascii="Lucida Console" w:hAnsi="Lucida Console"/>
                                <w:sz w:val="12"/>
                              </w:rPr>
                              <w:t xml:space="preserve">    Dec(CurrentPic);</w:t>
                            </w:r>
                          </w:p>
                          <w:p w14:paraId="6D98DF72" w14:textId="77777777" w:rsidR="000C1E50" w:rsidRPr="003F126B" w:rsidRDefault="000C1E50" w:rsidP="003F126B">
                            <w:pPr>
                              <w:rPr>
                                <w:rFonts w:ascii="Lucida Console" w:hAnsi="Lucida Console"/>
                                <w:sz w:val="12"/>
                              </w:rPr>
                            </w:pPr>
                            <w:r w:rsidRPr="003F126B">
                              <w:rPr>
                                <w:rFonts w:ascii="Lucida Console" w:hAnsi="Lucida Console"/>
                                <w:sz w:val="12"/>
                              </w:rPr>
                              <w:t xml:space="preserve">  imgProfilePic.Picture.LoadFromFile(ImageDir + inttostr(CurrentPic) + '.png');</w:t>
                            </w:r>
                          </w:p>
                          <w:p w14:paraId="4467B9F8" w14:textId="1CC10630" w:rsidR="000C1E50" w:rsidRPr="001737C6" w:rsidRDefault="000C1E50" w:rsidP="003F126B">
                            <w:pPr>
                              <w:rPr>
                                <w:rFonts w:ascii="Lucida Console" w:hAnsi="Lucida Console"/>
                                <w:sz w:val="12"/>
                              </w:rPr>
                            </w:pPr>
                            <w:r w:rsidRPr="003F126B">
                              <w:rPr>
                                <w:rFonts w:ascii="Lucida Console" w:hAnsi="Lucida Console"/>
                                <w:sz w:val="12"/>
                              </w:rPr>
                              <w: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5292630" id="Text Box 55" o:spid="_x0000_s1050" type="#_x0000_t202" style="position:absolute;margin-left:0;margin-top:75.15pt;width:6in;height:61pt;z-index:-25157017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" fillcolor="white [3201]" strokeweight=".5pt">
                <v:textbox>
                  <w:txbxContent>
                    <w:p w14:paraId="41E55726" w14:textId="77777777" w:rsidR="000C1E50" w:rsidRPr="003F126B" w:rsidRDefault="000C1E50" w:rsidP="003F126B">
                      <w:pPr>
                        <w:rPr>
                          <w:rFonts w:ascii="Lucida Console" w:hAnsi="Lucida Console"/>
                          <w:sz w:val="12"/>
                        </w:rPr>
                      </w:pPr>
                      <w:r w:rsidRPr="003F126B">
                        <w:rPr>
                          <w:rFonts w:ascii="Lucida Console" w:hAnsi="Lucida Console"/>
                          <w:sz w:val="12"/>
                        </w:rPr>
                        <w:t>procedure TfrmAdduser.btnProfilePicLeftClick(Sender: TObject);</w:t>
                      </w:r>
                    </w:p>
                    <w:p w14:paraId="164D1AE2" w14:textId="77777777" w:rsidR="000C1E50" w:rsidRPr="003F126B" w:rsidRDefault="000C1E50" w:rsidP="003F126B">
                      <w:pPr>
                        <w:rPr>
                          <w:rFonts w:ascii="Lucida Console" w:hAnsi="Lucida Console"/>
                          <w:sz w:val="12"/>
                        </w:rPr>
                      </w:pPr>
                      <w:r w:rsidRPr="003F126B">
                        <w:rPr>
                          <w:rFonts w:ascii="Lucida Console" w:hAnsi="Lucida Console"/>
                          <w:sz w:val="12"/>
                        </w:rPr>
                        <w:t>begin</w:t>
                      </w:r>
                    </w:p>
                    <w:p w14:paraId="270D0DEB" w14:textId="77777777" w:rsidR="000C1E50" w:rsidRPr="003F126B" w:rsidRDefault="000C1E50" w:rsidP="003F126B">
                      <w:pPr>
                        <w:rPr>
                          <w:rFonts w:ascii="Lucida Console" w:hAnsi="Lucida Console"/>
                          <w:sz w:val="12"/>
                        </w:rPr>
                      </w:pPr>
                      <w:r w:rsidRPr="003F126B">
                        <w:rPr>
                          <w:rFonts w:ascii="Lucida Console" w:hAnsi="Lucida Console"/>
                          <w:sz w:val="12"/>
                        </w:rPr>
                        <w:t xml:space="preserve">  if CurrentPic = 1 then</w:t>
                      </w:r>
                    </w:p>
                    <w:p w14:paraId="3ADBC497" w14:textId="77777777" w:rsidR="000C1E50" w:rsidRPr="003F126B" w:rsidRDefault="000C1E50" w:rsidP="003F126B">
                      <w:pPr>
                        <w:rPr>
                          <w:rFonts w:ascii="Lucida Console" w:hAnsi="Lucida Console"/>
                          <w:sz w:val="12"/>
                        </w:rPr>
                      </w:pPr>
                      <w:r w:rsidRPr="003F126B">
                        <w:rPr>
                          <w:rFonts w:ascii="Lucida Console" w:hAnsi="Lucida Console"/>
                          <w:sz w:val="12"/>
                        </w:rPr>
                        <w:t xml:space="preserve">    CurrentPic := 14</w:t>
                      </w:r>
                    </w:p>
                    <w:p w14:paraId="1C11B4FE" w14:textId="77777777" w:rsidR="000C1E50" w:rsidRPr="003F126B" w:rsidRDefault="000C1E50" w:rsidP="003F126B">
                      <w:pPr>
                        <w:rPr>
                          <w:rFonts w:ascii="Lucida Console" w:hAnsi="Lucida Console"/>
                          <w:sz w:val="12"/>
                        </w:rPr>
                      </w:pPr>
                      <w:r w:rsidRPr="003F126B">
                        <w:rPr>
                          <w:rFonts w:ascii="Lucida Console" w:hAnsi="Lucida Console"/>
                          <w:sz w:val="12"/>
                        </w:rPr>
                        <w:t xml:space="preserve">  else</w:t>
                      </w:r>
                    </w:p>
                    <w:p w14:paraId="6E592978" w14:textId="77777777" w:rsidR="000C1E50" w:rsidRPr="003F126B" w:rsidRDefault="000C1E50" w:rsidP="003F126B">
                      <w:pPr>
                        <w:rPr>
                          <w:rFonts w:ascii="Lucida Console" w:hAnsi="Lucida Console"/>
                          <w:sz w:val="12"/>
                        </w:rPr>
                      </w:pPr>
                      <w:r w:rsidRPr="003F126B">
                        <w:rPr>
                          <w:rFonts w:ascii="Lucida Console" w:hAnsi="Lucida Console"/>
                          <w:sz w:val="12"/>
                        </w:rPr>
                        <w:t xml:space="preserve">    Dec(CurrentPic);</w:t>
                      </w:r>
                    </w:p>
                    <w:p w14:paraId="6D98DF72" w14:textId="77777777" w:rsidR="000C1E50" w:rsidRPr="003F126B" w:rsidRDefault="000C1E50" w:rsidP="003F126B">
                      <w:pPr>
                        <w:rPr>
                          <w:rFonts w:ascii="Lucida Console" w:hAnsi="Lucida Console"/>
                          <w:sz w:val="12"/>
                        </w:rPr>
                      </w:pPr>
                      <w:r w:rsidRPr="003F126B">
                        <w:rPr>
                          <w:rFonts w:ascii="Lucida Console" w:hAnsi="Lucida Console"/>
                          <w:sz w:val="12"/>
                        </w:rPr>
                        <w:t xml:space="preserve">  imgProfilePic.Picture.LoadFromFile(ImageDir + inttostr(CurrentPic) + '.png');</w:t>
                      </w:r>
                    </w:p>
                    <w:p w14:paraId="4467B9F8" w14:textId="1CC10630" w:rsidR="000C1E50" w:rsidRPr="001737C6" w:rsidRDefault="000C1E50" w:rsidP="003F126B">
                      <w:pPr>
                        <w:rPr>
                          <w:rFonts w:ascii="Lucida Console" w:hAnsi="Lucida Console"/>
                          <w:sz w:val="12"/>
                        </w:rPr>
                      </w:pPr>
                      <w:r w:rsidRPr="003F126B">
                        <w:rPr>
                          <w:rFonts w:ascii="Lucida Console" w:hAnsi="Lucida Console"/>
                          <w:sz w:val="12"/>
                        </w:rPr>
                        <w:t>end;</w:t>
                      </w:r>
                    </w:p>
                  </w:txbxContent>
                </v:textbox>
                <w10:wrap type="tight" anchorx="margin"/>
              </v:shape>
            </w:pict>
          </mc:Fallback>
        </mc:AlternateContent>
      </w:r>
      <w:r w:rsidR="00A84E1A">
        <w:t xml:space="preserve">Although these pictures are simple, they are reflective of all diversities and will give an illusion of customization for the young target audience. All 14 pictures are stored locally to the program (essentially pre-installed), so no further alteration is required by the client of the program. </w:t>
      </w:r>
      <w:r>
        <w:t>The buttons in the form could then be set up to cycle through these images.</w:t>
      </w:r>
    </w:p>
    <w:p w14:paraId="139B9A5E" w14:textId="1249F551" w:rsidR="003F126B" w:rsidRDefault="003F126B" w:rsidP="008241F0">
      <w:r>
        <w:t>CurrentPic is a variable that keeps track of the picture currently being displayed. The pictures also contain filenames consisting only of numbers between 1 and 14, allowing the program to cycle through them.</w:t>
      </w:r>
    </w:p>
    <w:p w14:paraId="3A54E4A4" w14:textId="65D4349A" w:rsidR="003F126B" w:rsidRDefault="003F126B" w:rsidP="008241F0"/>
    <w:p w14:paraId="18F2EDA9" w14:textId="1C003CD9" w:rsidR="003F126B" w:rsidRDefault="003F126B" w:rsidP="003F126B">
      <w:pPr>
        <w:pStyle w:val="Heading1"/>
      </w:pPr>
      <w:r>
        <w:t>14/01/19</w:t>
      </w:r>
    </w:p>
    <w:p w14:paraId="502B0701" w14:textId="26F18A7F" w:rsidR="003F126B" w:rsidRDefault="003F126B" w:rsidP="003F126B">
      <w:pPr>
        <w:pStyle w:val="ListParagraph"/>
        <w:numPr>
          <w:ilvl w:val="0"/>
          <w:numId w:val="3"/>
        </w:numPr>
      </w:pPr>
      <w:r>
        <w:rPr>
          <w:noProof/>
          <w:lang w:eastAsia="en-GB"/>
        </w:rPr>
        <mc:AlternateContent>
          <mc:Choice Requires="wps">
            <w:drawing>
              <wp:anchor distT="0" distB="0" distL="114300" distR="114300" simplePos="0" relativeHeight="251750400" behindDoc="1" locked="0" layoutInCell="1" allowOverlap="1" wp14:anchorId="36C6A06F" wp14:editId="3EE3E9A4">
                <wp:simplePos x="0" y="0"/>
                <wp:positionH relativeFrom="margin">
                  <wp:align>left</wp:align>
                </wp:positionH>
                <wp:positionV relativeFrom="paragraph">
                  <wp:posOffset>297180</wp:posOffset>
                </wp:positionV>
                <wp:extent cx="5486400" cy="3886200"/>
                <wp:effectExtent l="0" t="0" r="19050" b="19050"/>
                <wp:wrapTight wrapText="bothSides">
                  <wp:wrapPolygon edited="0">
                    <wp:start x="0" y="0"/>
                    <wp:lineTo x="0" y="21600"/>
                    <wp:lineTo x="21600" y="21600"/>
                    <wp:lineTo x="21600" y="0"/>
                    <wp:lineTo x="0" y="0"/>
                  </wp:wrapPolygon>
                </wp:wrapTight>
                <wp:docPr id="57" name="Text Box 57"/>
                <wp:cNvGraphicFramePr/>
                <a:graphic xmlns:a="http://schemas.openxmlformats.org/drawingml/2006/main">
                  <a:graphicData uri="http://schemas.microsoft.com/office/word/2010/wordprocessingShape">
                    <wps:wsp>
                      <wps:cNvSpPr txBox="1"/>
                      <wps:spPr>
                        <a:xfrm>
                          <a:off x="0" y="0"/>
                          <a:ext cx="5486400" cy="3886200"/>
                        </a:xfrm>
                        <a:prstGeom prst="rect">
                          <a:avLst/>
                        </a:prstGeom>
                        <a:solidFill>
                          <a:schemeClr val="lt1"/>
                        </a:solidFill>
                        <a:ln w="6350">
                          <a:solidFill>
                            <a:prstClr val="black"/>
                          </a:solidFill>
                        </a:ln>
                      </wps:spPr>
                      <wps:txbx>
                        <w:txbxContent>
                          <w:p w14:paraId="6AFCDCDE" w14:textId="77777777" w:rsidR="000C1E50" w:rsidRPr="003F126B" w:rsidRDefault="000C1E50" w:rsidP="003F126B">
                            <w:pPr>
                              <w:rPr>
                                <w:rFonts w:ascii="Lucida Console" w:hAnsi="Lucida Console"/>
                                <w:sz w:val="12"/>
                              </w:rPr>
                            </w:pPr>
                            <w:r w:rsidRPr="003F126B">
                              <w:rPr>
                                <w:rFonts w:ascii="Lucida Console" w:hAnsi="Lucida Console"/>
                                <w:sz w:val="12"/>
                              </w:rPr>
                              <w:t>procedure TfrmAdduser.btnAddUserClick(Sender: TObject);</w:t>
                            </w:r>
                          </w:p>
                          <w:p w14:paraId="01B21728" w14:textId="77777777" w:rsidR="000C1E50" w:rsidRPr="003F126B" w:rsidRDefault="000C1E50" w:rsidP="003F126B">
                            <w:pPr>
                              <w:rPr>
                                <w:rFonts w:ascii="Lucida Console" w:hAnsi="Lucida Console"/>
                                <w:sz w:val="12"/>
                              </w:rPr>
                            </w:pPr>
                            <w:r w:rsidRPr="003F126B">
                              <w:rPr>
                                <w:rFonts w:ascii="Lucida Console" w:hAnsi="Lucida Console"/>
                                <w:sz w:val="12"/>
                              </w:rPr>
                              <w:t>var</w:t>
                            </w:r>
                          </w:p>
                          <w:p w14:paraId="282EF93A" w14:textId="77777777" w:rsidR="000C1E50" w:rsidRPr="003F126B" w:rsidRDefault="000C1E50" w:rsidP="003F126B">
                            <w:pPr>
                              <w:rPr>
                                <w:rFonts w:ascii="Lucida Console" w:hAnsi="Lucida Console"/>
                                <w:sz w:val="12"/>
                              </w:rPr>
                            </w:pPr>
                            <w:r w:rsidRPr="003F126B">
                              <w:rPr>
                                <w:rFonts w:ascii="Lucida Console" w:hAnsi="Lucida Console"/>
                                <w:sz w:val="12"/>
                              </w:rPr>
                              <w:t xml:space="preserve">  i: Integer;</w:t>
                            </w:r>
                          </w:p>
                          <w:p w14:paraId="2D1BF98B" w14:textId="77777777" w:rsidR="000C1E50" w:rsidRPr="003F126B" w:rsidRDefault="000C1E50" w:rsidP="003F126B">
                            <w:pPr>
                              <w:rPr>
                                <w:rFonts w:ascii="Lucida Console" w:hAnsi="Lucida Console"/>
                                <w:sz w:val="12"/>
                              </w:rPr>
                            </w:pPr>
                            <w:r w:rsidRPr="003F126B">
                              <w:rPr>
                                <w:rFonts w:ascii="Lucida Console" w:hAnsi="Lucida Console"/>
                                <w:sz w:val="12"/>
                              </w:rPr>
                              <w:t xml:space="preserve">  Error: boolean;</w:t>
                            </w:r>
                          </w:p>
                          <w:p w14:paraId="25412150" w14:textId="77777777" w:rsidR="000C1E50" w:rsidRPr="003F126B" w:rsidRDefault="000C1E50" w:rsidP="003F126B">
                            <w:pPr>
                              <w:rPr>
                                <w:rFonts w:ascii="Lucida Console" w:hAnsi="Lucida Console"/>
                                <w:sz w:val="12"/>
                              </w:rPr>
                            </w:pPr>
                            <w:r w:rsidRPr="003F126B">
                              <w:rPr>
                                <w:rFonts w:ascii="Lucida Console" w:hAnsi="Lucida Console"/>
                                <w:sz w:val="12"/>
                              </w:rPr>
                              <w:t xml:space="preserve">  vInt: Integer;</w:t>
                            </w:r>
                          </w:p>
                          <w:p w14:paraId="4EA7CF68" w14:textId="77777777" w:rsidR="000C1E50" w:rsidRPr="003F126B" w:rsidRDefault="000C1E50" w:rsidP="003F126B">
                            <w:pPr>
                              <w:rPr>
                                <w:rFonts w:ascii="Lucida Console" w:hAnsi="Lucida Console"/>
                                <w:sz w:val="12"/>
                              </w:rPr>
                            </w:pPr>
                            <w:r w:rsidRPr="003F126B">
                              <w:rPr>
                                <w:rFonts w:ascii="Lucida Console" w:hAnsi="Lucida Console"/>
                                <w:sz w:val="12"/>
                              </w:rPr>
                              <w:t xml:space="preserve">  vStr: string;</w:t>
                            </w:r>
                          </w:p>
                          <w:p w14:paraId="16CC9E5A" w14:textId="77777777" w:rsidR="000C1E50" w:rsidRPr="003F126B" w:rsidRDefault="000C1E50" w:rsidP="003F126B">
                            <w:pPr>
                              <w:rPr>
                                <w:rFonts w:ascii="Lucida Console" w:hAnsi="Lucida Console"/>
                                <w:sz w:val="12"/>
                              </w:rPr>
                            </w:pPr>
                            <w:r w:rsidRPr="003F126B">
                              <w:rPr>
                                <w:rFonts w:ascii="Lucida Console" w:hAnsi="Lucida Console"/>
                                <w:sz w:val="12"/>
                              </w:rPr>
                              <w:t>begin</w:t>
                            </w:r>
                          </w:p>
                          <w:p w14:paraId="42E3A6CE" w14:textId="77777777" w:rsidR="000C1E50" w:rsidRPr="003F126B" w:rsidRDefault="000C1E50" w:rsidP="003F126B">
                            <w:pPr>
                              <w:rPr>
                                <w:rFonts w:ascii="Lucida Console" w:hAnsi="Lucida Console"/>
                                <w:sz w:val="12"/>
                              </w:rPr>
                            </w:pPr>
                            <w:r w:rsidRPr="003F126B">
                              <w:rPr>
                                <w:rFonts w:ascii="Lucida Console" w:hAnsi="Lucida Console"/>
                                <w:sz w:val="12"/>
                              </w:rPr>
                              <w:t xml:space="preserve">  // Set Error variable to false. If there is one error in input validation then Error is true</w:t>
                            </w:r>
                          </w:p>
                          <w:p w14:paraId="32830AF2" w14:textId="77777777" w:rsidR="000C1E50" w:rsidRPr="003F126B" w:rsidRDefault="000C1E50" w:rsidP="003F126B">
                            <w:pPr>
                              <w:rPr>
                                <w:rFonts w:ascii="Lucida Console" w:hAnsi="Lucida Console"/>
                                <w:sz w:val="12"/>
                              </w:rPr>
                            </w:pPr>
                            <w:r w:rsidRPr="003F126B">
                              <w:rPr>
                                <w:rFonts w:ascii="Lucida Console" w:hAnsi="Lucida Console"/>
                                <w:sz w:val="12"/>
                              </w:rPr>
                              <w:t xml:space="preserve">  // Input validation corresponds to the validation rules set in the database (or if input blank)</w:t>
                            </w:r>
                          </w:p>
                          <w:p w14:paraId="6847C525" w14:textId="77777777" w:rsidR="000C1E50" w:rsidRPr="003F126B" w:rsidRDefault="000C1E50" w:rsidP="003F126B">
                            <w:pPr>
                              <w:rPr>
                                <w:rFonts w:ascii="Lucida Console" w:hAnsi="Lucida Console"/>
                                <w:sz w:val="12"/>
                              </w:rPr>
                            </w:pPr>
                            <w:r w:rsidRPr="003F126B">
                              <w:rPr>
                                <w:rFonts w:ascii="Lucida Console" w:hAnsi="Lucida Console"/>
                                <w:sz w:val="12"/>
                              </w:rPr>
                              <w:t xml:space="preserve">  // For each input error, display error hint to user and set focus to the input box</w:t>
                            </w:r>
                          </w:p>
                          <w:p w14:paraId="2463177A" w14:textId="77777777" w:rsidR="000C1E50" w:rsidRPr="003F126B" w:rsidRDefault="000C1E50" w:rsidP="003F126B">
                            <w:pPr>
                              <w:rPr>
                                <w:rFonts w:ascii="Lucida Console" w:hAnsi="Lucida Console"/>
                                <w:sz w:val="12"/>
                              </w:rPr>
                            </w:pPr>
                            <w:r w:rsidRPr="003F126B">
                              <w:rPr>
                                <w:rFonts w:ascii="Lucida Console" w:hAnsi="Lucida Console"/>
                                <w:sz w:val="12"/>
                              </w:rPr>
                              <w:t xml:space="preserve">  Error := false;</w:t>
                            </w:r>
                          </w:p>
                          <w:p w14:paraId="0888608A" w14:textId="77777777" w:rsidR="000C1E50" w:rsidRPr="003F126B" w:rsidRDefault="000C1E50" w:rsidP="003F126B">
                            <w:pPr>
                              <w:rPr>
                                <w:rFonts w:ascii="Lucida Console" w:hAnsi="Lucida Console"/>
                                <w:sz w:val="12"/>
                              </w:rPr>
                            </w:pPr>
                            <w:r w:rsidRPr="003F126B">
                              <w:rPr>
                                <w:rFonts w:ascii="Lucida Console" w:hAnsi="Lucida Console"/>
                                <w:sz w:val="12"/>
                              </w:rPr>
                              <w:t xml:space="preserve">  if (edtUsername.Text = '') or (Length(edtUsername.Text) &lt; 6) or</w:t>
                            </w:r>
                          </w:p>
                          <w:p w14:paraId="72EC50F7" w14:textId="77777777" w:rsidR="000C1E50" w:rsidRPr="003F126B" w:rsidRDefault="000C1E50" w:rsidP="003F126B">
                            <w:pPr>
                              <w:rPr>
                                <w:rFonts w:ascii="Lucida Console" w:hAnsi="Lucida Console"/>
                                <w:sz w:val="12"/>
                              </w:rPr>
                            </w:pPr>
                            <w:r w:rsidRPr="003F126B">
                              <w:rPr>
                                <w:rFonts w:ascii="Lucida Console" w:hAnsi="Lucida Console"/>
                                <w:sz w:val="12"/>
                              </w:rPr>
                              <w:t xml:space="preserve">    (Length(edtUsername.Text) &gt; 15) then</w:t>
                            </w:r>
                          </w:p>
                          <w:p w14:paraId="6EEB14D4" w14:textId="77777777" w:rsidR="000C1E50" w:rsidRPr="003F126B" w:rsidRDefault="000C1E50" w:rsidP="003F126B">
                            <w:pPr>
                              <w:rPr>
                                <w:rFonts w:ascii="Lucida Console" w:hAnsi="Lucida Console"/>
                                <w:sz w:val="12"/>
                              </w:rPr>
                            </w:pPr>
                            <w:r w:rsidRPr="003F126B">
                              <w:rPr>
                                <w:rFonts w:ascii="Lucida Console" w:hAnsi="Lucida Console"/>
                                <w:sz w:val="12"/>
                              </w:rPr>
                              <w:t xml:space="preserve">  begin</w:t>
                            </w:r>
                          </w:p>
                          <w:p w14:paraId="4B8B0805" w14:textId="77777777" w:rsidR="000C1E50" w:rsidRPr="003F126B" w:rsidRDefault="000C1E50" w:rsidP="003F126B">
                            <w:pPr>
                              <w:rPr>
                                <w:rFonts w:ascii="Lucida Console" w:hAnsi="Lucida Console"/>
                                <w:sz w:val="12"/>
                              </w:rPr>
                            </w:pPr>
                            <w:r w:rsidRPr="003F126B">
                              <w:rPr>
                                <w:rFonts w:ascii="Lucida Console" w:hAnsi="Lucida Console"/>
                                <w:sz w:val="12"/>
                              </w:rPr>
                              <w:t xml:space="preserve">    lblUsernameError.Visible := true;</w:t>
                            </w:r>
                          </w:p>
                          <w:p w14:paraId="2FBF7D29" w14:textId="77777777" w:rsidR="000C1E50" w:rsidRPr="003F126B" w:rsidRDefault="000C1E50" w:rsidP="003F126B">
                            <w:pPr>
                              <w:rPr>
                                <w:rFonts w:ascii="Lucida Console" w:hAnsi="Lucida Console"/>
                                <w:sz w:val="12"/>
                              </w:rPr>
                            </w:pPr>
                            <w:r w:rsidRPr="003F126B">
                              <w:rPr>
                                <w:rFonts w:ascii="Lucida Console" w:hAnsi="Lucida Console"/>
                                <w:sz w:val="12"/>
                              </w:rPr>
                              <w:t xml:space="preserve">    edtUsername.SetFocus;</w:t>
                            </w:r>
                          </w:p>
                          <w:p w14:paraId="60316376" w14:textId="77777777" w:rsidR="000C1E50" w:rsidRPr="003F126B" w:rsidRDefault="000C1E50" w:rsidP="003F126B">
                            <w:pPr>
                              <w:rPr>
                                <w:rFonts w:ascii="Lucida Console" w:hAnsi="Lucida Console"/>
                                <w:sz w:val="12"/>
                              </w:rPr>
                            </w:pPr>
                            <w:r w:rsidRPr="003F126B">
                              <w:rPr>
                                <w:rFonts w:ascii="Lucida Console" w:hAnsi="Lucida Console"/>
                                <w:sz w:val="12"/>
                              </w:rPr>
                              <w:t xml:space="preserve">    Error := true;</w:t>
                            </w:r>
                          </w:p>
                          <w:p w14:paraId="61C19057" w14:textId="77777777" w:rsidR="000C1E50" w:rsidRPr="003F126B" w:rsidRDefault="000C1E50" w:rsidP="003F126B">
                            <w:pPr>
                              <w:rPr>
                                <w:rFonts w:ascii="Lucida Console" w:hAnsi="Lucida Console"/>
                                <w:sz w:val="12"/>
                              </w:rPr>
                            </w:pPr>
                            <w:r w:rsidRPr="003F126B">
                              <w:rPr>
                                <w:rFonts w:ascii="Lucida Console" w:hAnsi="Lucida Console"/>
                                <w:sz w:val="12"/>
                              </w:rPr>
                              <w:t xml:space="preserve">  end</w:t>
                            </w:r>
                          </w:p>
                          <w:p w14:paraId="59CB37B7" w14:textId="77777777" w:rsidR="000C1E50" w:rsidRPr="003F126B" w:rsidRDefault="000C1E50" w:rsidP="003F126B">
                            <w:pPr>
                              <w:rPr>
                                <w:rFonts w:ascii="Lucida Console" w:hAnsi="Lucida Console"/>
                                <w:sz w:val="12"/>
                              </w:rPr>
                            </w:pPr>
                            <w:r w:rsidRPr="003F126B">
                              <w:rPr>
                                <w:rFonts w:ascii="Lucida Console" w:hAnsi="Lucida Console"/>
                                <w:sz w:val="12"/>
                              </w:rPr>
                              <w:t xml:space="preserve">  else</w:t>
                            </w:r>
                          </w:p>
                          <w:p w14:paraId="642546B6" w14:textId="77777777" w:rsidR="000C1E50" w:rsidRPr="003F126B" w:rsidRDefault="000C1E50" w:rsidP="003F126B">
                            <w:pPr>
                              <w:rPr>
                                <w:rFonts w:ascii="Lucida Console" w:hAnsi="Lucida Console"/>
                                <w:sz w:val="12"/>
                              </w:rPr>
                            </w:pPr>
                            <w:r w:rsidRPr="003F126B">
                              <w:rPr>
                                <w:rFonts w:ascii="Lucida Console" w:hAnsi="Lucida Console"/>
                                <w:sz w:val="12"/>
                              </w:rPr>
                              <w:t xml:space="preserve">    lblUsernameError.Visible := false;</w:t>
                            </w:r>
                          </w:p>
                          <w:p w14:paraId="0516AF27" w14:textId="77777777" w:rsidR="000C1E50" w:rsidRPr="003F126B" w:rsidRDefault="000C1E50" w:rsidP="003F126B">
                            <w:pPr>
                              <w:rPr>
                                <w:rFonts w:ascii="Lucida Console" w:hAnsi="Lucida Console"/>
                                <w:sz w:val="12"/>
                              </w:rPr>
                            </w:pPr>
                            <w:r w:rsidRPr="003F126B">
                              <w:rPr>
                                <w:rFonts w:ascii="Lucida Console" w:hAnsi="Lucida Console"/>
                                <w:sz w:val="12"/>
                              </w:rPr>
                              <w:t xml:space="preserve">  if (Length(edtForename.Text) &gt; 20) then</w:t>
                            </w:r>
                          </w:p>
                          <w:p w14:paraId="524A2862" w14:textId="77777777" w:rsidR="000C1E50" w:rsidRPr="003F126B" w:rsidRDefault="000C1E50" w:rsidP="003F126B">
                            <w:pPr>
                              <w:rPr>
                                <w:rFonts w:ascii="Lucida Console" w:hAnsi="Lucida Console"/>
                                <w:sz w:val="12"/>
                              </w:rPr>
                            </w:pPr>
                            <w:r w:rsidRPr="003F126B">
                              <w:rPr>
                                <w:rFonts w:ascii="Lucida Console" w:hAnsi="Lucida Console"/>
                                <w:sz w:val="12"/>
                              </w:rPr>
                              <w:t xml:space="preserve">  begin</w:t>
                            </w:r>
                          </w:p>
                          <w:p w14:paraId="01FC20CE" w14:textId="77777777" w:rsidR="000C1E50" w:rsidRPr="003F126B" w:rsidRDefault="000C1E50" w:rsidP="003F126B">
                            <w:pPr>
                              <w:rPr>
                                <w:rFonts w:ascii="Lucida Console" w:hAnsi="Lucida Console"/>
                                <w:sz w:val="12"/>
                              </w:rPr>
                            </w:pPr>
                            <w:r w:rsidRPr="003F126B">
                              <w:rPr>
                                <w:rFonts w:ascii="Lucida Console" w:hAnsi="Lucida Console"/>
                                <w:sz w:val="12"/>
                              </w:rPr>
                              <w:t xml:space="preserve">    lblForenameError.Visible := true;</w:t>
                            </w:r>
                          </w:p>
                          <w:p w14:paraId="40833336" w14:textId="77777777" w:rsidR="000C1E50" w:rsidRPr="003F126B" w:rsidRDefault="000C1E50" w:rsidP="003F126B">
                            <w:pPr>
                              <w:rPr>
                                <w:rFonts w:ascii="Lucida Console" w:hAnsi="Lucida Console"/>
                                <w:sz w:val="12"/>
                              </w:rPr>
                            </w:pPr>
                            <w:r w:rsidRPr="003F126B">
                              <w:rPr>
                                <w:rFonts w:ascii="Lucida Console" w:hAnsi="Lucida Console"/>
                                <w:sz w:val="12"/>
                              </w:rPr>
                              <w:t xml:space="preserve">    edtForename.SetFocus;</w:t>
                            </w:r>
                          </w:p>
                          <w:p w14:paraId="04507730" w14:textId="77777777" w:rsidR="000C1E50" w:rsidRPr="003F126B" w:rsidRDefault="000C1E50" w:rsidP="003F126B">
                            <w:pPr>
                              <w:rPr>
                                <w:rFonts w:ascii="Lucida Console" w:hAnsi="Lucida Console"/>
                                <w:sz w:val="12"/>
                              </w:rPr>
                            </w:pPr>
                            <w:r w:rsidRPr="003F126B">
                              <w:rPr>
                                <w:rFonts w:ascii="Lucida Console" w:hAnsi="Lucida Console"/>
                                <w:sz w:val="12"/>
                              </w:rPr>
                              <w:t xml:space="preserve">    Error := true;</w:t>
                            </w:r>
                          </w:p>
                          <w:p w14:paraId="1DF92B61" w14:textId="77777777" w:rsidR="000C1E50" w:rsidRPr="003F126B" w:rsidRDefault="000C1E50" w:rsidP="003F126B">
                            <w:pPr>
                              <w:rPr>
                                <w:rFonts w:ascii="Lucida Console" w:hAnsi="Lucida Console"/>
                                <w:sz w:val="12"/>
                              </w:rPr>
                            </w:pPr>
                            <w:r w:rsidRPr="003F126B">
                              <w:rPr>
                                <w:rFonts w:ascii="Lucida Console" w:hAnsi="Lucida Console"/>
                                <w:sz w:val="12"/>
                              </w:rPr>
                              <w:t xml:space="preserve">  end</w:t>
                            </w:r>
                          </w:p>
                          <w:p w14:paraId="7B01F1E4" w14:textId="77777777" w:rsidR="000C1E50" w:rsidRPr="003F126B" w:rsidRDefault="000C1E50" w:rsidP="003F126B">
                            <w:pPr>
                              <w:rPr>
                                <w:rFonts w:ascii="Lucida Console" w:hAnsi="Lucida Console"/>
                                <w:sz w:val="12"/>
                              </w:rPr>
                            </w:pPr>
                            <w:r w:rsidRPr="003F126B">
                              <w:rPr>
                                <w:rFonts w:ascii="Lucida Console" w:hAnsi="Lucida Console"/>
                                <w:sz w:val="12"/>
                              </w:rPr>
                              <w:t xml:space="preserve">  else</w:t>
                            </w:r>
                          </w:p>
                          <w:p w14:paraId="14A9A6E0" w14:textId="77777777" w:rsidR="000C1E50" w:rsidRPr="003F126B" w:rsidRDefault="000C1E50" w:rsidP="003F126B">
                            <w:pPr>
                              <w:rPr>
                                <w:rFonts w:ascii="Lucida Console" w:hAnsi="Lucida Console"/>
                                <w:sz w:val="12"/>
                              </w:rPr>
                            </w:pPr>
                            <w:r w:rsidRPr="003F126B">
                              <w:rPr>
                                <w:rFonts w:ascii="Lucida Console" w:hAnsi="Lucida Console"/>
                                <w:sz w:val="12"/>
                              </w:rPr>
                              <w:t xml:space="preserve">    lblForenameError.Visible := false;</w:t>
                            </w:r>
                          </w:p>
                          <w:p w14:paraId="4B739A58" w14:textId="77777777" w:rsidR="000C1E50" w:rsidRPr="003F126B" w:rsidRDefault="000C1E50" w:rsidP="003F126B">
                            <w:pPr>
                              <w:rPr>
                                <w:rFonts w:ascii="Lucida Console" w:hAnsi="Lucida Console"/>
                                <w:sz w:val="12"/>
                              </w:rPr>
                            </w:pPr>
                            <w:r w:rsidRPr="003F126B">
                              <w:rPr>
                                <w:rFonts w:ascii="Lucida Console" w:hAnsi="Lucida Console"/>
                                <w:sz w:val="12"/>
                              </w:rPr>
                              <w:t xml:space="preserve">  if (edtPassword.Text = '') or (Length(edtPassword.Text) &lt; 6) or</w:t>
                            </w:r>
                          </w:p>
                          <w:p w14:paraId="2CF4F9F0" w14:textId="77777777" w:rsidR="000C1E50" w:rsidRPr="003F126B" w:rsidRDefault="000C1E50" w:rsidP="003F126B">
                            <w:pPr>
                              <w:rPr>
                                <w:rFonts w:ascii="Lucida Console" w:hAnsi="Lucida Console"/>
                                <w:sz w:val="12"/>
                              </w:rPr>
                            </w:pPr>
                            <w:r w:rsidRPr="003F126B">
                              <w:rPr>
                                <w:rFonts w:ascii="Lucida Console" w:hAnsi="Lucida Console"/>
                                <w:sz w:val="12"/>
                              </w:rPr>
                              <w:t xml:space="preserve">    (Length(edtPassword.Text) &gt; 15) then</w:t>
                            </w:r>
                          </w:p>
                          <w:p w14:paraId="4D25291B" w14:textId="77777777" w:rsidR="000C1E50" w:rsidRPr="003F126B" w:rsidRDefault="000C1E50" w:rsidP="003F126B">
                            <w:pPr>
                              <w:rPr>
                                <w:rFonts w:ascii="Lucida Console" w:hAnsi="Lucida Console"/>
                                <w:sz w:val="12"/>
                              </w:rPr>
                            </w:pPr>
                            <w:r w:rsidRPr="003F126B">
                              <w:rPr>
                                <w:rFonts w:ascii="Lucida Console" w:hAnsi="Lucida Console"/>
                                <w:sz w:val="12"/>
                              </w:rPr>
                              <w:t xml:space="preserve">  begin</w:t>
                            </w:r>
                          </w:p>
                          <w:p w14:paraId="25A6BE23" w14:textId="77777777" w:rsidR="000C1E50" w:rsidRPr="003F126B" w:rsidRDefault="000C1E50" w:rsidP="003F126B">
                            <w:pPr>
                              <w:rPr>
                                <w:rFonts w:ascii="Lucida Console" w:hAnsi="Lucida Console"/>
                                <w:sz w:val="12"/>
                              </w:rPr>
                            </w:pPr>
                            <w:r w:rsidRPr="003F126B">
                              <w:rPr>
                                <w:rFonts w:ascii="Lucida Console" w:hAnsi="Lucida Console"/>
                                <w:sz w:val="12"/>
                              </w:rPr>
                              <w:t xml:space="preserve">    lblPasswordError.Visible := true;</w:t>
                            </w:r>
                          </w:p>
                          <w:p w14:paraId="08D90994" w14:textId="77777777" w:rsidR="000C1E50" w:rsidRPr="003F126B" w:rsidRDefault="000C1E50" w:rsidP="003F126B">
                            <w:pPr>
                              <w:rPr>
                                <w:rFonts w:ascii="Lucida Console" w:hAnsi="Lucida Console"/>
                                <w:sz w:val="12"/>
                              </w:rPr>
                            </w:pPr>
                            <w:r w:rsidRPr="003F126B">
                              <w:rPr>
                                <w:rFonts w:ascii="Lucida Console" w:hAnsi="Lucida Console"/>
                                <w:sz w:val="12"/>
                              </w:rPr>
                              <w:t xml:space="preserve">    edtPassword.SetFocus;</w:t>
                            </w:r>
                          </w:p>
                          <w:p w14:paraId="09512379" w14:textId="77777777" w:rsidR="000C1E50" w:rsidRPr="003F126B" w:rsidRDefault="000C1E50" w:rsidP="003F126B">
                            <w:pPr>
                              <w:rPr>
                                <w:rFonts w:ascii="Lucida Console" w:hAnsi="Lucida Console"/>
                                <w:sz w:val="12"/>
                              </w:rPr>
                            </w:pPr>
                            <w:r w:rsidRPr="003F126B">
                              <w:rPr>
                                <w:rFonts w:ascii="Lucida Console" w:hAnsi="Lucida Console"/>
                                <w:sz w:val="12"/>
                              </w:rPr>
                              <w:t xml:space="preserve">    Error := true;</w:t>
                            </w:r>
                          </w:p>
                          <w:p w14:paraId="08CA8EFC" w14:textId="77777777" w:rsidR="000C1E50" w:rsidRPr="003F126B" w:rsidRDefault="000C1E50" w:rsidP="003F126B">
                            <w:pPr>
                              <w:rPr>
                                <w:rFonts w:ascii="Lucida Console" w:hAnsi="Lucida Console"/>
                                <w:sz w:val="12"/>
                              </w:rPr>
                            </w:pPr>
                            <w:r w:rsidRPr="003F126B">
                              <w:rPr>
                                <w:rFonts w:ascii="Lucida Console" w:hAnsi="Lucida Console"/>
                                <w:sz w:val="12"/>
                              </w:rPr>
                              <w:t xml:space="preserve">  end</w:t>
                            </w:r>
                          </w:p>
                          <w:p w14:paraId="5DDC0B99" w14:textId="77777777" w:rsidR="000C1E50" w:rsidRPr="003F126B" w:rsidRDefault="000C1E50" w:rsidP="003F126B">
                            <w:pPr>
                              <w:rPr>
                                <w:rFonts w:ascii="Lucida Console" w:hAnsi="Lucida Console"/>
                                <w:sz w:val="12"/>
                              </w:rPr>
                            </w:pPr>
                            <w:r w:rsidRPr="003F126B">
                              <w:rPr>
                                <w:rFonts w:ascii="Lucida Console" w:hAnsi="Lucida Console"/>
                                <w:sz w:val="12"/>
                              </w:rPr>
                              <w:t xml:space="preserve">  else</w:t>
                            </w:r>
                          </w:p>
                          <w:p w14:paraId="5DB5D34F" w14:textId="77777777" w:rsidR="000C1E50" w:rsidRPr="003F126B" w:rsidRDefault="000C1E50" w:rsidP="003F126B">
                            <w:pPr>
                              <w:rPr>
                                <w:rFonts w:ascii="Lucida Console" w:hAnsi="Lucida Console"/>
                                <w:sz w:val="12"/>
                              </w:rPr>
                            </w:pPr>
                            <w:r w:rsidRPr="003F126B">
                              <w:rPr>
                                <w:rFonts w:ascii="Lucida Console" w:hAnsi="Lucida Console"/>
                                <w:sz w:val="12"/>
                              </w:rPr>
                              <w:t xml:space="preserve">    lblPasswordError.Visible := false;</w:t>
                            </w:r>
                          </w:p>
                          <w:p w14:paraId="237858AA" w14:textId="77777777" w:rsidR="000C1E50" w:rsidRPr="003F126B" w:rsidRDefault="000C1E50" w:rsidP="003F126B">
                            <w:pPr>
                              <w:rPr>
                                <w:rFonts w:ascii="Lucida Console" w:hAnsi="Lucida Console"/>
                                <w:sz w:val="12"/>
                              </w:rPr>
                            </w:pPr>
                            <w:r w:rsidRPr="003F126B">
                              <w:rPr>
                                <w:rFonts w:ascii="Lucida Console" w:hAnsi="Lucida Console"/>
                                <w:sz w:val="12"/>
                              </w:rPr>
                              <w:t xml:space="preserve">  if (edtEmailPre.Text = '') or (edtEmailSuf.Text = '') or</w:t>
                            </w:r>
                          </w:p>
                          <w:p w14:paraId="5AEE38DD" w14:textId="77777777" w:rsidR="000C1E50" w:rsidRPr="003F126B" w:rsidRDefault="000C1E50" w:rsidP="003F126B">
                            <w:pPr>
                              <w:rPr>
                                <w:rFonts w:ascii="Lucida Console" w:hAnsi="Lucida Console"/>
                                <w:sz w:val="12"/>
                              </w:rPr>
                            </w:pPr>
                            <w:r w:rsidRPr="003F126B">
                              <w:rPr>
                                <w:rFonts w:ascii="Lucida Console" w:hAnsi="Lucida Console"/>
                                <w:sz w:val="12"/>
                              </w:rPr>
                              <w:t xml:space="preserve">    (cbEmail.ItemIndex = -1) or</w:t>
                            </w:r>
                          </w:p>
                          <w:p w14:paraId="00085E97" w14:textId="77777777" w:rsidR="000C1E50" w:rsidRPr="003F126B" w:rsidRDefault="000C1E50" w:rsidP="003F126B">
                            <w:pPr>
                              <w:rPr>
                                <w:rFonts w:ascii="Lucida Console" w:hAnsi="Lucida Console"/>
                                <w:sz w:val="12"/>
                              </w:rPr>
                            </w:pPr>
                            <w:r w:rsidRPr="003F126B">
                              <w:rPr>
                                <w:rFonts w:ascii="Lucida Console" w:hAnsi="Lucida Console"/>
                                <w:sz w:val="12"/>
                              </w:rPr>
                              <w:t xml:space="preserve">    ((Length(edtEmailPre.Text) + Length(edtEmailSuf.Text) + 6) &gt; 30) then</w:t>
                            </w:r>
                          </w:p>
                          <w:p w14:paraId="5C217456" w14:textId="77777777" w:rsidR="000C1E50" w:rsidRPr="003F126B" w:rsidRDefault="000C1E50" w:rsidP="003F126B">
                            <w:pPr>
                              <w:rPr>
                                <w:rFonts w:ascii="Lucida Console" w:hAnsi="Lucida Console"/>
                                <w:sz w:val="12"/>
                              </w:rPr>
                            </w:pPr>
                            <w:r w:rsidRPr="003F126B">
                              <w:rPr>
                                <w:rFonts w:ascii="Lucida Console" w:hAnsi="Lucida Console"/>
                                <w:sz w:val="12"/>
                              </w:rPr>
                              <w:t xml:space="preserve">  begin</w:t>
                            </w:r>
                          </w:p>
                          <w:p w14:paraId="0A78EAE7" w14:textId="77777777" w:rsidR="000C1E50" w:rsidRPr="003F126B" w:rsidRDefault="000C1E50" w:rsidP="003F126B">
                            <w:pPr>
                              <w:rPr>
                                <w:rFonts w:ascii="Lucida Console" w:hAnsi="Lucida Console"/>
                                <w:sz w:val="12"/>
                              </w:rPr>
                            </w:pPr>
                            <w:r w:rsidRPr="003F126B">
                              <w:rPr>
                                <w:rFonts w:ascii="Lucida Console" w:hAnsi="Lucida Console"/>
                                <w:sz w:val="12"/>
                              </w:rPr>
                              <w:t xml:space="preserve">    lblEmailError.Visible := true;</w:t>
                            </w:r>
                          </w:p>
                          <w:p w14:paraId="5BD850FF" w14:textId="77777777" w:rsidR="000C1E50" w:rsidRPr="003F126B" w:rsidRDefault="000C1E50" w:rsidP="003F126B">
                            <w:pPr>
                              <w:rPr>
                                <w:rFonts w:ascii="Lucida Console" w:hAnsi="Lucida Console"/>
                                <w:sz w:val="12"/>
                              </w:rPr>
                            </w:pPr>
                            <w:r w:rsidRPr="003F126B">
                              <w:rPr>
                                <w:rFonts w:ascii="Lucida Console" w:hAnsi="Lucida Console"/>
                                <w:sz w:val="12"/>
                              </w:rPr>
                              <w:t xml:space="preserve">    edtEmailPre.SetFocus;</w:t>
                            </w:r>
                          </w:p>
                          <w:p w14:paraId="14A81F81" w14:textId="77777777" w:rsidR="000C1E50" w:rsidRPr="003F126B" w:rsidRDefault="000C1E50" w:rsidP="003F126B">
                            <w:pPr>
                              <w:rPr>
                                <w:rFonts w:ascii="Lucida Console" w:hAnsi="Lucida Console"/>
                                <w:sz w:val="12"/>
                              </w:rPr>
                            </w:pPr>
                            <w:r w:rsidRPr="003F126B">
                              <w:rPr>
                                <w:rFonts w:ascii="Lucida Console" w:hAnsi="Lucida Console"/>
                                <w:sz w:val="12"/>
                              </w:rPr>
                              <w:t xml:space="preserve">    Error := true;</w:t>
                            </w:r>
                          </w:p>
                          <w:p w14:paraId="10CD5BAD" w14:textId="77777777" w:rsidR="000C1E50" w:rsidRPr="003F126B" w:rsidRDefault="000C1E50" w:rsidP="003F126B">
                            <w:pPr>
                              <w:rPr>
                                <w:rFonts w:ascii="Lucida Console" w:hAnsi="Lucida Console"/>
                                <w:sz w:val="12"/>
                              </w:rPr>
                            </w:pPr>
                            <w:r w:rsidRPr="003F126B">
                              <w:rPr>
                                <w:rFonts w:ascii="Lucida Console" w:hAnsi="Lucida Console"/>
                                <w:sz w:val="12"/>
                              </w:rPr>
                              <w:t xml:space="preserve">  end</w:t>
                            </w:r>
                          </w:p>
                          <w:p w14:paraId="3142BE16" w14:textId="77777777" w:rsidR="000C1E50" w:rsidRPr="003F126B" w:rsidRDefault="000C1E50" w:rsidP="003F126B">
                            <w:pPr>
                              <w:rPr>
                                <w:rFonts w:ascii="Lucida Console" w:hAnsi="Lucida Console"/>
                                <w:sz w:val="12"/>
                              </w:rPr>
                            </w:pPr>
                            <w:r w:rsidRPr="003F126B">
                              <w:rPr>
                                <w:rFonts w:ascii="Lucida Console" w:hAnsi="Lucida Console"/>
                                <w:sz w:val="12"/>
                              </w:rPr>
                              <w:t xml:space="preserve">  else</w:t>
                            </w:r>
                          </w:p>
                          <w:p w14:paraId="68831B58" w14:textId="77777777" w:rsidR="000C1E50" w:rsidRPr="003F126B" w:rsidRDefault="000C1E50" w:rsidP="003F126B">
                            <w:pPr>
                              <w:rPr>
                                <w:rFonts w:ascii="Lucida Console" w:hAnsi="Lucida Console"/>
                                <w:sz w:val="12"/>
                              </w:rPr>
                            </w:pPr>
                            <w:r w:rsidRPr="003F126B">
                              <w:rPr>
                                <w:rFonts w:ascii="Lucida Console" w:hAnsi="Lucida Console"/>
                                <w:sz w:val="12"/>
                              </w:rPr>
                              <w:t xml:space="preserve">    lblEmailError.Visible := false;</w:t>
                            </w:r>
                          </w:p>
                          <w:p w14:paraId="351B70B5" w14:textId="0C191CEA" w:rsidR="000C1E50" w:rsidRDefault="000C1E50" w:rsidP="003F126B">
                            <w:pPr>
                              <w:rPr>
                                <w:rFonts w:ascii="Lucida Console" w:hAnsi="Lucida Console"/>
                                <w:sz w:val="12"/>
                              </w:rPr>
                            </w:pPr>
                            <w:r w:rsidRPr="003F126B">
                              <w:rPr>
                                <w:rFonts w:ascii="Lucida Console" w:hAnsi="Lucida Console"/>
                                <w:sz w:val="12"/>
                              </w:rPr>
                              <w:t xml:space="preserve">  if not Error then</w:t>
                            </w:r>
                          </w:p>
                          <w:p w14:paraId="3A76FA4D" w14:textId="07FEC8BD" w:rsidR="000C1E50" w:rsidRPr="003F126B" w:rsidRDefault="000C1E50" w:rsidP="003F126B">
                            <w:pPr>
                              <w:rPr>
                                <w:rFonts w:ascii="Lucida Console" w:hAnsi="Lucida Console"/>
                                <w:color w:val="FF0000"/>
                                <w:sz w:val="12"/>
                              </w:rPr>
                            </w:pPr>
                            <w:bookmarkStart w:id="2" w:name="_Hlk7528375"/>
                            <w:bookmarkStart w:id="3" w:name="_Hlk7528376"/>
                            <w:bookmarkStart w:id="4" w:name="_Hlk7528377"/>
                            <w:bookmarkStart w:id="5" w:name="_Hlk7528378"/>
                            <w:r w:rsidRPr="003F126B">
                              <w:rPr>
                                <w:rFonts w:ascii="Lucida Console" w:hAnsi="Lucida Console"/>
                                <w:color w:val="FF0000"/>
                                <w:sz w:val="12"/>
                              </w:rPr>
                              <w:t>(..)</w:t>
                            </w:r>
                            <w:bookmarkEnd w:id="2"/>
                            <w:bookmarkEnd w:id="3"/>
                            <w:bookmarkEnd w:id="4"/>
                            <w:bookmarkEnd w:id="5"/>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C6A06F" id="Text Box 57" o:spid="_x0000_s1051" type="#_x0000_t202" style="position:absolute;left:0;text-align:left;margin-left:0;margin-top:23.4pt;width:6in;height:306pt;z-index:-25156608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" fillcolor="white [3201]" strokeweight=".5pt">
                <v:textbox>
                  <w:txbxContent>
                    <w:p w14:paraId="6AFCDCDE" w14:textId="77777777" w:rsidR="000C1E50" w:rsidRPr="003F126B" w:rsidRDefault="000C1E50" w:rsidP="003F126B">
                      <w:pPr>
                        <w:rPr>
                          <w:rFonts w:ascii="Lucida Console" w:hAnsi="Lucida Console"/>
                          <w:sz w:val="12"/>
                        </w:rPr>
                      </w:pPr>
                      <w:r w:rsidRPr="003F126B">
                        <w:rPr>
                          <w:rFonts w:ascii="Lucida Console" w:hAnsi="Lucida Console"/>
                          <w:sz w:val="12"/>
                        </w:rPr>
                        <w:t>procedure TfrmAdduser.btnAddUserClick(Sender: TObject);</w:t>
                      </w:r>
                    </w:p>
                    <w:p w14:paraId="01B21728" w14:textId="77777777" w:rsidR="000C1E50" w:rsidRPr="003F126B" w:rsidRDefault="000C1E50" w:rsidP="003F126B">
                      <w:pPr>
                        <w:rPr>
                          <w:rFonts w:ascii="Lucida Console" w:hAnsi="Lucida Console"/>
                          <w:sz w:val="12"/>
                        </w:rPr>
                      </w:pPr>
                      <w:r w:rsidRPr="003F126B">
                        <w:rPr>
                          <w:rFonts w:ascii="Lucida Console" w:hAnsi="Lucida Console"/>
                          <w:sz w:val="12"/>
                        </w:rPr>
                        <w:t>var</w:t>
                      </w:r>
                    </w:p>
                    <w:p w14:paraId="282EF93A" w14:textId="77777777" w:rsidR="000C1E50" w:rsidRPr="003F126B" w:rsidRDefault="000C1E50" w:rsidP="003F126B">
                      <w:pPr>
                        <w:rPr>
                          <w:rFonts w:ascii="Lucida Console" w:hAnsi="Lucida Console"/>
                          <w:sz w:val="12"/>
                        </w:rPr>
                      </w:pPr>
                      <w:r w:rsidRPr="003F126B">
                        <w:rPr>
                          <w:rFonts w:ascii="Lucida Console" w:hAnsi="Lucida Console"/>
                          <w:sz w:val="12"/>
                        </w:rPr>
                        <w:t xml:space="preserve">  i: Integer;</w:t>
                      </w:r>
                    </w:p>
                    <w:p w14:paraId="2D1BF98B" w14:textId="77777777" w:rsidR="000C1E50" w:rsidRPr="003F126B" w:rsidRDefault="000C1E50" w:rsidP="003F126B">
                      <w:pPr>
                        <w:rPr>
                          <w:rFonts w:ascii="Lucida Console" w:hAnsi="Lucida Console"/>
                          <w:sz w:val="12"/>
                        </w:rPr>
                      </w:pPr>
                      <w:r w:rsidRPr="003F126B">
                        <w:rPr>
                          <w:rFonts w:ascii="Lucida Console" w:hAnsi="Lucida Console"/>
                          <w:sz w:val="12"/>
                        </w:rPr>
                        <w:t xml:space="preserve">  Error: boolean;</w:t>
                      </w:r>
                    </w:p>
                    <w:p w14:paraId="25412150" w14:textId="77777777" w:rsidR="000C1E50" w:rsidRPr="003F126B" w:rsidRDefault="000C1E50" w:rsidP="003F126B">
                      <w:pPr>
                        <w:rPr>
                          <w:rFonts w:ascii="Lucida Console" w:hAnsi="Lucida Console"/>
                          <w:sz w:val="12"/>
                        </w:rPr>
                      </w:pPr>
                      <w:r w:rsidRPr="003F126B">
                        <w:rPr>
                          <w:rFonts w:ascii="Lucida Console" w:hAnsi="Lucida Console"/>
                          <w:sz w:val="12"/>
                        </w:rPr>
                        <w:t xml:space="preserve">  vInt: Integer;</w:t>
                      </w:r>
                    </w:p>
                    <w:p w14:paraId="4EA7CF68" w14:textId="77777777" w:rsidR="000C1E50" w:rsidRPr="003F126B" w:rsidRDefault="000C1E50" w:rsidP="003F126B">
                      <w:pPr>
                        <w:rPr>
                          <w:rFonts w:ascii="Lucida Console" w:hAnsi="Lucida Console"/>
                          <w:sz w:val="12"/>
                        </w:rPr>
                      </w:pPr>
                      <w:r w:rsidRPr="003F126B">
                        <w:rPr>
                          <w:rFonts w:ascii="Lucida Console" w:hAnsi="Lucida Console"/>
                          <w:sz w:val="12"/>
                        </w:rPr>
                        <w:t xml:space="preserve">  vStr: string;</w:t>
                      </w:r>
                    </w:p>
                    <w:p w14:paraId="16CC9E5A" w14:textId="77777777" w:rsidR="000C1E50" w:rsidRPr="003F126B" w:rsidRDefault="000C1E50" w:rsidP="003F126B">
                      <w:pPr>
                        <w:rPr>
                          <w:rFonts w:ascii="Lucida Console" w:hAnsi="Lucida Console"/>
                          <w:sz w:val="12"/>
                        </w:rPr>
                      </w:pPr>
                      <w:r w:rsidRPr="003F126B">
                        <w:rPr>
                          <w:rFonts w:ascii="Lucida Console" w:hAnsi="Lucida Console"/>
                          <w:sz w:val="12"/>
                        </w:rPr>
                        <w:t>begin</w:t>
                      </w:r>
                    </w:p>
                    <w:p w14:paraId="42E3A6CE" w14:textId="77777777" w:rsidR="000C1E50" w:rsidRPr="003F126B" w:rsidRDefault="000C1E50" w:rsidP="003F126B">
                      <w:pPr>
                        <w:rPr>
                          <w:rFonts w:ascii="Lucida Console" w:hAnsi="Lucida Console"/>
                          <w:sz w:val="12"/>
                        </w:rPr>
                      </w:pPr>
                      <w:r w:rsidRPr="003F126B">
                        <w:rPr>
                          <w:rFonts w:ascii="Lucida Console" w:hAnsi="Lucida Console"/>
                          <w:sz w:val="12"/>
                        </w:rPr>
                        <w:t xml:space="preserve">  // Set Error variable to false. If there is one error in input validation then Error is true</w:t>
                      </w:r>
                    </w:p>
                    <w:p w14:paraId="32830AF2" w14:textId="77777777" w:rsidR="000C1E50" w:rsidRPr="003F126B" w:rsidRDefault="000C1E50" w:rsidP="003F126B">
                      <w:pPr>
                        <w:rPr>
                          <w:rFonts w:ascii="Lucida Console" w:hAnsi="Lucida Console"/>
                          <w:sz w:val="12"/>
                        </w:rPr>
                      </w:pPr>
                      <w:r w:rsidRPr="003F126B">
                        <w:rPr>
                          <w:rFonts w:ascii="Lucida Console" w:hAnsi="Lucida Console"/>
                          <w:sz w:val="12"/>
                        </w:rPr>
                        <w:t xml:space="preserve">  // Input validation corresponds to the validation rules set in the database (or if input blank)</w:t>
                      </w:r>
                    </w:p>
                    <w:p w14:paraId="6847C525" w14:textId="77777777" w:rsidR="000C1E50" w:rsidRPr="003F126B" w:rsidRDefault="000C1E50" w:rsidP="003F126B">
                      <w:pPr>
                        <w:rPr>
                          <w:rFonts w:ascii="Lucida Console" w:hAnsi="Lucida Console"/>
                          <w:sz w:val="12"/>
                        </w:rPr>
                      </w:pPr>
                      <w:r w:rsidRPr="003F126B">
                        <w:rPr>
                          <w:rFonts w:ascii="Lucida Console" w:hAnsi="Lucida Console"/>
                          <w:sz w:val="12"/>
                        </w:rPr>
                        <w:t xml:space="preserve">  // For each input error, display error hint to user and set focus to the input box</w:t>
                      </w:r>
                    </w:p>
                    <w:p w14:paraId="2463177A" w14:textId="77777777" w:rsidR="000C1E50" w:rsidRPr="003F126B" w:rsidRDefault="000C1E50" w:rsidP="003F126B">
                      <w:pPr>
                        <w:rPr>
                          <w:rFonts w:ascii="Lucida Console" w:hAnsi="Lucida Console"/>
                          <w:sz w:val="12"/>
                        </w:rPr>
                      </w:pPr>
                      <w:r w:rsidRPr="003F126B">
                        <w:rPr>
                          <w:rFonts w:ascii="Lucida Console" w:hAnsi="Lucida Console"/>
                          <w:sz w:val="12"/>
                        </w:rPr>
                        <w:t xml:space="preserve">  Error := false;</w:t>
                      </w:r>
                    </w:p>
                    <w:p w14:paraId="0888608A" w14:textId="77777777" w:rsidR="000C1E50" w:rsidRPr="003F126B" w:rsidRDefault="000C1E50" w:rsidP="003F126B">
                      <w:pPr>
                        <w:rPr>
                          <w:rFonts w:ascii="Lucida Console" w:hAnsi="Lucida Console"/>
                          <w:sz w:val="12"/>
                        </w:rPr>
                      </w:pPr>
                      <w:r w:rsidRPr="003F126B">
                        <w:rPr>
                          <w:rFonts w:ascii="Lucida Console" w:hAnsi="Lucida Console"/>
                          <w:sz w:val="12"/>
                        </w:rPr>
                        <w:t xml:space="preserve">  if (edtUsername.Text = '') or (Length(edtUsername.Text) &lt; 6) or</w:t>
                      </w:r>
                    </w:p>
                    <w:p w14:paraId="72EC50F7" w14:textId="77777777" w:rsidR="000C1E50" w:rsidRPr="003F126B" w:rsidRDefault="000C1E50" w:rsidP="003F126B">
                      <w:pPr>
                        <w:rPr>
                          <w:rFonts w:ascii="Lucida Console" w:hAnsi="Lucida Console"/>
                          <w:sz w:val="12"/>
                        </w:rPr>
                      </w:pPr>
                      <w:r w:rsidRPr="003F126B">
                        <w:rPr>
                          <w:rFonts w:ascii="Lucida Console" w:hAnsi="Lucida Console"/>
                          <w:sz w:val="12"/>
                        </w:rPr>
                        <w:t xml:space="preserve">    (Length(edtUsername.Text) &gt; 15) then</w:t>
                      </w:r>
                    </w:p>
                    <w:p w14:paraId="6EEB14D4" w14:textId="77777777" w:rsidR="000C1E50" w:rsidRPr="003F126B" w:rsidRDefault="000C1E50" w:rsidP="003F126B">
                      <w:pPr>
                        <w:rPr>
                          <w:rFonts w:ascii="Lucida Console" w:hAnsi="Lucida Console"/>
                          <w:sz w:val="12"/>
                        </w:rPr>
                      </w:pPr>
                      <w:r w:rsidRPr="003F126B">
                        <w:rPr>
                          <w:rFonts w:ascii="Lucida Console" w:hAnsi="Lucida Console"/>
                          <w:sz w:val="12"/>
                        </w:rPr>
                        <w:t xml:space="preserve">  begin</w:t>
                      </w:r>
                    </w:p>
                    <w:p w14:paraId="4B8B0805" w14:textId="77777777" w:rsidR="000C1E50" w:rsidRPr="003F126B" w:rsidRDefault="000C1E50" w:rsidP="003F126B">
                      <w:pPr>
                        <w:rPr>
                          <w:rFonts w:ascii="Lucida Console" w:hAnsi="Lucida Console"/>
                          <w:sz w:val="12"/>
                        </w:rPr>
                      </w:pPr>
                      <w:r w:rsidRPr="003F126B">
                        <w:rPr>
                          <w:rFonts w:ascii="Lucida Console" w:hAnsi="Lucida Console"/>
                          <w:sz w:val="12"/>
                        </w:rPr>
                        <w:t xml:space="preserve">    lblUsernameError.Visible := true;</w:t>
                      </w:r>
                    </w:p>
                    <w:p w14:paraId="2FBF7D29" w14:textId="77777777" w:rsidR="000C1E50" w:rsidRPr="003F126B" w:rsidRDefault="000C1E50" w:rsidP="003F126B">
                      <w:pPr>
                        <w:rPr>
                          <w:rFonts w:ascii="Lucida Console" w:hAnsi="Lucida Console"/>
                          <w:sz w:val="12"/>
                        </w:rPr>
                      </w:pPr>
                      <w:r w:rsidRPr="003F126B">
                        <w:rPr>
                          <w:rFonts w:ascii="Lucida Console" w:hAnsi="Lucida Console"/>
                          <w:sz w:val="12"/>
                        </w:rPr>
                        <w:t xml:space="preserve">    edtUsername.SetFocus;</w:t>
                      </w:r>
                    </w:p>
                    <w:p w14:paraId="60316376" w14:textId="77777777" w:rsidR="000C1E50" w:rsidRPr="003F126B" w:rsidRDefault="000C1E50" w:rsidP="003F126B">
                      <w:pPr>
                        <w:rPr>
                          <w:rFonts w:ascii="Lucida Console" w:hAnsi="Lucida Console"/>
                          <w:sz w:val="12"/>
                        </w:rPr>
                      </w:pPr>
                      <w:r w:rsidRPr="003F126B">
                        <w:rPr>
                          <w:rFonts w:ascii="Lucida Console" w:hAnsi="Lucida Console"/>
                          <w:sz w:val="12"/>
                        </w:rPr>
                        <w:t xml:space="preserve">    Error := true;</w:t>
                      </w:r>
                    </w:p>
                    <w:p w14:paraId="61C19057" w14:textId="77777777" w:rsidR="000C1E50" w:rsidRPr="003F126B" w:rsidRDefault="000C1E50" w:rsidP="003F126B">
                      <w:pPr>
                        <w:rPr>
                          <w:rFonts w:ascii="Lucida Console" w:hAnsi="Lucida Console"/>
                          <w:sz w:val="12"/>
                        </w:rPr>
                      </w:pPr>
                      <w:r w:rsidRPr="003F126B">
                        <w:rPr>
                          <w:rFonts w:ascii="Lucida Console" w:hAnsi="Lucida Console"/>
                          <w:sz w:val="12"/>
                        </w:rPr>
                        <w:t xml:space="preserve">  end</w:t>
                      </w:r>
                    </w:p>
                    <w:p w14:paraId="59CB37B7" w14:textId="77777777" w:rsidR="000C1E50" w:rsidRPr="003F126B" w:rsidRDefault="000C1E50" w:rsidP="003F126B">
                      <w:pPr>
                        <w:rPr>
                          <w:rFonts w:ascii="Lucida Console" w:hAnsi="Lucida Console"/>
                          <w:sz w:val="12"/>
                        </w:rPr>
                      </w:pPr>
                      <w:r w:rsidRPr="003F126B">
                        <w:rPr>
                          <w:rFonts w:ascii="Lucida Console" w:hAnsi="Lucida Console"/>
                          <w:sz w:val="12"/>
                        </w:rPr>
                        <w:t xml:space="preserve">  else</w:t>
                      </w:r>
                    </w:p>
                    <w:p w14:paraId="642546B6" w14:textId="77777777" w:rsidR="000C1E50" w:rsidRPr="003F126B" w:rsidRDefault="000C1E50" w:rsidP="003F126B">
                      <w:pPr>
                        <w:rPr>
                          <w:rFonts w:ascii="Lucida Console" w:hAnsi="Lucida Console"/>
                          <w:sz w:val="12"/>
                        </w:rPr>
                      </w:pPr>
                      <w:r w:rsidRPr="003F126B">
                        <w:rPr>
                          <w:rFonts w:ascii="Lucida Console" w:hAnsi="Lucida Console"/>
                          <w:sz w:val="12"/>
                        </w:rPr>
                        <w:t xml:space="preserve">    lblUsernameError.Visible := false;</w:t>
                      </w:r>
                    </w:p>
                    <w:p w14:paraId="0516AF27" w14:textId="77777777" w:rsidR="000C1E50" w:rsidRPr="003F126B" w:rsidRDefault="000C1E50" w:rsidP="003F126B">
                      <w:pPr>
                        <w:rPr>
                          <w:rFonts w:ascii="Lucida Console" w:hAnsi="Lucida Console"/>
                          <w:sz w:val="12"/>
                        </w:rPr>
                      </w:pPr>
                      <w:r w:rsidRPr="003F126B">
                        <w:rPr>
                          <w:rFonts w:ascii="Lucida Console" w:hAnsi="Lucida Console"/>
                          <w:sz w:val="12"/>
                        </w:rPr>
                        <w:t xml:space="preserve">  if (Length(edtForename.Text) &gt; 20) then</w:t>
                      </w:r>
                    </w:p>
                    <w:p w14:paraId="524A2862" w14:textId="77777777" w:rsidR="000C1E50" w:rsidRPr="003F126B" w:rsidRDefault="000C1E50" w:rsidP="003F126B">
                      <w:pPr>
                        <w:rPr>
                          <w:rFonts w:ascii="Lucida Console" w:hAnsi="Lucida Console"/>
                          <w:sz w:val="12"/>
                        </w:rPr>
                      </w:pPr>
                      <w:r w:rsidRPr="003F126B">
                        <w:rPr>
                          <w:rFonts w:ascii="Lucida Console" w:hAnsi="Lucida Console"/>
                          <w:sz w:val="12"/>
                        </w:rPr>
                        <w:t xml:space="preserve">  begin</w:t>
                      </w:r>
                    </w:p>
                    <w:p w14:paraId="01FC20CE" w14:textId="77777777" w:rsidR="000C1E50" w:rsidRPr="003F126B" w:rsidRDefault="000C1E50" w:rsidP="003F126B">
                      <w:pPr>
                        <w:rPr>
                          <w:rFonts w:ascii="Lucida Console" w:hAnsi="Lucida Console"/>
                          <w:sz w:val="12"/>
                        </w:rPr>
                      </w:pPr>
                      <w:r w:rsidRPr="003F126B">
                        <w:rPr>
                          <w:rFonts w:ascii="Lucida Console" w:hAnsi="Lucida Console"/>
                          <w:sz w:val="12"/>
                        </w:rPr>
                        <w:t xml:space="preserve">    lblForenameError.Visible := true;</w:t>
                      </w:r>
                    </w:p>
                    <w:p w14:paraId="40833336" w14:textId="77777777" w:rsidR="000C1E50" w:rsidRPr="003F126B" w:rsidRDefault="000C1E50" w:rsidP="003F126B">
                      <w:pPr>
                        <w:rPr>
                          <w:rFonts w:ascii="Lucida Console" w:hAnsi="Lucida Console"/>
                          <w:sz w:val="12"/>
                        </w:rPr>
                      </w:pPr>
                      <w:r w:rsidRPr="003F126B">
                        <w:rPr>
                          <w:rFonts w:ascii="Lucida Console" w:hAnsi="Lucida Console"/>
                          <w:sz w:val="12"/>
                        </w:rPr>
                        <w:t xml:space="preserve">    edtForename.SetFocus;</w:t>
                      </w:r>
                    </w:p>
                    <w:p w14:paraId="04507730" w14:textId="77777777" w:rsidR="000C1E50" w:rsidRPr="003F126B" w:rsidRDefault="000C1E50" w:rsidP="003F126B">
                      <w:pPr>
                        <w:rPr>
                          <w:rFonts w:ascii="Lucida Console" w:hAnsi="Lucida Console"/>
                          <w:sz w:val="12"/>
                        </w:rPr>
                      </w:pPr>
                      <w:r w:rsidRPr="003F126B">
                        <w:rPr>
                          <w:rFonts w:ascii="Lucida Console" w:hAnsi="Lucida Console"/>
                          <w:sz w:val="12"/>
                        </w:rPr>
                        <w:t xml:space="preserve">    Error := true;</w:t>
                      </w:r>
                    </w:p>
                    <w:p w14:paraId="1DF92B61" w14:textId="77777777" w:rsidR="000C1E50" w:rsidRPr="003F126B" w:rsidRDefault="000C1E50" w:rsidP="003F126B">
                      <w:pPr>
                        <w:rPr>
                          <w:rFonts w:ascii="Lucida Console" w:hAnsi="Lucida Console"/>
                          <w:sz w:val="12"/>
                        </w:rPr>
                      </w:pPr>
                      <w:r w:rsidRPr="003F126B">
                        <w:rPr>
                          <w:rFonts w:ascii="Lucida Console" w:hAnsi="Lucida Console"/>
                          <w:sz w:val="12"/>
                        </w:rPr>
                        <w:t xml:space="preserve">  end</w:t>
                      </w:r>
                    </w:p>
                    <w:p w14:paraId="7B01F1E4" w14:textId="77777777" w:rsidR="000C1E50" w:rsidRPr="003F126B" w:rsidRDefault="000C1E50" w:rsidP="003F126B">
                      <w:pPr>
                        <w:rPr>
                          <w:rFonts w:ascii="Lucida Console" w:hAnsi="Lucida Console"/>
                          <w:sz w:val="12"/>
                        </w:rPr>
                      </w:pPr>
                      <w:r w:rsidRPr="003F126B">
                        <w:rPr>
                          <w:rFonts w:ascii="Lucida Console" w:hAnsi="Lucida Console"/>
                          <w:sz w:val="12"/>
                        </w:rPr>
                        <w:t xml:space="preserve">  else</w:t>
                      </w:r>
                    </w:p>
                    <w:p w14:paraId="14A9A6E0" w14:textId="77777777" w:rsidR="000C1E50" w:rsidRPr="003F126B" w:rsidRDefault="000C1E50" w:rsidP="003F126B">
                      <w:pPr>
                        <w:rPr>
                          <w:rFonts w:ascii="Lucida Console" w:hAnsi="Lucida Console"/>
                          <w:sz w:val="12"/>
                        </w:rPr>
                      </w:pPr>
                      <w:r w:rsidRPr="003F126B">
                        <w:rPr>
                          <w:rFonts w:ascii="Lucida Console" w:hAnsi="Lucida Console"/>
                          <w:sz w:val="12"/>
                        </w:rPr>
                        <w:t xml:space="preserve">    lblForenameError.Visible := false;</w:t>
                      </w:r>
                    </w:p>
                    <w:p w14:paraId="4B739A58" w14:textId="77777777" w:rsidR="000C1E50" w:rsidRPr="003F126B" w:rsidRDefault="000C1E50" w:rsidP="003F126B">
                      <w:pPr>
                        <w:rPr>
                          <w:rFonts w:ascii="Lucida Console" w:hAnsi="Lucida Console"/>
                          <w:sz w:val="12"/>
                        </w:rPr>
                      </w:pPr>
                      <w:r w:rsidRPr="003F126B">
                        <w:rPr>
                          <w:rFonts w:ascii="Lucida Console" w:hAnsi="Lucida Console"/>
                          <w:sz w:val="12"/>
                        </w:rPr>
                        <w:t xml:space="preserve">  if (edtPassword.Text = '') or (Length(edtPassword.Text) &lt; 6) or</w:t>
                      </w:r>
                    </w:p>
                    <w:p w14:paraId="2CF4F9F0" w14:textId="77777777" w:rsidR="000C1E50" w:rsidRPr="003F126B" w:rsidRDefault="000C1E50" w:rsidP="003F126B">
                      <w:pPr>
                        <w:rPr>
                          <w:rFonts w:ascii="Lucida Console" w:hAnsi="Lucida Console"/>
                          <w:sz w:val="12"/>
                        </w:rPr>
                      </w:pPr>
                      <w:r w:rsidRPr="003F126B">
                        <w:rPr>
                          <w:rFonts w:ascii="Lucida Console" w:hAnsi="Lucida Console"/>
                          <w:sz w:val="12"/>
                        </w:rPr>
                        <w:t xml:space="preserve">    (Length(edtPassword.Text) &gt; 15) then</w:t>
                      </w:r>
                    </w:p>
                    <w:p w14:paraId="4D25291B" w14:textId="77777777" w:rsidR="000C1E50" w:rsidRPr="003F126B" w:rsidRDefault="000C1E50" w:rsidP="003F126B">
                      <w:pPr>
                        <w:rPr>
                          <w:rFonts w:ascii="Lucida Console" w:hAnsi="Lucida Console"/>
                          <w:sz w:val="12"/>
                        </w:rPr>
                      </w:pPr>
                      <w:r w:rsidRPr="003F126B">
                        <w:rPr>
                          <w:rFonts w:ascii="Lucida Console" w:hAnsi="Lucida Console"/>
                          <w:sz w:val="12"/>
                        </w:rPr>
                        <w:t xml:space="preserve">  begin</w:t>
                      </w:r>
                    </w:p>
                    <w:p w14:paraId="25A6BE23" w14:textId="77777777" w:rsidR="000C1E50" w:rsidRPr="003F126B" w:rsidRDefault="000C1E50" w:rsidP="003F126B">
                      <w:pPr>
                        <w:rPr>
                          <w:rFonts w:ascii="Lucida Console" w:hAnsi="Lucida Console"/>
                          <w:sz w:val="12"/>
                        </w:rPr>
                      </w:pPr>
                      <w:r w:rsidRPr="003F126B">
                        <w:rPr>
                          <w:rFonts w:ascii="Lucida Console" w:hAnsi="Lucida Console"/>
                          <w:sz w:val="12"/>
                        </w:rPr>
                        <w:t xml:space="preserve">    lblPasswordError.Visible := true;</w:t>
                      </w:r>
                    </w:p>
                    <w:p w14:paraId="08D90994" w14:textId="77777777" w:rsidR="000C1E50" w:rsidRPr="003F126B" w:rsidRDefault="000C1E50" w:rsidP="003F126B">
                      <w:pPr>
                        <w:rPr>
                          <w:rFonts w:ascii="Lucida Console" w:hAnsi="Lucida Console"/>
                          <w:sz w:val="12"/>
                        </w:rPr>
                      </w:pPr>
                      <w:r w:rsidRPr="003F126B">
                        <w:rPr>
                          <w:rFonts w:ascii="Lucida Console" w:hAnsi="Lucida Console"/>
                          <w:sz w:val="12"/>
                        </w:rPr>
                        <w:t xml:space="preserve">    edtPassword.SetFocus;</w:t>
                      </w:r>
                    </w:p>
                    <w:p w14:paraId="09512379" w14:textId="77777777" w:rsidR="000C1E50" w:rsidRPr="003F126B" w:rsidRDefault="000C1E50" w:rsidP="003F126B">
                      <w:pPr>
                        <w:rPr>
                          <w:rFonts w:ascii="Lucida Console" w:hAnsi="Lucida Console"/>
                          <w:sz w:val="12"/>
                        </w:rPr>
                      </w:pPr>
                      <w:r w:rsidRPr="003F126B">
                        <w:rPr>
                          <w:rFonts w:ascii="Lucida Console" w:hAnsi="Lucida Console"/>
                          <w:sz w:val="12"/>
                        </w:rPr>
                        <w:t xml:space="preserve">    Error := true;</w:t>
                      </w:r>
                    </w:p>
                    <w:p w14:paraId="08CA8EFC" w14:textId="77777777" w:rsidR="000C1E50" w:rsidRPr="003F126B" w:rsidRDefault="000C1E50" w:rsidP="003F126B">
                      <w:pPr>
                        <w:rPr>
                          <w:rFonts w:ascii="Lucida Console" w:hAnsi="Lucida Console"/>
                          <w:sz w:val="12"/>
                        </w:rPr>
                      </w:pPr>
                      <w:r w:rsidRPr="003F126B">
                        <w:rPr>
                          <w:rFonts w:ascii="Lucida Console" w:hAnsi="Lucida Console"/>
                          <w:sz w:val="12"/>
                        </w:rPr>
                        <w:t xml:space="preserve">  end</w:t>
                      </w:r>
                    </w:p>
                    <w:p w14:paraId="5DDC0B99" w14:textId="77777777" w:rsidR="000C1E50" w:rsidRPr="003F126B" w:rsidRDefault="000C1E50" w:rsidP="003F126B">
                      <w:pPr>
                        <w:rPr>
                          <w:rFonts w:ascii="Lucida Console" w:hAnsi="Lucida Console"/>
                          <w:sz w:val="12"/>
                        </w:rPr>
                      </w:pPr>
                      <w:r w:rsidRPr="003F126B">
                        <w:rPr>
                          <w:rFonts w:ascii="Lucida Console" w:hAnsi="Lucida Console"/>
                          <w:sz w:val="12"/>
                        </w:rPr>
                        <w:t xml:space="preserve">  else</w:t>
                      </w:r>
                    </w:p>
                    <w:p w14:paraId="5DB5D34F" w14:textId="77777777" w:rsidR="000C1E50" w:rsidRPr="003F126B" w:rsidRDefault="000C1E50" w:rsidP="003F126B">
                      <w:pPr>
                        <w:rPr>
                          <w:rFonts w:ascii="Lucida Console" w:hAnsi="Lucida Console"/>
                          <w:sz w:val="12"/>
                        </w:rPr>
                      </w:pPr>
                      <w:r w:rsidRPr="003F126B">
                        <w:rPr>
                          <w:rFonts w:ascii="Lucida Console" w:hAnsi="Lucida Console"/>
                          <w:sz w:val="12"/>
                        </w:rPr>
                        <w:t xml:space="preserve">    lblPasswordError.Visible := false;</w:t>
                      </w:r>
                    </w:p>
                    <w:p w14:paraId="237858AA" w14:textId="77777777" w:rsidR="000C1E50" w:rsidRPr="003F126B" w:rsidRDefault="000C1E50" w:rsidP="003F126B">
                      <w:pPr>
                        <w:rPr>
                          <w:rFonts w:ascii="Lucida Console" w:hAnsi="Lucida Console"/>
                          <w:sz w:val="12"/>
                        </w:rPr>
                      </w:pPr>
                      <w:r w:rsidRPr="003F126B">
                        <w:rPr>
                          <w:rFonts w:ascii="Lucida Console" w:hAnsi="Lucida Console"/>
                          <w:sz w:val="12"/>
                        </w:rPr>
                        <w:t xml:space="preserve">  if (edtEmailPre.Text = '') or (edtEmailSuf.Text = '') or</w:t>
                      </w:r>
                    </w:p>
                    <w:p w14:paraId="5AEE38DD" w14:textId="77777777" w:rsidR="000C1E50" w:rsidRPr="003F126B" w:rsidRDefault="000C1E50" w:rsidP="003F126B">
                      <w:pPr>
                        <w:rPr>
                          <w:rFonts w:ascii="Lucida Console" w:hAnsi="Lucida Console"/>
                          <w:sz w:val="12"/>
                        </w:rPr>
                      </w:pPr>
                      <w:r w:rsidRPr="003F126B">
                        <w:rPr>
                          <w:rFonts w:ascii="Lucida Console" w:hAnsi="Lucida Console"/>
                          <w:sz w:val="12"/>
                        </w:rPr>
                        <w:t xml:space="preserve">    (cbEmail.ItemIndex = -1) or</w:t>
                      </w:r>
                    </w:p>
                    <w:p w14:paraId="00085E97" w14:textId="77777777" w:rsidR="000C1E50" w:rsidRPr="003F126B" w:rsidRDefault="000C1E50" w:rsidP="003F126B">
                      <w:pPr>
                        <w:rPr>
                          <w:rFonts w:ascii="Lucida Console" w:hAnsi="Lucida Console"/>
                          <w:sz w:val="12"/>
                        </w:rPr>
                      </w:pPr>
                      <w:r w:rsidRPr="003F126B">
                        <w:rPr>
                          <w:rFonts w:ascii="Lucida Console" w:hAnsi="Lucida Console"/>
                          <w:sz w:val="12"/>
                        </w:rPr>
                        <w:t xml:space="preserve">    ((Length(edtEmailPre.Text) + Length(edtEmailSuf.Text) + 6) &gt; 30) then</w:t>
                      </w:r>
                    </w:p>
                    <w:p w14:paraId="5C217456" w14:textId="77777777" w:rsidR="000C1E50" w:rsidRPr="003F126B" w:rsidRDefault="000C1E50" w:rsidP="003F126B">
                      <w:pPr>
                        <w:rPr>
                          <w:rFonts w:ascii="Lucida Console" w:hAnsi="Lucida Console"/>
                          <w:sz w:val="12"/>
                        </w:rPr>
                      </w:pPr>
                      <w:r w:rsidRPr="003F126B">
                        <w:rPr>
                          <w:rFonts w:ascii="Lucida Console" w:hAnsi="Lucida Console"/>
                          <w:sz w:val="12"/>
                        </w:rPr>
                        <w:t xml:space="preserve">  begin</w:t>
                      </w:r>
                    </w:p>
                    <w:p w14:paraId="0A78EAE7" w14:textId="77777777" w:rsidR="000C1E50" w:rsidRPr="003F126B" w:rsidRDefault="000C1E50" w:rsidP="003F126B">
                      <w:pPr>
                        <w:rPr>
                          <w:rFonts w:ascii="Lucida Console" w:hAnsi="Lucida Console"/>
                          <w:sz w:val="12"/>
                        </w:rPr>
                      </w:pPr>
                      <w:r w:rsidRPr="003F126B">
                        <w:rPr>
                          <w:rFonts w:ascii="Lucida Console" w:hAnsi="Lucida Console"/>
                          <w:sz w:val="12"/>
                        </w:rPr>
                        <w:t xml:space="preserve">    lblEmailError.Visible := true;</w:t>
                      </w:r>
                    </w:p>
                    <w:p w14:paraId="5BD850FF" w14:textId="77777777" w:rsidR="000C1E50" w:rsidRPr="003F126B" w:rsidRDefault="000C1E50" w:rsidP="003F126B">
                      <w:pPr>
                        <w:rPr>
                          <w:rFonts w:ascii="Lucida Console" w:hAnsi="Lucida Console"/>
                          <w:sz w:val="12"/>
                        </w:rPr>
                      </w:pPr>
                      <w:r w:rsidRPr="003F126B">
                        <w:rPr>
                          <w:rFonts w:ascii="Lucida Console" w:hAnsi="Lucida Console"/>
                          <w:sz w:val="12"/>
                        </w:rPr>
                        <w:t xml:space="preserve">    edtEmailPre.SetFocus;</w:t>
                      </w:r>
                    </w:p>
                    <w:p w14:paraId="14A81F81" w14:textId="77777777" w:rsidR="000C1E50" w:rsidRPr="003F126B" w:rsidRDefault="000C1E50" w:rsidP="003F126B">
                      <w:pPr>
                        <w:rPr>
                          <w:rFonts w:ascii="Lucida Console" w:hAnsi="Lucida Console"/>
                          <w:sz w:val="12"/>
                        </w:rPr>
                      </w:pPr>
                      <w:r w:rsidRPr="003F126B">
                        <w:rPr>
                          <w:rFonts w:ascii="Lucida Console" w:hAnsi="Lucida Console"/>
                          <w:sz w:val="12"/>
                        </w:rPr>
                        <w:t xml:space="preserve">    Error := true;</w:t>
                      </w:r>
                    </w:p>
                    <w:p w14:paraId="10CD5BAD" w14:textId="77777777" w:rsidR="000C1E50" w:rsidRPr="003F126B" w:rsidRDefault="000C1E50" w:rsidP="003F126B">
                      <w:pPr>
                        <w:rPr>
                          <w:rFonts w:ascii="Lucida Console" w:hAnsi="Lucida Console"/>
                          <w:sz w:val="12"/>
                        </w:rPr>
                      </w:pPr>
                      <w:r w:rsidRPr="003F126B">
                        <w:rPr>
                          <w:rFonts w:ascii="Lucida Console" w:hAnsi="Lucida Console"/>
                          <w:sz w:val="12"/>
                        </w:rPr>
                        <w:t xml:space="preserve">  end</w:t>
                      </w:r>
                    </w:p>
                    <w:p w14:paraId="3142BE16" w14:textId="77777777" w:rsidR="000C1E50" w:rsidRPr="003F126B" w:rsidRDefault="000C1E50" w:rsidP="003F126B">
                      <w:pPr>
                        <w:rPr>
                          <w:rFonts w:ascii="Lucida Console" w:hAnsi="Lucida Console"/>
                          <w:sz w:val="12"/>
                        </w:rPr>
                      </w:pPr>
                      <w:r w:rsidRPr="003F126B">
                        <w:rPr>
                          <w:rFonts w:ascii="Lucida Console" w:hAnsi="Lucida Console"/>
                          <w:sz w:val="12"/>
                        </w:rPr>
                        <w:t xml:space="preserve">  else</w:t>
                      </w:r>
                    </w:p>
                    <w:p w14:paraId="68831B58" w14:textId="77777777" w:rsidR="000C1E50" w:rsidRPr="003F126B" w:rsidRDefault="000C1E50" w:rsidP="003F126B">
                      <w:pPr>
                        <w:rPr>
                          <w:rFonts w:ascii="Lucida Console" w:hAnsi="Lucida Console"/>
                          <w:sz w:val="12"/>
                        </w:rPr>
                      </w:pPr>
                      <w:r w:rsidRPr="003F126B">
                        <w:rPr>
                          <w:rFonts w:ascii="Lucida Console" w:hAnsi="Lucida Console"/>
                          <w:sz w:val="12"/>
                        </w:rPr>
                        <w:t xml:space="preserve">    lblEmailError.Visible := false;</w:t>
                      </w:r>
                    </w:p>
                    <w:p w14:paraId="351B70B5" w14:textId="0C191CEA" w:rsidR="000C1E50" w:rsidRDefault="000C1E50" w:rsidP="003F126B">
                      <w:pPr>
                        <w:rPr>
                          <w:rFonts w:ascii="Lucida Console" w:hAnsi="Lucida Console"/>
                          <w:sz w:val="12"/>
                        </w:rPr>
                      </w:pPr>
                      <w:r w:rsidRPr="003F126B">
                        <w:rPr>
                          <w:rFonts w:ascii="Lucida Console" w:hAnsi="Lucida Console"/>
                          <w:sz w:val="12"/>
                        </w:rPr>
                        <w:t xml:space="preserve">  if not Error then</w:t>
                      </w:r>
                    </w:p>
                    <w:p w14:paraId="3A76FA4D" w14:textId="07FEC8BD" w:rsidR="000C1E50" w:rsidRPr="003F126B" w:rsidRDefault="000C1E50" w:rsidP="003F126B">
                      <w:pPr>
                        <w:rPr>
                          <w:rFonts w:ascii="Lucida Console" w:hAnsi="Lucida Console"/>
                          <w:color w:val="FF0000"/>
                          <w:sz w:val="12"/>
                        </w:rPr>
                      </w:pPr>
                      <w:bookmarkStart w:id="6" w:name="_Hlk7528375"/>
                      <w:bookmarkStart w:id="7" w:name="_Hlk7528376"/>
                      <w:bookmarkStart w:id="8" w:name="_Hlk7528377"/>
                      <w:bookmarkStart w:id="9" w:name="_Hlk7528378"/>
                      <w:r w:rsidRPr="003F126B">
                        <w:rPr>
                          <w:rFonts w:ascii="Lucida Console" w:hAnsi="Lucida Console"/>
                          <w:color w:val="FF0000"/>
                          <w:sz w:val="12"/>
                        </w:rPr>
                        <w:t>(..)</w:t>
                      </w:r>
                      <w:bookmarkEnd w:id="6"/>
                      <w:bookmarkEnd w:id="7"/>
                      <w:bookmarkEnd w:id="8"/>
                      <w:bookmarkEnd w:id="9"/>
                    </w:p>
                  </w:txbxContent>
                </v:textbox>
                <w10:wrap type="tight" anchorx="margin"/>
              </v:shape>
            </w:pict>
          </mc:Fallback>
        </mc:AlternateContent>
      </w:r>
      <w:r>
        <w:t>Continuation of validation to data entry</w:t>
      </w:r>
    </w:p>
    <w:p w14:paraId="6C9BFE1C" w14:textId="490B4444" w:rsidR="003F126B" w:rsidRDefault="003F126B" w:rsidP="003F126B"/>
    <w:p w14:paraId="7F1438F9" w14:textId="11004870" w:rsidR="003F126B" w:rsidRPr="003F126B" w:rsidRDefault="00644BC8" w:rsidP="003F126B">
      <w:r>
        <w:rPr>
          <w:noProof/>
          <w:lang w:eastAsia="en-GB"/>
        </w:rPr>
        <mc:AlternateContent>
          <mc:Choice Requires="wps">
            <w:drawing>
              <wp:anchor distT="0" distB="0" distL="114300" distR="114300" simplePos="0" relativeHeight="251752448" behindDoc="1" locked="0" layoutInCell="1" allowOverlap="1" wp14:anchorId="5249FD72" wp14:editId="1B583385">
                <wp:simplePos x="0" y="0"/>
                <wp:positionH relativeFrom="margin">
                  <wp:align>left</wp:align>
                </wp:positionH>
                <wp:positionV relativeFrom="paragraph">
                  <wp:posOffset>1127760</wp:posOffset>
                </wp:positionV>
                <wp:extent cx="5486400" cy="2914650"/>
                <wp:effectExtent l="0" t="0" r="19050" b="19050"/>
                <wp:wrapTight wrapText="bothSides">
                  <wp:wrapPolygon edited="0">
                    <wp:start x="0" y="0"/>
                    <wp:lineTo x="0" y="21600"/>
                    <wp:lineTo x="21600" y="21600"/>
                    <wp:lineTo x="21600" y="0"/>
                    <wp:lineTo x="0" y="0"/>
                  </wp:wrapPolygon>
                </wp:wrapTight>
                <wp:docPr id="58" name="Text Box 58"/>
                <wp:cNvGraphicFramePr/>
                <a:graphic xmlns:a="http://schemas.openxmlformats.org/drawingml/2006/main">
                  <a:graphicData uri="http://schemas.microsoft.com/office/word/2010/wordprocessingShape">
                    <wps:wsp>
                      <wps:cNvSpPr txBox="1"/>
                      <wps:spPr>
                        <a:xfrm>
                          <a:off x="0" y="0"/>
                          <a:ext cx="5486400" cy="2914650"/>
                        </a:xfrm>
                        <a:prstGeom prst="rect">
                          <a:avLst/>
                        </a:prstGeom>
                        <a:solidFill>
                          <a:schemeClr val="lt1"/>
                        </a:solidFill>
                        <a:ln w="6350">
                          <a:solidFill>
                            <a:prstClr val="black"/>
                          </a:solidFill>
                        </a:ln>
                      </wps:spPr>
                      <wps:txbx>
                        <w:txbxContent>
                          <w:p w14:paraId="6C742B74" w14:textId="77777777" w:rsidR="000C1E50" w:rsidRPr="00644BC8" w:rsidRDefault="000C1E50" w:rsidP="00644BC8">
                            <w:pPr>
                              <w:rPr>
                                <w:rFonts w:ascii="Lucida Console" w:hAnsi="Lucida Console"/>
                                <w:sz w:val="12"/>
                              </w:rPr>
                            </w:pPr>
                            <w:r w:rsidRPr="00644BC8">
                              <w:rPr>
                                <w:rFonts w:ascii="Lucida Console" w:hAnsi="Lucida Console"/>
                                <w:sz w:val="12"/>
                              </w:rPr>
                              <w:t>if not Error then</w:t>
                            </w:r>
                          </w:p>
                          <w:p w14:paraId="3FB3E40C" w14:textId="6496BB72" w:rsidR="000C1E50" w:rsidRPr="00644BC8" w:rsidRDefault="000C1E50" w:rsidP="00644BC8">
                            <w:pPr>
                              <w:rPr>
                                <w:rFonts w:ascii="Lucida Console" w:hAnsi="Lucida Console"/>
                                <w:sz w:val="12"/>
                              </w:rPr>
                            </w:pPr>
                            <w:r w:rsidRPr="00644BC8">
                              <w:rPr>
                                <w:rFonts w:ascii="Lucida Console" w:hAnsi="Lucida Console"/>
                                <w:sz w:val="12"/>
                              </w:rPr>
                              <w:t>begin</w:t>
                            </w:r>
                          </w:p>
                          <w:p w14:paraId="73407134" w14:textId="326740C8" w:rsidR="000C1E50" w:rsidRPr="00644BC8" w:rsidRDefault="000C1E50" w:rsidP="00644BC8">
                            <w:pPr>
                              <w:rPr>
                                <w:rFonts w:ascii="Lucida Console" w:hAnsi="Lucida Console"/>
                                <w:sz w:val="12"/>
                              </w:rPr>
                            </w:pPr>
                            <w:r w:rsidRPr="00644BC8">
                              <w:rPr>
                                <w:rFonts w:ascii="Lucida Console" w:hAnsi="Lucida Console"/>
                                <w:sz w:val="12"/>
                              </w:rPr>
                              <w:t xml:space="preserve">  adotblUsers.First;</w:t>
                            </w:r>
                          </w:p>
                          <w:p w14:paraId="0A43D7B9" w14:textId="5E938D31" w:rsidR="000C1E50" w:rsidRPr="00644BC8" w:rsidRDefault="000C1E50" w:rsidP="00644BC8">
                            <w:pPr>
                              <w:rPr>
                                <w:rFonts w:ascii="Lucida Console" w:hAnsi="Lucida Console"/>
                                <w:sz w:val="12"/>
                              </w:rPr>
                            </w:pPr>
                            <w:r w:rsidRPr="00644BC8">
                              <w:rPr>
                                <w:rFonts w:ascii="Lucida Console" w:hAnsi="Lucida Console"/>
                                <w:sz w:val="12"/>
                              </w:rPr>
                              <w:t xml:space="preserve">  // Check new username against existing usernames. If it already exists, raise an error</w:t>
                            </w:r>
                          </w:p>
                          <w:p w14:paraId="67B7832F" w14:textId="56CA8F32" w:rsidR="000C1E50" w:rsidRPr="00644BC8" w:rsidRDefault="000C1E50" w:rsidP="00644BC8">
                            <w:pPr>
                              <w:rPr>
                                <w:rFonts w:ascii="Lucida Console" w:hAnsi="Lucida Console"/>
                                <w:sz w:val="12"/>
                              </w:rPr>
                            </w:pPr>
                            <w:r w:rsidRPr="00644BC8">
                              <w:rPr>
                                <w:rFonts w:ascii="Lucida Console" w:hAnsi="Lucida Console"/>
                                <w:sz w:val="12"/>
                              </w:rPr>
                              <w:t xml:space="preserve">  repeat</w:t>
                            </w:r>
                          </w:p>
                          <w:p w14:paraId="06309E02" w14:textId="5829B684" w:rsidR="000C1E50" w:rsidRPr="00644BC8" w:rsidRDefault="000C1E50" w:rsidP="00644BC8">
                            <w:pPr>
                              <w:rPr>
                                <w:rFonts w:ascii="Lucida Console" w:hAnsi="Lucida Console"/>
                                <w:sz w:val="12"/>
                              </w:rPr>
                            </w:pPr>
                            <w:r w:rsidRPr="00644BC8">
                              <w:rPr>
                                <w:rFonts w:ascii="Lucida Console" w:hAnsi="Lucida Console"/>
                                <w:sz w:val="12"/>
                              </w:rPr>
                              <w:t xml:space="preserve">    if uppercase(adotblUsers['Username']) = uppercase(edtUsername.Text) then</w:t>
                            </w:r>
                          </w:p>
                          <w:p w14:paraId="122A76D7" w14:textId="1F3FBB6F" w:rsidR="000C1E50" w:rsidRPr="00644BC8" w:rsidRDefault="000C1E50" w:rsidP="00644BC8">
                            <w:pPr>
                              <w:rPr>
                                <w:rFonts w:ascii="Lucida Console" w:hAnsi="Lucida Console"/>
                                <w:sz w:val="12"/>
                              </w:rPr>
                            </w:pPr>
                            <w:r w:rsidRPr="00644BC8">
                              <w:rPr>
                                <w:rFonts w:ascii="Lucida Console" w:hAnsi="Lucida Console"/>
                                <w:sz w:val="12"/>
                              </w:rPr>
                              <w:t xml:space="preserve">      Error := true;</w:t>
                            </w:r>
                          </w:p>
                          <w:p w14:paraId="021DCDDB" w14:textId="6C112C8E" w:rsidR="000C1E50" w:rsidRPr="00644BC8" w:rsidRDefault="000C1E50" w:rsidP="00644BC8">
                            <w:pPr>
                              <w:rPr>
                                <w:rFonts w:ascii="Lucida Console" w:hAnsi="Lucida Console"/>
                                <w:sz w:val="12"/>
                              </w:rPr>
                            </w:pPr>
                            <w:r w:rsidRPr="00644BC8">
                              <w:rPr>
                                <w:rFonts w:ascii="Lucida Console" w:hAnsi="Lucida Console"/>
                                <w:sz w:val="12"/>
                              </w:rPr>
                              <w:t xml:space="preserve">    adotblUsers.Next;</w:t>
                            </w:r>
                          </w:p>
                          <w:p w14:paraId="4C6F036E" w14:textId="649416FF" w:rsidR="000C1E50" w:rsidRPr="00644BC8" w:rsidRDefault="000C1E50" w:rsidP="00644BC8">
                            <w:pPr>
                              <w:rPr>
                                <w:rFonts w:ascii="Lucida Console" w:hAnsi="Lucida Console"/>
                                <w:sz w:val="12"/>
                              </w:rPr>
                            </w:pPr>
                            <w:r w:rsidRPr="00644BC8">
                              <w:rPr>
                                <w:rFonts w:ascii="Lucida Console" w:hAnsi="Lucida Console"/>
                                <w:sz w:val="12"/>
                              </w:rPr>
                              <w:t xml:space="preserve">  until adotblUsers.Eof or Error;</w:t>
                            </w:r>
                          </w:p>
                          <w:p w14:paraId="59E367A2" w14:textId="4838C85D" w:rsidR="000C1E50" w:rsidRPr="00644BC8" w:rsidRDefault="000C1E50" w:rsidP="00644BC8">
                            <w:pPr>
                              <w:rPr>
                                <w:rFonts w:ascii="Lucida Console" w:hAnsi="Lucida Console"/>
                                <w:sz w:val="12"/>
                              </w:rPr>
                            </w:pPr>
                            <w:r w:rsidRPr="00644BC8">
                              <w:rPr>
                                <w:rFonts w:ascii="Lucida Console" w:hAnsi="Lucida Console"/>
                                <w:sz w:val="12"/>
                              </w:rPr>
                              <w:t xml:space="preserve">  // If there are no validation errors and username is unique then append new record</w:t>
                            </w:r>
                          </w:p>
                          <w:p w14:paraId="040B8613" w14:textId="43F04FF2" w:rsidR="000C1E50" w:rsidRPr="00644BC8" w:rsidRDefault="000C1E50" w:rsidP="00644BC8">
                            <w:pPr>
                              <w:rPr>
                                <w:rFonts w:ascii="Lucida Console" w:hAnsi="Lucida Console"/>
                                <w:sz w:val="12"/>
                              </w:rPr>
                            </w:pPr>
                            <w:r w:rsidRPr="00644BC8">
                              <w:rPr>
                                <w:rFonts w:ascii="Lucida Console" w:hAnsi="Lucida Console"/>
                                <w:sz w:val="12"/>
                              </w:rPr>
                              <w:t xml:space="preserve">  if not Error then</w:t>
                            </w:r>
                          </w:p>
                          <w:p w14:paraId="492340AC" w14:textId="7A8F5F6D" w:rsidR="000C1E50" w:rsidRPr="00644BC8" w:rsidRDefault="000C1E50" w:rsidP="00644BC8">
                            <w:pPr>
                              <w:rPr>
                                <w:rFonts w:ascii="Lucida Console" w:hAnsi="Lucida Console"/>
                                <w:sz w:val="12"/>
                              </w:rPr>
                            </w:pPr>
                            <w:r w:rsidRPr="00644BC8">
                              <w:rPr>
                                <w:rFonts w:ascii="Lucida Console" w:hAnsi="Lucida Console"/>
                                <w:sz w:val="12"/>
                              </w:rPr>
                              <w:t xml:space="preserve">  begin</w:t>
                            </w:r>
                          </w:p>
                          <w:p w14:paraId="6874E20B" w14:textId="4487BDD3" w:rsidR="000C1E50" w:rsidRPr="00644BC8" w:rsidRDefault="000C1E50" w:rsidP="00644BC8">
                            <w:pPr>
                              <w:rPr>
                                <w:rFonts w:ascii="Lucida Console" w:hAnsi="Lucida Console"/>
                                <w:sz w:val="12"/>
                              </w:rPr>
                            </w:pPr>
                            <w:r w:rsidRPr="00644BC8">
                              <w:rPr>
                                <w:rFonts w:ascii="Lucida Console" w:hAnsi="Lucida Console"/>
                                <w:sz w:val="12"/>
                              </w:rPr>
                              <w:t xml:space="preserve">    adotblUsers.Close;</w:t>
                            </w:r>
                          </w:p>
                          <w:p w14:paraId="6710BED9" w14:textId="196DB064" w:rsidR="000C1E50" w:rsidRPr="00644BC8" w:rsidRDefault="000C1E50" w:rsidP="00644BC8">
                            <w:pPr>
                              <w:rPr>
                                <w:rFonts w:ascii="Lucida Console" w:hAnsi="Lucida Console"/>
                                <w:sz w:val="12"/>
                              </w:rPr>
                            </w:pPr>
                            <w:r w:rsidRPr="00644BC8">
                              <w:rPr>
                                <w:rFonts w:ascii="Lucida Console" w:hAnsi="Lucida Console"/>
                                <w:sz w:val="12"/>
                              </w:rPr>
                              <w:t xml:space="preserve">    adotblUsers.Open;</w:t>
                            </w:r>
                          </w:p>
                          <w:p w14:paraId="08767888" w14:textId="5542F0FA" w:rsidR="000C1E50" w:rsidRPr="00644BC8" w:rsidRDefault="000C1E50" w:rsidP="00644BC8">
                            <w:pPr>
                              <w:rPr>
                                <w:rFonts w:ascii="Lucida Console" w:hAnsi="Lucida Console"/>
                                <w:sz w:val="12"/>
                              </w:rPr>
                            </w:pPr>
                            <w:r w:rsidRPr="00644BC8">
                              <w:rPr>
                                <w:rFonts w:ascii="Lucida Console" w:hAnsi="Lucida Console"/>
                                <w:sz w:val="12"/>
                              </w:rPr>
                              <w:t xml:space="preserve">    adotblUsers.Append;</w:t>
                            </w:r>
                          </w:p>
                          <w:p w14:paraId="43FAA9E3" w14:textId="62CEF0C3" w:rsidR="000C1E50" w:rsidRPr="00644BC8" w:rsidRDefault="000C1E50" w:rsidP="00644BC8">
                            <w:pPr>
                              <w:rPr>
                                <w:rFonts w:ascii="Lucida Console" w:hAnsi="Lucida Console"/>
                                <w:sz w:val="12"/>
                              </w:rPr>
                            </w:pPr>
                            <w:r w:rsidRPr="00644BC8">
                              <w:rPr>
                                <w:rFonts w:ascii="Lucida Console" w:hAnsi="Lucida Console"/>
                                <w:sz w:val="12"/>
                              </w:rPr>
                              <w:t xml:space="preserve">    adotblUsers['Username'] := edtUsername.Text;</w:t>
                            </w:r>
                          </w:p>
                          <w:p w14:paraId="025430F3" w14:textId="247AF6BD" w:rsidR="000C1E50" w:rsidRPr="00644BC8" w:rsidRDefault="000C1E50" w:rsidP="00644BC8">
                            <w:pPr>
                              <w:rPr>
                                <w:rFonts w:ascii="Lucida Console" w:hAnsi="Lucida Console"/>
                                <w:sz w:val="12"/>
                              </w:rPr>
                            </w:pPr>
                            <w:r w:rsidRPr="00644BC8">
                              <w:rPr>
                                <w:rFonts w:ascii="Lucida Console" w:hAnsi="Lucida Console"/>
                                <w:sz w:val="12"/>
                              </w:rPr>
                              <w:t xml:space="preserve">    adotblUsers['Password'] := edtPassword.Text;</w:t>
                            </w:r>
                          </w:p>
                          <w:p w14:paraId="72E698B1" w14:textId="074B35C7" w:rsidR="000C1E50" w:rsidRPr="00644BC8" w:rsidRDefault="000C1E50" w:rsidP="00644BC8">
                            <w:pPr>
                              <w:rPr>
                                <w:rFonts w:ascii="Lucida Console" w:hAnsi="Lucida Console"/>
                                <w:sz w:val="12"/>
                              </w:rPr>
                            </w:pPr>
                            <w:r w:rsidRPr="00644BC8">
                              <w:rPr>
                                <w:rFonts w:ascii="Lucida Console" w:hAnsi="Lucida Console"/>
                                <w:sz w:val="12"/>
                              </w:rPr>
                              <w:t xml:space="preserve">    adotblUsers['Forename'] := edtForename.Text;</w:t>
                            </w:r>
                          </w:p>
                          <w:p w14:paraId="137CA3E9" w14:textId="13AAEF33" w:rsidR="000C1E50" w:rsidRPr="00644BC8" w:rsidRDefault="000C1E50" w:rsidP="00644BC8">
                            <w:pPr>
                              <w:rPr>
                                <w:rFonts w:ascii="Lucida Console" w:hAnsi="Lucida Console"/>
                                <w:sz w:val="12"/>
                              </w:rPr>
                            </w:pPr>
                            <w:r w:rsidRPr="00644BC8">
                              <w:rPr>
                                <w:rFonts w:ascii="Lucida Console" w:hAnsi="Lucida Console"/>
                                <w:sz w:val="12"/>
                              </w:rPr>
                              <w:t xml:space="preserve">    adotblUsers['LastLogin'] := dtpLastLogin.Date;</w:t>
                            </w:r>
                          </w:p>
                          <w:p w14:paraId="2FA8D186" w14:textId="6CAAC5B4" w:rsidR="000C1E50" w:rsidRPr="00644BC8" w:rsidRDefault="000C1E50" w:rsidP="00644BC8">
                            <w:pPr>
                              <w:rPr>
                                <w:rFonts w:ascii="Lucida Console" w:hAnsi="Lucida Console"/>
                                <w:sz w:val="12"/>
                              </w:rPr>
                            </w:pPr>
                            <w:r w:rsidRPr="00644BC8">
                              <w:rPr>
                                <w:rFonts w:ascii="Lucida Console" w:hAnsi="Lucida Console"/>
                                <w:sz w:val="12"/>
                              </w:rPr>
                              <w:t xml:space="preserve">    // Only append advanced info if entered (optional field)</w:t>
                            </w:r>
                          </w:p>
                          <w:p w14:paraId="7A7ADE23" w14:textId="45CED5DE" w:rsidR="000C1E50" w:rsidRPr="00644BC8" w:rsidRDefault="000C1E50" w:rsidP="00644BC8">
                            <w:pPr>
                              <w:rPr>
                                <w:rFonts w:ascii="Lucida Console" w:hAnsi="Lucida Console"/>
                                <w:sz w:val="12"/>
                              </w:rPr>
                            </w:pPr>
                            <w:r w:rsidRPr="00644BC8">
                              <w:rPr>
                                <w:rFonts w:ascii="Lucida Console" w:hAnsi="Lucida Console"/>
                                <w:sz w:val="12"/>
                              </w:rPr>
                              <w:t xml:space="preserve">    if edtScore.GetTextLen &gt; 0 then</w:t>
                            </w:r>
                          </w:p>
                          <w:p w14:paraId="56A8EA76" w14:textId="3E31D028" w:rsidR="000C1E50" w:rsidRPr="00644BC8" w:rsidRDefault="000C1E50" w:rsidP="00644BC8">
                            <w:pPr>
                              <w:rPr>
                                <w:rFonts w:ascii="Lucida Console" w:hAnsi="Lucida Console"/>
                                <w:sz w:val="12"/>
                              </w:rPr>
                            </w:pPr>
                            <w:r w:rsidRPr="00644BC8">
                              <w:rPr>
                                <w:rFonts w:ascii="Lucida Console" w:hAnsi="Lucida Console"/>
                                <w:sz w:val="12"/>
                              </w:rPr>
                              <w:t xml:space="preserve">      adotblUsers['Score'] := strtoint(edtScore.Text)</w:t>
                            </w:r>
                          </w:p>
                          <w:p w14:paraId="2937938D" w14:textId="068DAEC2" w:rsidR="000C1E50" w:rsidRPr="00644BC8" w:rsidRDefault="000C1E50" w:rsidP="00644BC8">
                            <w:pPr>
                              <w:rPr>
                                <w:rFonts w:ascii="Lucida Console" w:hAnsi="Lucida Console"/>
                                <w:sz w:val="12"/>
                              </w:rPr>
                            </w:pPr>
                            <w:r w:rsidRPr="00644BC8">
                              <w:rPr>
                                <w:rFonts w:ascii="Lucida Console" w:hAnsi="Lucida Console"/>
                                <w:sz w:val="12"/>
                              </w:rPr>
                              <w:t xml:space="preserve">    else</w:t>
                            </w:r>
                          </w:p>
                          <w:p w14:paraId="5424442A" w14:textId="3F99F6EE" w:rsidR="000C1E50" w:rsidRPr="00644BC8" w:rsidRDefault="000C1E50" w:rsidP="00644BC8">
                            <w:pPr>
                              <w:rPr>
                                <w:rFonts w:ascii="Lucida Console" w:hAnsi="Lucida Console"/>
                                <w:sz w:val="12"/>
                              </w:rPr>
                            </w:pPr>
                            <w:r w:rsidRPr="00644BC8">
                              <w:rPr>
                                <w:rFonts w:ascii="Lucida Console" w:hAnsi="Lucida Console"/>
                                <w:sz w:val="12"/>
                              </w:rPr>
                              <w:t xml:space="preserve">      adotblUsers['Score'] := 0;</w:t>
                            </w:r>
                          </w:p>
                          <w:p w14:paraId="0E57E517" w14:textId="543DB0BB" w:rsidR="000C1E50" w:rsidRPr="00644BC8" w:rsidRDefault="000C1E50" w:rsidP="00644BC8">
                            <w:pPr>
                              <w:rPr>
                                <w:rFonts w:ascii="Lucida Console" w:hAnsi="Lucida Console"/>
                                <w:sz w:val="12"/>
                              </w:rPr>
                            </w:pPr>
                            <w:r w:rsidRPr="00644BC8">
                              <w:rPr>
                                <w:rFonts w:ascii="Lucida Console" w:hAnsi="Lucida Console"/>
                                <w:sz w:val="12"/>
                              </w:rPr>
                              <w:t xml:space="preserve">    if edtDailyStreak.GetTextLen &gt; 0 then</w:t>
                            </w:r>
                          </w:p>
                          <w:p w14:paraId="5CFC510F" w14:textId="08F2B6D0" w:rsidR="000C1E50" w:rsidRPr="00644BC8" w:rsidRDefault="000C1E50" w:rsidP="00644BC8">
                            <w:pPr>
                              <w:rPr>
                                <w:rFonts w:ascii="Lucida Console" w:hAnsi="Lucida Console"/>
                                <w:sz w:val="12"/>
                              </w:rPr>
                            </w:pPr>
                            <w:r w:rsidRPr="00644BC8">
                              <w:rPr>
                                <w:rFonts w:ascii="Lucida Console" w:hAnsi="Lucida Console"/>
                                <w:sz w:val="12"/>
                              </w:rPr>
                              <w:t xml:space="preserve">      adotblUsers['DailyStreak'] := strtoint(edtDailyStreak.Text)</w:t>
                            </w:r>
                          </w:p>
                          <w:p w14:paraId="56BEA502" w14:textId="7EDBF0BB" w:rsidR="000C1E50" w:rsidRPr="00644BC8" w:rsidRDefault="000C1E50" w:rsidP="00644BC8">
                            <w:pPr>
                              <w:rPr>
                                <w:rFonts w:ascii="Lucida Console" w:hAnsi="Lucida Console"/>
                                <w:sz w:val="12"/>
                              </w:rPr>
                            </w:pPr>
                            <w:r w:rsidRPr="00644BC8">
                              <w:rPr>
                                <w:rFonts w:ascii="Lucida Console" w:hAnsi="Lucida Console"/>
                                <w:sz w:val="12"/>
                              </w:rPr>
                              <w:t xml:space="preserve">    else</w:t>
                            </w:r>
                          </w:p>
                          <w:p w14:paraId="6ACD2187" w14:textId="1AF62BE1" w:rsidR="000C1E50" w:rsidRPr="00644BC8" w:rsidRDefault="000C1E50" w:rsidP="00644BC8">
                            <w:pPr>
                              <w:rPr>
                                <w:rFonts w:ascii="Lucida Console" w:hAnsi="Lucida Console"/>
                                <w:sz w:val="12"/>
                              </w:rPr>
                            </w:pPr>
                            <w:r w:rsidRPr="00644BC8">
                              <w:rPr>
                                <w:rFonts w:ascii="Lucida Console" w:hAnsi="Lucida Console"/>
                                <w:sz w:val="12"/>
                              </w:rPr>
                              <w:t xml:space="preserve">      adotblUsers['DailyStreak'] := 0;</w:t>
                            </w:r>
                          </w:p>
                          <w:p w14:paraId="5A8C3625" w14:textId="5CFA503A" w:rsidR="000C1E50" w:rsidRPr="00644BC8" w:rsidRDefault="000C1E50" w:rsidP="00644BC8">
                            <w:pPr>
                              <w:rPr>
                                <w:rFonts w:ascii="Lucida Console" w:hAnsi="Lucida Console"/>
                                <w:sz w:val="12"/>
                              </w:rPr>
                            </w:pPr>
                            <w:r w:rsidRPr="00644BC8">
                              <w:rPr>
                                <w:rFonts w:ascii="Lucida Console" w:hAnsi="Lucida Console"/>
                                <w:sz w:val="12"/>
                              </w:rPr>
                              <w:t xml:space="preserve">    adotblUsers['ProfilePicture'] := inttostr(CurrentPic) + '.png';</w:t>
                            </w:r>
                          </w:p>
                          <w:p w14:paraId="50061E41" w14:textId="26BDB8C7" w:rsidR="000C1E50" w:rsidRPr="00644BC8" w:rsidRDefault="000C1E50" w:rsidP="00644BC8">
                            <w:pPr>
                              <w:rPr>
                                <w:rFonts w:ascii="Lucida Console" w:hAnsi="Lucida Console"/>
                                <w:sz w:val="12"/>
                              </w:rPr>
                            </w:pPr>
                            <w:r w:rsidRPr="00644BC8">
                              <w:rPr>
                                <w:rFonts w:ascii="Lucida Console" w:hAnsi="Lucida Console"/>
                                <w:sz w:val="12"/>
                              </w:rPr>
                              <w:t xml:space="preserve">    if ckbxAdmin.Checked then</w:t>
                            </w:r>
                          </w:p>
                          <w:p w14:paraId="15C38446" w14:textId="101EFE19" w:rsidR="000C1E50" w:rsidRPr="00644BC8" w:rsidRDefault="000C1E50" w:rsidP="00644BC8">
                            <w:pPr>
                              <w:rPr>
                                <w:rFonts w:ascii="Lucida Console" w:hAnsi="Lucida Console"/>
                                <w:sz w:val="12"/>
                              </w:rPr>
                            </w:pPr>
                            <w:r w:rsidRPr="00644BC8">
                              <w:rPr>
                                <w:rFonts w:ascii="Lucida Console" w:hAnsi="Lucida Console"/>
                                <w:sz w:val="12"/>
                              </w:rPr>
                              <w:t xml:space="preserve">      adotblUsers['AdminRights'] := 1</w:t>
                            </w:r>
                          </w:p>
                          <w:p w14:paraId="08B6310C" w14:textId="7080ADFA" w:rsidR="000C1E50" w:rsidRPr="00644BC8" w:rsidRDefault="000C1E50" w:rsidP="00644BC8">
                            <w:pPr>
                              <w:rPr>
                                <w:rFonts w:ascii="Lucida Console" w:hAnsi="Lucida Console"/>
                                <w:sz w:val="12"/>
                              </w:rPr>
                            </w:pPr>
                            <w:r w:rsidRPr="00644BC8">
                              <w:rPr>
                                <w:rFonts w:ascii="Lucida Console" w:hAnsi="Lucida Console"/>
                                <w:sz w:val="12"/>
                              </w:rPr>
                              <w:t xml:space="preserve">    else</w:t>
                            </w:r>
                          </w:p>
                          <w:p w14:paraId="50845500" w14:textId="5E586FC2" w:rsidR="000C1E50" w:rsidRPr="00644BC8" w:rsidRDefault="000C1E50" w:rsidP="00644BC8">
                            <w:pPr>
                              <w:rPr>
                                <w:rFonts w:ascii="Lucida Console" w:hAnsi="Lucida Console"/>
                                <w:sz w:val="12"/>
                              </w:rPr>
                            </w:pPr>
                            <w:r w:rsidRPr="00644BC8">
                              <w:rPr>
                                <w:rFonts w:ascii="Lucida Console" w:hAnsi="Lucida Console"/>
                                <w:sz w:val="12"/>
                              </w:rPr>
                              <w:t xml:space="preserve">      adotblUsers['AdminRights'] := 0;</w:t>
                            </w:r>
                          </w:p>
                          <w:p w14:paraId="7FBDD150" w14:textId="62366727" w:rsidR="000C1E50" w:rsidRPr="00644BC8" w:rsidRDefault="000C1E50" w:rsidP="00644BC8">
                            <w:pPr>
                              <w:rPr>
                                <w:rFonts w:ascii="Lucida Console" w:hAnsi="Lucida Console"/>
                                <w:sz w:val="12"/>
                              </w:rPr>
                            </w:pPr>
                            <w:r w:rsidRPr="00644BC8">
                              <w:rPr>
                                <w:rFonts w:ascii="Lucida Console" w:hAnsi="Lucida Console"/>
                                <w:sz w:val="12"/>
                              </w:rPr>
                              <w:t xml:space="preserve">    adotblUsers['EMail'] := edtEmailPre.Text + '@' + edtEmailSuf.Text +</w:t>
                            </w:r>
                          </w:p>
                          <w:p w14:paraId="3013F4FB" w14:textId="5C49E1BF" w:rsidR="000C1E50" w:rsidRPr="00644BC8" w:rsidRDefault="000C1E50" w:rsidP="00644BC8">
                            <w:pPr>
                              <w:rPr>
                                <w:rFonts w:ascii="Lucida Console" w:hAnsi="Lucida Console"/>
                                <w:sz w:val="12"/>
                              </w:rPr>
                            </w:pPr>
                            <w:r w:rsidRPr="00644BC8">
                              <w:rPr>
                                <w:rFonts w:ascii="Lucida Console" w:hAnsi="Lucida Console"/>
                                <w:sz w:val="12"/>
                              </w:rPr>
                              <w:t xml:space="preserve">      cbEmail.Text;</w:t>
                            </w:r>
                          </w:p>
                          <w:p w14:paraId="08AA1209" w14:textId="6AB7562D" w:rsidR="000C1E50" w:rsidRPr="00644BC8" w:rsidRDefault="000C1E50" w:rsidP="00644BC8">
                            <w:pPr>
                              <w:rPr>
                                <w:rFonts w:ascii="Lucida Console" w:hAnsi="Lucida Console"/>
                                <w:sz w:val="12"/>
                              </w:rPr>
                            </w:pPr>
                            <w:r w:rsidRPr="00644BC8">
                              <w:rPr>
                                <w:rFonts w:ascii="Lucida Console" w:hAnsi="Lucida Console"/>
                                <w:sz w:val="12"/>
                              </w:rPr>
                              <w:t xml:space="preserve">      </w:t>
                            </w:r>
                          </w:p>
                          <w:p w14:paraId="24928CEB" w14:textId="77777777" w:rsidR="000C1E50" w:rsidRPr="003F126B" w:rsidRDefault="000C1E50" w:rsidP="00644BC8">
                            <w:pPr>
                              <w:rPr>
                                <w:rFonts w:ascii="Lucida Console" w:hAnsi="Lucida Console"/>
                                <w:color w:val="FF0000"/>
                                <w:sz w:val="12"/>
                              </w:rPr>
                            </w:pPr>
                            <w:r w:rsidRPr="003F126B">
                              <w:rPr>
                                <w:rFonts w:ascii="Lucida Console" w:hAnsi="Lucida Console"/>
                                <w:color w:val="FF0000"/>
                                <w:sz w:val="12"/>
                              </w:rPr>
                              <w:t>(..)</w:t>
                            </w:r>
                          </w:p>
                          <w:p w14:paraId="6A559292" w14:textId="2971D2C2" w:rsidR="000C1E50" w:rsidRPr="00644BC8" w:rsidRDefault="000C1E50" w:rsidP="00644BC8">
                            <w:pPr>
                              <w:rPr>
                                <w:rFonts w:ascii="Lucida Console" w:hAnsi="Lucida Console"/>
                                <w:sz w:val="1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49FD72" id="Text Box 58" o:spid="_x0000_s1052" type="#_x0000_t202" style="position:absolute;margin-left:0;margin-top:88.8pt;width:6in;height:229.5pt;z-index:-25156403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" fillcolor="white [3201]" strokeweight=".5pt">
                <v:textbox>
                  <w:txbxContent>
                    <w:p w14:paraId="6C742B74" w14:textId="77777777" w:rsidR="000C1E50" w:rsidRPr="00644BC8" w:rsidRDefault="000C1E50" w:rsidP="00644BC8">
                      <w:pPr>
                        <w:rPr>
                          <w:rFonts w:ascii="Lucida Console" w:hAnsi="Lucida Console"/>
                          <w:sz w:val="12"/>
                        </w:rPr>
                      </w:pPr>
                      <w:r w:rsidRPr="00644BC8">
                        <w:rPr>
                          <w:rFonts w:ascii="Lucida Console" w:hAnsi="Lucida Console"/>
                          <w:sz w:val="12"/>
                        </w:rPr>
                        <w:t>if not Error then</w:t>
                      </w:r>
                    </w:p>
                    <w:p w14:paraId="3FB3E40C" w14:textId="6496BB72" w:rsidR="000C1E50" w:rsidRPr="00644BC8" w:rsidRDefault="000C1E50" w:rsidP="00644BC8">
                      <w:pPr>
                        <w:rPr>
                          <w:rFonts w:ascii="Lucida Console" w:hAnsi="Lucida Console"/>
                          <w:sz w:val="12"/>
                        </w:rPr>
                      </w:pPr>
                      <w:r w:rsidRPr="00644BC8">
                        <w:rPr>
                          <w:rFonts w:ascii="Lucida Console" w:hAnsi="Lucida Console"/>
                          <w:sz w:val="12"/>
                        </w:rPr>
                        <w:t>begin</w:t>
                      </w:r>
                    </w:p>
                    <w:p w14:paraId="73407134" w14:textId="326740C8" w:rsidR="000C1E50" w:rsidRPr="00644BC8" w:rsidRDefault="000C1E50" w:rsidP="00644BC8">
                      <w:pPr>
                        <w:rPr>
                          <w:rFonts w:ascii="Lucida Console" w:hAnsi="Lucida Console"/>
                          <w:sz w:val="12"/>
                        </w:rPr>
                      </w:pPr>
                      <w:r w:rsidRPr="00644BC8">
                        <w:rPr>
                          <w:rFonts w:ascii="Lucida Console" w:hAnsi="Lucida Console"/>
                          <w:sz w:val="12"/>
                        </w:rPr>
                        <w:t xml:space="preserve">  adotblUsers.First;</w:t>
                      </w:r>
                    </w:p>
                    <w:p w14:paraId="0A43D7B9" w14:textId="5E938D31" w:rsidR="000C1E50" w:rsidRPr="00644BC8" w:rsidRDefault="000C1E50" w:rsidP="00644BC8">
                      <w:pPr>
                        <w:rPr>
                          <w:rFonts w:ascii="Lucida Console" w:hAnsi="Lucida Console"/>
                          <w:sz w:val="12"/>
                        </w:rPr>
                      </w:pPr>
                      <w:r w:rsidRPr="00644BC8">
                        <w:rPr>
                          <w:rFonts w:ascii="Lucida Console" w:hAnsi="Lucida Console"/>
                          <w:sz w:val="12"/>
                        </w:rPr>
                        <w:t xml:space="preserve">  // Check new username against existing usernames. If it already exists, raise an error</w:t>
                      </w:r>
                    </w:p>
                    <w:p w14:paraId="67B7832F" w14:textId="56CA8F32" w:rsidR="000C1E50" w:rsidRPr="00644BC8" w:rsidRDefault="000C1E50" w:rsidP="00644BC8">
                      <w:pPr>
                        <w:rPr>
                          <w:rFonts w:ascii="Lucida Console" w:hAnsi="Lucida Console"/>
                          <w:sz w:val="12"/>
                        </w:rPr>
                      </w:pPr>
                      <w:r w:rsidRPr="00644BC8">
                        <w:rPr>
                          <w:rFonts w:ascii="Lucida Console" w:hAnsi="Lucida Console"/>
                          <w:sz w:val="12"/>
                        </w:rPr>
                        <w:t xml:space="preserve">  repeat</w:t>
                      </w:r>
                    </w:p>
                    <w:p w14:paraId="06309E02" w14:textId="5829B684" w:rsidR="000C1E50" w:rsidRPr="00644BC8" w:rsidRDefault="000C1E50" w:rsidP="00644BC8">
                      <w:pPr>
                        <w:rPr>
                          <w:rFonts w:ascii="Lucida Console" w:hAnsi="Lucida Console"/>
                          <w:sz w:val="12"/>
                        </w:rPr>
                      </w:pPr>
                      <w:r w:rsidRPr="00644BC8">
                        <w:rPr>
                          <w:rFonts w:ascii="Lucida Console" w:hAnsi="Lucida Console"/>
                          <w:sz w:val="12"/>
                        </w:rPr>
                        <w:t xml:space="preserve">    if uppercase(adotblUsers['Username']) = uppercase(edtUsername.Text) then</w:t>
                      </w:r>
                    </w:p>
                    <w:p w14:paraId="122A76D7" w14:textId="1F3FBB6F" w:rsidR="000C1E50" w:rsidRPr="00644BC8" w:rsidRDefault="000C1E50" w:rsidP="00644BC8">
                      <w:pPr>
                        <w:rPr>
                          <w:rFonts w:ascii="Lucida Console" w:hAnsi="Lucida Console"/>
                          <w:sz w:val="12"/>
                        </w:rPr>
                      </w:pPr>
                      <w:r w:rsidRPr="00644BC8">
                        <w:rPr>
                          <w:rFonts w:ascii="Lucida Console" w:hAnsi="Lucida Console"/>
                          <w:sz w:val="12"/>
                        </w:rPr>
                        <w:t xml:space="preserve">      Error := true;</w:t>
                      </w:r>
                    </w:p>
                    <w:p w14:paraId="021DCDDB" w14:textId="6C112C8E" w:rsidR="000C1E50" w:rsidRPr="00644BC8" w:rsidRDefault="000C1E50" w:rsidP="00644BC8">
                      <w:pPr>
                        <w:rPr>
                          <w:rFonts w:ascii="Lucida Console" w:hAnsi="Lucida Console"/>
                          <w:sz w:val="12"/>
                        </w:rPr>
                      </w:pPr>
                      <w:r w:rsidRPr="00644BC8">
                        <w:rPr>
                          <w:rFonts w:ascii="Lucida Console" w:hAnsi="Lucida Console"/>
                          <w:sz w:val="12"/>
                        </w:rPr>
                        <w:t xml:space="preserve">    adotblUsers.Next;</w:t>
                      </w:r>
                    </w:p>
                    <w:p w14:paraId="4C6F036E" w14:textId="649416FF" w:rsidR="000C1E50" w:rsidRPr="00644BC8" w:rsidRDefault="000C1E50" w:rsidP="00644BC8">
                      <w:pPr>
                        <w:rPr>
                          <w:rFonts w:ascii="Lucida Console" w:hAnsi="Lucida Console"/>
                          <w:sz w:val="12"/>
                        </w:rPr>
                      </w:pPr>
                      <w:r w:rsidRPr="00644BC8">
                        <w:rPr>
                          <w:rFonts w:ascii="Lucida Console" w:hAnsi="Lucida Console"/>
                          <w:sz w:val="12"/>
                        </w:rPr>
                        <w:t xml:space="preserve">  until adotblUsers.Eof or Error;</w:t>
                      </w:r>
                    </w:p>
                    <w:p w14:paraId="59E367A2" w14:textId="4838C85D" w:rsidR="000C1E50" w:rsidRPr="00644BC8" w:rsidRDefault="000C1E50" w:rsidP="00644BC8">
                      <w:pPr>
                        <w:rPr>
                          <w:rFonts w:ascii="Lucida Console" w:hAnsi="Lucida Console"/>
                          <w:sz w:val="12"/>
                        </w:rPr>
                      </w:pPr>
                      <w:r w:rsidRPr="00644BC8">
                        <w:rPr>
                          <w:rFonts w:ascii="Lucida Console" w:hAnsi="Lucida Console"/>
                          <w:sz w:val="12"/>
                        </w:rPr>
                        <w:t xml:space="preserve">  // If there are no validation errors and username is unique then append new record</w:t>
                      </w:r>
                    </w:p>
                    <w:p w14:paraId="040B8613" w14:textId="43F04FF2" w:rsidR="000C1E50" w:rsidRPr="00644BC8" w:rsidRDefault="000C1E50" w:rsidP="00644BC8">
                      <w:pPr>
                        <w:rPr>
                          <w:rFonts w:ascii="Lucida Console" w:hAnsi="Lucida Console"/>
                          <w:sz w:val="12"/>
                        </w:rPr>
                      </w:pPr>
                      <w:r w:rsidRPr="00644BC8">
                        <w:rPr>
                          <w:rFonts w:ascii="Lucida Console" w:hAnsi="Lucida Console"/>
                          <w:sz w:val="12"/>
                        </w:rPr>
                        <w:t xml:space="preserve">  if not Error then</w:t>
                      </w:r>
                    </w:p>
                    <w:p w14:paraId="492340AC" w14:textId="7A8F5F6D" w:rsidR="000C1E50" w:rsidRPr="00644BC8" w:rsidRDefault="000C1E50" w:rsidP="00644BC8">
                      <w:pPr>
                        <w:rPr>
                          <w:rFonts w:ascii="Lucida Console" w:hAnsi="Lucida Console"/>
                          <w:sz w:val="12"/>
                        </w:rPr>
                      </w:pPr>
                      <w:r w:rsidRPr="00644BC8">
                        <w:rPr>
                          <w:rFonts w:ascii="Lucida Console" w:hAnsi="Lucida Console"/>
                          <w:sz w:val="12"/>
                        </w:rPr>
                        <w:t xml:space="preserve">  begin</w:t>
                      </w:r>
                    </w:p>
                    <w:p w14:paraId="6874E20B" w14:textId="4487BDD3" w:rsidR="000C1E50" w:rsidRPr="00644BC8" w:rsidRDefault="000C1E50" w:rsidP="00644BC8">
                      <w:pPr>
                        <w:rPr>
                          <w:rFonts w:ascii="Lucida Console" w:hAnsi="Lucida Console"/>
                          <w:sz w:val="12"/>
                        </w:rPr>
                      </w:pPr>
                      <w:r w:rsidRPr="00644BC8">
                        <w:rPr>
                          <w:rFonts w:ascii="Lucida Console" w:hAnsi="Lucida Console"/>
                          <w:sz w:val="12"/>
                        </w:rPr>
                        <w:t xml:space="preserve">    adotblUsers.Close;</w:t>
                      </w:r>
                    </w:p>
                    <w:p w14:paraId="6710BED9" w14:textId="196DB064" w:rsidR="000C1E50" w:rsidRPr="00644BC8" w:rsidRDefault="000C1E50" w:rsidP="00644BC8">
                      <w:pPr>
                        <w:rPr>
                          <w:rFonts w:ascii="Lucida Console" w:hAnsi="Lucida Console"/>
                          <w:sz w:val="12"/>
                        </w:rPr>
                      </w:pPr>
                      <w:r w:rsidRPr="00644BC8">
                        <w:rPr>
                          <w:rFonts w:ascii="Lucida Console" w:hAnsi="Lucida Console"/>
                          <w:sz w:val="12"/>
                        </w:rPr>
                        <w:t xml:space="preserve">    adotblUsers.Open;</w:t>
                      </w:r>
                    </w:p>
                    <w:p w14:paraId="08767888" w14:textId="5542F0FA" w:rsidR="000C1E50" w:rsidRPr="00644BC8" w:rsidRDefault="000C1E50" w:rsidP="00644BC8">
                      <w:pPr>
                        <w:rPr>
                          <w:rFonts w:ascii="Lucida Console" w:hAnsi="Lucida Console"/>
                          <w:sz w:val="12"/>
                        </w:rPr>
                      </w:pPr>
                      <w:r w:rsidRPr="00644BC8">
                        <w:rPr>
                          <w:rFonts w:ascii="Lucida Console" w:hAnsi="Lucida Console"/>
                          <w:sz w:val="12"/>
                        </w:rPr>
                        <w:t xml:space="preserve">    adotblUsers.Append;</w:t>
                      </w:r>
                    </w:p>
                    <w:p w14:paraId="43FAA9E3" w14:textId="62CEF0C3" w:rsidR="000C1E50" w:rsidRPr="00644BC8" w:rsidRDefault="000C1E50" w:rsidP="00644BC8">
                      <w:pPr>
                        <w:rPr>
                          <w:rFonts w:ascii="Lucida Console" w:hAnsi="Lucida Console"/>
                          <w:sz w:val="12"/>
                        </w:rPr>
                      </w:pPr>
                      <w:r w:rsidRPr="00644BC8">
                        <w:rPr>
                          <w:rFonts w:ascii="Lucida Console" w:hAnsi="Lucida Console"/>
                          <w:sz w:val="12"/>
                        </w:rPr>
                        <w:t xml:space="preserve">    adotblUsers['Username'] := edtUsername.Text;</w:t>
                      </w:r>
                    </w:p>
                    <w:p w14:paraId="025430F3" w14:textId="247AF6BD" w:rsidR="000C1E50" w:rsidRPr="00644BC8" w:rsidRDefault="000C1E50" w:rsidP="00644BC8">
                      <w:pPr>
                        <w:rPr>
                          <w:rFonts w:ascii="Lucida Console" w:hAnsi="Lucida Console"/>
                          <w:sz w:val="12"/>
                        </w:rPr>
                      </w:pPr>
                      <w:r w:rsidRPr="00644BC8">
                        <w:rPr>
                          <w:rFonts w:ascii="Lucida Console" w:hAnsi="Lucida Console"/>
                          <w:sz w:val="12"/>
                        </w:rPr>
                        <w:t xml:space="preserve">    adotblUsers['Password'] := edtPassword.Text;</w:t>
                      </w:r>
                    </w:p>
                    <w:p w14:paraId="72E698B1" w14:textId="074B35C7" w:rsidR="000C1E50" w:rsidRPr="00644BC8" w:rsidRDefault="000C1E50" w:rsidP="00644BC8">
                      <w:pPr>
                        <w:rPr>
                          <w:rFonts w:ascii="Lucida Console" w:hAnsi="Lucida Console"/>
                          <w:sz w:val="12"/>
                        </w:rPr>
                      </w:pPr>
                      <w:r w:rsidRPr="00644BC8">
                        <w:rPr>
                          <w:rFonts w:ascii="Lucida Console" w:hAnsi="Lucida Console"/>
                          <w:sz w:val="12"/>
                        </w:rPr>
                        <w:t xml:space="preserve">    adotblUsers['Forename'] := edtForename.Text;</w:t>
                      </w:r>
                    </w:p>
                    <w:p w14:paraId="137CA3E9" w14:textId="13AAEF33" w:rsidR="000C1E50" w:rsidRPr="00644BC8" w:rsidRDefault="000C1E50" w:rsidP="00644BC8">
                      <w:pPr>
                        <w:rPr>
                          <w:rFonts w:ascii="Lucida Console" w:hAnsi="Lucida Console"/>
                          <w:sz w:val="12"/>
                        </w:rPr>
                      </w:pPr>
                      <w:r w:rsidRPr="00644BC8">
                        <w:rPr>
                          <w:rFonts w:ascii="Lucida Console" w:hAnsi="Lucida Console"/>
                          <w:sz w:val="12"/>
                        </w:rPr>
                        <w:t xml:space="preserve">    adotblUsers['LastLogin'] := dtpLastLogin.Date;</w:t>
                      </w:r>
                    </w:p>
                    <w:p w14:paraId="2FA8D186" w14:textId="6CAAC5B4" w:rsidR="000C1E50" w:rsidRPr="00644BC8" w:rsidRDefault="000C1E50" w:rsidP="00644BC8">
                      <w:pPr>
                        <w:rPr>
                          <w:rFonts w:ascii="Lucida Console" w:hAnsi="Lucida Console"/>
                          <w:sz w:val="12"/>
                        </w:rPr>
                      </w:pPr>
                      <w:r w:rsidRPr="00644BC8">
                        <w:rPr>
                          <w:rFonts w:ascii="Lucida Console" w:hAnsi="Lucida Console"/>
                          <w:sz w:val="12"/>
                        </w:rPr>
                        <w:t xml:space="preserve">    // Only append advanced info if entered (optional field)</w:t>
                      </w:r>
                    </w:p>
                    <w:p w14:paraId="7A7ADE23" w14:textId="45CED5DE" w:rsidR="000C1E50" w:rsidRPr="00644BC8" w:rsidRDefault="000C1E50" w:rsidP="00644BC8">
                      <w:pPr>
                        <w:rPr>
                          <w:rFonts w:ascii="Lucida Console" w:hAnsi="Lucida Console"/>
                          <w:sz w:val="12"/>
                        </w:rPr>
                      </w:pPr>
                      <w:r w:rsidRPr="00644BC8">
                        <w:rPr>
                          <w:rFonts w:ascii="Lucida Console" w:hAnsi="Lucida Console"/>
                          <w:sz w:val="12"/>
                        </w:rPr>
                        <w:t xml:space="preserve">    if edtScore.GetTextLen &gt; 0 then</w:t>
                      </w:r>
                    </w:p>
                    <w:p w14:paraId="56A8EA76" w14:textId="3E31D028" w:rsidR="000C1E50" w:rsidRPr="00644BC8" w:rsidRDefault="000C1E50" w:rsidP="00644BC8">
                      <w:pPr>
                        <w:rPr>
                          <w:rFonts w:ascii="Lucida Console" w:hAnsi="Lucida Console"/>
                          <w:sz w:val="12"/>
                        </w:rPr>
                      </w:pPr>
                      <w:r w:rsidRPr="00644BC8">
                        <w:rPr>
                          <w:rFonts w:ascii="Lucida Console" w:hAnsi="Lucida Console"/>
                          <w:sz w:val="12"/>
                        </w:rPr>
                        <w:t xml:space="preserve">      adotblUsers['Score'] := strtoint(edtScore.Text)</w:t>
                      </w:r>
                    </w:p>
                    <w:p w14:paraId="2937938D" w14:textId="068DAEC2" w:rsidR="000C1E50" w:rsidRPr="00644BC8" w:rsidRDefault="000C1E50" w:rsidP="00644BC8">
                      <w:pPr>
                        <w:rPr>
                          <w:rFonts w:ascii="Lucida Console" w:hAnsi="Lucida Console"/>
                          <w:sz w:val="12"/>
                        </w:rPr>
                      </w:pPr>
                      <w:r w:rsidRPr="00644BC8">
                        <w:rPr>
                          <w:rFonts w:ascii="Lucida Console" w:hAnsi="Lucida Console"/>
                          <w:sz w:val="12"/>
                        </w:rPr>
                        <w:t xml:space="preserve">    else</w:t>
                      </w:r>
                    </w:p>
                    <w:p w14:paraId="5424442A" w14:textId="3F99F6EE" w:rsidR="000C1E50" w:rsidRPr="00644BC8" w:rsidRDefault="000C1E50" w:rsidP="00644BC8">
                      <w:pPr>
                        <w:rPr>
                          <w:rFonts w:ascii="Lucida Console" w:hAnsi="Lucida Console"/>
                          <w:sz w:val="12"/>
                        </w:rPr>
                      </w:pPr>
                      <w:r w:rsidRPr="00644BC8">
                        <w:rPr>
                          <w:rFonts w:ascii="Lucida Console" w:hAnsi="Lucida Console"/>
                          <w:sz w:val="12"/>
                        </w:rPr>
                        <w:t xml:space="preserve">      adotblUsers['Score'] := 0;</w:t>
                      </w:r>
                    </w:p>
                    <w:p w14:paraId="0E57E517" w14:textId="543DB0BB" w:rsidR="000C1E50" w:rsidRPr="00644BC8" w:rsidRDefault="000C1E50" w:rsidP="00644BC8">
                      <w:pPr>
                        <w:rPr>
                          <w:rFonts w:ascii="Lucida Console" w:hAnsi="Lucida Console"/>
                          <w:sz w:val="12"/>
                        </w:rPr>
                      </w:pPr>
                      <w:r w:rsidRPr="00644BC8">
                        <w:rPr>
                          <w:rFonts w:ascii="Lucida Console" w:hAnsi="Lucida Console"/>
                          <w:sz w:val="12"/>
                        </w:rPr>
                        <w:t xml:space="preserve">    if edtDailyStreak.GetTextLen &gt; 0 then</w:t>
                      </w:r>
                    </w:p>
                    <w:p w14:paraId="5CFC510F" w14:textId="08F2B6D0" w:rsidR="000C1E50" w:rsidRPr="00644BC8" w:rsidRDefault="000C1E50" w:rsidP="00644BC8">
                      <w:pPr>
                        <w:rPr>
                          <w:rFonts w:ascii="Lucida Console" w:hAnsi="Lucida Console"/>
                          <w:sz w:val="12"/>
                        </w:rPr>
                      </w:pPr>
                      <w:r w:rsidRPr="00644BC8">
                        <w:rPr>
                          <w:rFonts w:ascii="Lucida Console" w:hAnsi="Lucida Console"/>
                          <w:sz w:val="12"/>
                        </w:rPr>
                        <w:t xml:space="preserve">      adotblUsers['DailyStreak'] := strtoint(edtDailyStreak.Text)</w:t>
                      </w:r>
                    </w:p>
                    <w:p w14:paraId="56BEA502" w14:textId="7EDBF0BB" w:rsidR="000C1E50" w:rsidRPr="00644BC8" w:rsidRDefault="000C1E50" w:rsidP="00644BC8">
                      <w:pPr>
                        <w:rPr>
                          <w:rFonts w:ascii="Lucida Console" w:hAnsi="Lucida Console"/>
                          <w:sz w:val="12"/>
                        </w:rPr>
                      </w:pPr>
                      <w:r w:rsidRPr="00644BC8">
                        <w:rPr>
                          <w:rFonts w:ascii="Lucida Console" w:hAnsi="Lucida Console"/>
                          <w:sz w:val="12"/>
                        </w:rPr>
                        <w:t xml:space="preserve">    else</w:t>
                      </w:r>
                    </w:p>
                    <w:p w14:paraId="6ACD2187" w14:textId="1AF62BE1" w:rsidR="000C1E50" w:rsidRPr="00644BC8" w:rsidRDefault="000C1E50" w:rsidP="00644BC8">
                      <w:pPr>
                        <w:rPr>
                          <w:rFonts w:ascii="Lucida Console" w:hAnsi="Lucida Console"/>
                          <w:sz w:val="12"/>
                        </w:rPr>
                      </w:pPr>
                      <w:r w:rsidRPr="00644BC8">
                        <w:rPr>
                          <w:rFonts w:ascii="Lucida Console" w:hAnsi="Lucida Console"/>
                          <w:sz w:val="12"/>
                        </w:rPr>
                        <w:t xml:space="preserve">      adotblUsers['DailyStreak'] := 0;</w:t>
                      </w:r>
                    </w:p>
                    <w:p w14:paraId="5A8C3625" w14:textId="5CFA503A" w:rsidR="000C1E50" w:rsidRPr="00644BC8" w:rsidRDefault="000C1E50" w:rsidP="00644BC8">
                      <w:pPr>
                        <w:rPr>
                          <w:rFonts w:ascii="Lucida Console" w:hAnsi="Lucida Console"/>
                          <w:sz w:val="12"/>
                        </w:rPr>
                      </w:pPr>
                      <w:r w:rsidRPr="00644BC8">
                        <w:rPr>
                          <w:rFonts w:ascii="Lucida Console" w:hAnsi="Lucida Console"/>
                          <w:sz w:val="12"/>
                        </w:rPr>
                        <w:t xml:space="preserve">    adotblUsers['ProfilePicture'] := inttostr(CurrentPic) + '.png';</w:t>
                      </w:r>
                    </w:p>
                    <w:p w14:paraId="50061E41" w14:textId="26BDB8C7" w:rsidR="000C1E50" w:rsidRPr="00644BC8" w:rsidRDefault="000C1E50" w:rsidP="00644BC8">
                      <w:pPr>
                        <w:rPr>
                          <w:rFonts w:ascii="Lucida Console" w:hAnsi="Lucida Console"/>
                          <w:sz w:val="12"/>
                        </w:rPr>
                      </w:pPr>
                      <w:r w:rsidRPr="00644BC8">
                        <w:rPr>
                          <w:rFonts w:ascii="Lucida Console" w:hAnsi="Lucida Console"/>
                          <w:sz w:val="12"/>
                        </w:rPr>
                        <w:t xml:space="preserve">    if ckbxAdmin.Checked then</w:t>
                      </w:r>
                    </w:p>
                    <w:p w14:paraId="15C38446" w14:textId="101EFE19" w:rsidR="000C1E50" w:rsidRPr="00644BC8" w:rsidRDefault="000C1E50" w:rsidP="00644BC8">
                      <w:pPr>
                        <w:rPr>
                          <w:rFonts w:ascii="Lucida Console" w:hAnsi="Lucida Console"/>
                          <w:sz w:val="12"/>
                        </w:rPr>
                      </w:pPr>
                      <w:r w:rsidRPr="00644BC8">
                        <w:rPr>
                          <w:rFonts w:ascii="Lucida Console" w:hAnsi="Lucida Console"/>
                          <w:sz w:val="12"/>
                        </w:rPr>
                        <w:t xml:space="preserve">      adotblUsers['AdminRights'] := 1</w:t>
                      </w:r>
                    </w:p>
                    <w:p w14:paraId="08B6310C" w14:textId="7080ADFA" w:rsidR="000C1E50" w:rsidRPr="00644BC8" w:rsidRDefault="000C1E50" w:rsidP="00644BC8">
                      <w:pPr>
                        <w:rPr>
                          <w:rFonts w:ascii="Lucida Console" w:hAnsi="Lucida Console"/>
                          <w:sz w:val="12"/>
                        </w:rPr>
                      </w:pPr>
                      <w:r w:rsidRPr="00644BC8">
                        <w:rPr>
                          <w:rFonts w:ascii="Lucida Console" w:hAnsi="Lucida Console"/>
                          <w:sz w:val="12"/>
                        </w:rPr>
                        <w:t xml:space="preserve">    else</w:t>
                      </w:r>
                    </w:p>
                    <w:p w14:paraId="50845500" w14:textId="5E586FC2" w:rsidR="000C1E50" w:rsidRPr="00644BC8" w:rsidRDefault="000C1E50" w:rsidP="00644BC8">
                      <w:pPr>
                        <w:rPr>
                          <w:rFonts w:ascii="Lucida Console" w:hAnsi="Lucida Console"/>
                          <w:sz w:val="12"/>
                        </w:rPr>
                      </w:pPr>
                      <w:r w:rsidRPr="00644BC8">
                        <w:rPr>
                          <w:rFonts w:ascii="Lucida Console" w:hAnsi="Lucida Console"/>
                          <w:sz w:val="12"/>
                        </w:rPr>
                        <w:t xml:space="preserve">      adotblUsers['AdminRights'] := 0;</w:t>
                      </w:r>
                    </w:p>
                    <w:p w14:paraId="7FBDD150" w14:textId="62366727" w:rsidR="000C1E50" w:rsidRPr="00644BC8" w:rsidRDefault="000C1E50" w:rsidP="00644BC8">
                      <w:pPr>
                        <w:rPr>
                          <w:rFonts w:ascii="Lucida Console" w:hAnsi="Lucida Console"/>
                          <w:sz w:val="12"/>
                        </w:rPr>
                      </w:pPr>
                      <w:r w:rsidRPr="00644BC8">
                        <w:rPr>
                          <w:rFonts w:ascii="Lucida Console" w:hAnsi="Lucida Console"/>
                          <w:sz w:val="12"/>
                        </w:rPr>
                        <w:t xml:space="preserve">    adotblUsers['EMail'] := edtEmailPre.Text + '@' + edtEmailSuf.Text +</w:t>
                      </w:r>
                    </w:p>
                    <w:p w14:paraId="3013F4FB" w14:textId="5C49E1BF" w:rsidR="000C1E50" w:rsidRPr="00644BC8" w:rsidRDefault="000C1E50" w:rsidP="00644BC8">
                      <w:pPr>
                        <w:rPr>
                          <w:rFonts w:ascii="Lucida Console" w:hAnsi="Lucida Console"/>
                          <w:sz w:val="12"/>
                        </w:rPr>
                      </w:pPr>
                      <w:r w:rsidRPr="00644BC8">
                        <w:rPr>
                          <w:rFonts w:ascii="Lucida Console" w:hAnsi="Lucida Console"/>
                          <w:sz w:val="12"/>
                        </w:rPr>
                        <w:t xml:space="preserve">      cbEmail.Text;</w:t>
                      </w:r>
                    </w:p>
                    <w:p w14:paraId="08AA1209" w14:textId="6AB7562D" w:rsidR="000C1E50" w:rsidRPr="00644BC8" w:rsidRDefault="000C1E50" w:rsidP="00644BC8">
                      <w:pPr>
                        <w:rPr>
                          <w:rFonts w:ascii="Lucida Console" w:hAnsi="Lucida Console"/>
                          <w:sz w:val="12"/>
                        </w:rPr>
                      </w:pPr>
                      <w:r w:rsidRPr="00644BC8">
                        <w:rPr>
                          <w:rFonts w:ascii="Lucida Console" w:hAnsi="Lucida Console"/>
                          <w:sz w:val="12"/>
                        </w:rPr>
                        <w:t xml:space="preserve">      </w:t>
                      </w:r>
                    </w:p>
                    <w:p w14:paraId="24928CEB" w14:textId="77777777" w:rsidR="000C1E50" w:rsidRPr="003F126B" w:rsidRDefault="000C1E50" w:rsidP="00644BC8">
                      <w:pPr>
                        <w:rPr>
                          <w:rFonts w:ascii="Lucida Console" w:hAnsi="Lucida Console"/>
                          <w:color w:val="FF0000"/>
                          <w:sz w:val="12"/>
                        </w:rPr>
                      </w:pPr>
                      <w:r w:rsidRPr="003F126B">
                        <w:rPr>
                          <w:rFonts w:ascii="Lucida Console" w:hAnsi="Lucida Console"/>
                          <w:color w:val="FF0000"/>
                          <w:sz w:val="12"/>
                        </w:rPr>
                        <w:t>(..)</w:t>
                      </w:r>
                    </w:p>
                    <w:p w14:paraId="6A559292" w14:textId="2971D2C2" w:rsidR="000C1E50" w:rsidRPr="00644BC8" w:rsidRDefault="000C1E50" w:rsidP="00644BC8">
                      <w:pPr>
                        <w:rPr>
                          <w:rFonts w:ascii="Lucida Console" w:hAnsi="Lucida Console"/>
                          <w:sz w:val="12"/>
                        </w:rPr>
                      </w:pPr>
                    </w:p>
                  </w:txbxContent>
                </v:textbox>
                <w10:wrap type="tight" anchorx="margin"/>
              </v:shape>
            </w:pict>
          </mc:Fallback>
        </mc:AlternateContent>
      </w:r>
      <w:r w:rsidR="003F126B">
        <w:t>This long section of code is responsible for validating all the inputs. These ‘if’ statements work around the central ‘Error’ boolean variable. If the input validation is incorrect for at least one input then error will return true. All inputs must be inputted correctly to proceed. When an error is encountered, the corresponding error label is shown to the admin to inform them of their mistake and the mouse cursor is set to that position.</w:t>
      </w:r>
    </w:p>
    <w:p w14:paraId="299AEAB5" w14:textId="6712BBA7" w:rsidR="003F126B" w:rsidRDefault="00644BC8" w:rsidP="008241F0">
      <w:r>
        <w:rPr>
          <w:noProof/>
          <w:lang w:eastAsia="en-GB"/>
        </w:rPr>
        <mc:AlternateContent>
          <mc:Choice Requires="wps">
            <w:drawing>
              <wp:anchor distT="0" distB="0" distL="114300" distR="114300" simplePos="0" relativeHeight="251754496" behindDoc="1" locked="0" layoutInCell="1" allowOverlap="1" wp14:anchorId="51FBCBC6" wp14:editId="5EDDB4C6">
                <wp:simplePos x="0" y="0"/>
                <wp:positionH relativeFrom="margin">
                  <wp:align>left</wp:align>
                </wp:positionH>
                <wp:positionV relativeFrom="paragraph">
                  <wp:posOffset>1188085</wp:posOffset>
                </wp:positionV>
                <wp:extent cx="5486400" cy="2362200"/>
                <wp:effectExtent l="0" t="0" r="19050" b="19050"/>
                <wp:wrapTight wrapText="bothSides">
                  <wp:wrapPolygon edited="0">
                    <wp:start x="0" y="0"/>
                    <wp:lineTo x="0" y="21600"/>
                    <wp:lineTo x="21600" y="21600"/>
                    <wp:lineTo x="21600" y="0"/>
                    <wp:lineTo x="0" y="0"/>
                  </wp:wrapPolygon>
                </wp:wrapTight>
                <wp:docPr id="59" name="Text Box 59"/>
                <wp:cNvGraphicFramePr/>
                <a:graphic xmlns:a="http://schemas.openxmlformats.org/drawingml/2006/main">
                  <a:graphicData uri="http://schemas.microsoft.com/office/word/2010/wordprocessingShape">
                    <wps:wsp>
                      <wps:cNvSpPr txBox="1"/>
                      <wps:spPr>
                        <a:xfrm>
                          <a:off x="0" y="0"/>
                          <a:ext cx="5486400" cy="2362200"/>
                        </a:xfrm>
                        <a:prstGeom prst="rect">
                          <a:avLst/>
                        </a:prstGeom>
                        <a:solidFill>
                          <a:schemeClr val="lt1"/>
                        </a:solidFill>
                        <a:ln w="6350">
                          <a:solidFill>
                            <a:prstClr val="black"/>
                          </a:solidFill>
                        </a:ln>
                      </wps:spPr>
                      <wps:txbx>
                        <w:txbxContent>
                          <w:p w14:paraId="1748D420" w14:textId="40DEA64B" w:rsidR="000C1E50" w:rsidRPr="00644BC8" w:rsidRDefault="000C1E50" w:rsidP="00644BC8">
                            <w:pPr>
                              <w:rPr>
                                <w:rFonts w:ascii="Lucida Console" w:hAnsi="Lucida Console"/>
                                <w:color w:val="FF0000"/>
                                <w:sz w:val="12"/>
                              </w:rPr>
                            </w:pPr>
                            <w:r w:rsidRPr="003F126B">
                              <w:rPr>
                                <w:rFonts w:ascii="Lucida Console" w:hAnsi="Lucida Console"/>
                                <w:color w:val="FF0000"/>
                                <w:sz w:val="12"/>
                              </w:rPr>
                              <w:t>(..)</w:t>
                            </w:r>
                          </w:p>
                          <w:p w14:paraId="3D128DD7" w14:textId="2561DEA0" w:rsidR="000C1E50" w:rsidRPr="00644BC8" w:rsidRDefault="000C1E50" w:rsidP="00644BC8">
                            <w:pPr>
                              <w:rPr>
                                <w:rFonts w:ascii="Lucida Console" w:hAnsi="Lucida Console"/>
                                <w:sz w:val="12"/>
                              </w:rPr>
                            </w:pPr>
                            <w:r>
                              <w:rPr>
                                <w:rFonts w:ascii="Lucida Console" w:hAnsi="Lucida Console"/>
                                <w:sz w:val="12"/>
                              </w:rPr>
                              <w:t xml:space="preserve">  </w:t>
                            </w:r>
                            <w:r w:rsidRPr="00644BC8">
                              <w:rPr>
                                <w:rFonts w:ascii="Lucida Console" w:hAnsi="Lucida Console"/>
                                <w:sz w:val="12"/>
                              </w:rPr>
                              <w:t>// Repeatedly present input box until a valid school year is entered</w:t>
                            </w:r>
                          </w:p>
                          <w:p w14:paraId="0BD85883" w14:textId="269A0458" w:rsidR="000C1E50" w:rsidRPr="00644BC8" w:rsidRDefault="000C1E50" w:rsidP="00644BC8">
                            <w:pPr>
                              <w:rPr>
                                <w:rFonts w:ascii="Lucida Console" w:hAnsi="Lucida Console"/>
                                <w:sz w:val="12"/>
                              </w:rPr>
                            </w:pPr>
                            <w:r>
                              <w:rPr>
                                <w:rFonts w:ascii="Lucida Console" w:hAnsi="Lucida Console"/>
                                <w:sz w:val="12"/>
                              </w:rPr>
                              <w:t xml:space="preserve">  </w:t>
                            </w:r>
                            <w:r w:rsidRPr="00644BC8">
                              <w:rPr>
                                <w:rFonts w:ascii="Lucida Console" w:hAnsi="Lucida Console"/>
                                <w:sz w:val="12"/>
                              </w:rPr>
                              <w:t>// This completes levels that are below the user's current level of knowledge</w:t>
                            </w:r>
                          </w:p>
                          <w:p w14:paraId="05C8402F" w14:textId="04B7BB6E" w:rsidR="000C1E50" w:rsidRPr="00644BC8" w:rsidRDefault="000C1E50" w:rsidP="00644BC8">
                            <w:pPr>
                              <w:rPr>
                                <w:rFonts w:ascii="Lucida Console" w:hAnsi="Lucida Console"/>
                                <w:sz w:val="12"/>
                              </w:rPr>
                            </w:pPr>
                            <w:r w:rsidRPr="00644BC8">
                              <w:rPr>
                                <w:rFonts w:ascii="Lucida Console" w:hAnsi="Lucida Console"/>
                                <w:sz w:val="12"/>
                              </w:rPr>
                              <w:t xml:space="preserve">  repeat</w:t>
                            </w:r>
                          </w:p>
                          <w:p w14:paraId="6E52ED17" w14:textId="20F92C97" w:rsidR="000C1E50" w:rsidRPr="00644BC8" w:rsidRDefault="000C1E50" w:rsidP="00644BC8">
                            <w:pPr>
                              <w:rPr>
                                <w:rFonts w:ascii="Lucida Console" w:hAnsi="Lucida Console"/>
                                <w:sz w:val="12"/>
                              </w:rPr>
                            </w:pPr>
                            <w:r w:rsidRPr="00644BC8">
                              <w:rPr>
                                <w:rFonts w:ascii="Lucida Console" w:hAnsi="Lucida Console"/>
                                <w:sz w:val="12"/>
                              </w:rPr>
                              <w:t xml:space="preserve">    repeat</w:t>
                            </w:r>
                          </w:p>
                          <w:p w14:paraId="7E5E7706" w14:textId="697AB1BB" w:rsidR="000C1E50" w:rsidRPr="00644BC8" w:rsidRDefault="000C1E50" w:rsidP="00644BC8">
                            <w:pPr>
                              <w:rPr>
                                <w:rFonts w:ascii="Lucida Console" w:hAnsi="Lucida Console"/>
                                <w:sz w:val="12"/>
                              </w:rPr>
                            </w:pPr>
                            <w:r w:rsidRPr="00644BC8">
                              <w:rPr>
                                <w:rFonts w:ascii="Lucida Console" w:hAnsi="Lucida Console"/>
                                <w:sz w:val="12"/>
                              </w:rPr>
                              <w:t xml:space="preserve">      vStr := InputBox('User Info',</w:t>
                            </w:r>
                          </w:p>
                          <w:p w14:paraId="09092223" w14:textId="790C78EC" w:rsidR="000C1E50" w:rsidRPr="00644BC8" w:rsidRDefault="000C1E50" w:rsidP="00644BC8">
                            <w:pPr>
                              <w:rPr>
                                <w:rFonts w:ascii="Lucida Console" w:hAnsi="Lucida Console"/>
                                <w:sz w:val="12"/>
                              </w:rPr>
                            </w:pPr>
                            <w:r w:rsidRPr="00644BC8">
                              <w:rPr>
                                <w:rFonts w:ascii="Lucida Console" w:hAnsi="Lucida Console"/>
                                <w:sz w:val="12"/>
                              </w:rPr>
                              <w:t xml:space="preserve">        'Enter the school year the user is currently attending (0 for reception, max year 5):',</w:t>
                            </w:r>
                          </w:p>
                          <w:p w14:paraId="3E6F3D0E" w14:textId="6C1513AB" w:rsidR="000C1E50" w:rsidRPr="00644BC8" w:rsidRDefault="000C1E50" w:rsidP="00644BC8">
                            <w:pPr>
                              <w:rPr>
                                <w:rFonts w:ascii="Lucida Console" w:hAnsi="Lucida Console"/>
                                <w:sz w:val="12"/>
                              </w:rPr>
                            </w:pPr>
                            <w:r w:rsidRPr="00644BC8">
                              <w:rPr>
                                <w:rFonts w:ascii="Lucida Console" w:hAnsi="Lucida Console"/>
                                <w:sz w:val="12"/>
                              </w:rPr>
                              <w:t xml:space="preserve">        '0');</w:t>
                            </w:r>
                          </w:p>
                          <w:p w14:paraId="4C861F99" w14:textId="431548F1" w:rsidR="000C1E50" w:rsidRPr="00644BC8" w:rsidRDefault="000C1E50" w:rsidP="00644BC8">
                            <w:pPr>
                              <w:rPr>
                                <w:rFonts w:ascii="Lucida Console" w:hAnsi="Lucida Console"/>
                                <w:sz w:val="12"/>
                              </w:rPr>
                            </w:pPr>
                            <w:r w:rsidRPr="00644BC8">
                              <w:rPr>
                                <w:rFonts w:ascii="Lucida Console" w:hAnsi="Lucida Console"/>
                                <w:sz w:val="12"/>
                              </w:rPr>
                              <w:t xml:space="preserve">    until TryStrToInt(vStr, vInt);</w:t>
                            </w:r>
                          </w:p>
                          <w:p w14:paraId="5076FE6F" w14:textId="297B024A" w:rsidR="000C1E50" w:rsidRPr="00644BC8" w:rsidRDefault="000C1E50" w:rsidP="00644BC8">
                            <w:pPr>
                              <w:rPr>
                                <w:rFonts w:ascii="Lucida Console" w:hAnsi="Lucida Console"/>
                                <w:sz w:val="12"/>
                              </w:rPr>
                            </w:pPr>
                            <w:r w:rsidRPr="00644BC8">
                              <w:rPr>
                                <w:rFonts w:ascii="Lucida Console" w:hAnsi="Lucida Console"/>
                                <w:sz w:val="12"/>
                              </w:rPr>
                              <w:t xml:space="preserve">  until (vInt &gt;= 0) and (vInt &lt;= 5);</w:t>
                            </w:r>
                          </w:p>
                          <w:p w14:paraId="000BB79A" w14:textId="2764C8A9" w:rsidR="000C1E50" w:rsidRPr="00644BC8" w:rsidRDefault="000C1E50" w:rsidP="00644BC8">
                            <w:pPr>
                              <w:rPr>
                                <w:rFonts w:ascii="Lucida Console" w:hAnsi="Lucida Console"/>
                                <w:sz w:val="12"/>
                              </w:rPr>
                            </w:pPr>
                            <w:r w:rsidRPr="00644BC8">
                              <w:rPr>
                                <w:rFonts w:ascii="Lucida Console" w:hAnsi="Lucida Console"/>
                                <w:sz w:val="12"/>
                              </w:rPr>
                              <w:t xml:space="preserve">  // Set user progress to default (0 for each level)</w:t>
                            </w:r>
                          </w:p>
                          <w:p w14:paraId="5C8F492A" w14:textId="00E1EE41" w:rsidR="000C1E50" w:rsidRPr="00644BC8" w:rsidRDefault="000C1E50" w:rsidP="00644BC8">
                            <w:pPr>
                              <w:rPr>
                                <w:rFonts w:ascii="Lucida Console" w:hAnsi="Lucida Console"/>
                                <w:sz w:val="12"/>
                              </w:rPr>
                            </w:pPr>
                            <w:r w:rsidRPr="00644BC8">
                              <w:rPr>
                                <w:rFonts w:ascii="Lucida Console" w:hAnsi="Lucida Console"/>
                                <w:sz w:val="12"/>
                              </w:rPr>
                              <w:t xml:space="preserve">  for i := 1 to 12 do</w:t>
                            </w:r>
                          </w:p>
                          <w:p w14:paraId="7FF6AF44" w14:textId="6BC98054" w:rsidR="000C1E50" w:rsidRPr="00644BC8" w:rsidRDefault="000C1E50" w:rsidP="00644BC8">
                            <w:pPr>
                              <w:rPr>
                                <w:rFonts w:ascii="Lucida Console" w:hAnsi="Lucida Console"/>
                                <w:sz w:val="12"/>
                              </w:rPr>
                            </w:pPr>
                            <w:r w:rsidRPr="00644BC8">
                              <w:rPr>
                                <w:rFonts w:ascii="Lucida Console" w:hAnsi="Lucida Console"/>
                                <w:sz w:val="12"/>
                              </w:rPr>
                              <w:t xml:space="preserve">    adotblUsers['Level' + inttostr(i)] := 0;</w:t>
                            </w:r>
                          </w:p>
                          <w:p w14:paraId="35AEB778" w14:textId="5BB029B3" w:rsidR="000C1E50" w:rsidRPr="00644BC8" w:rsidRDefault="000C1E50" w:rsidP="00644BC8">
                            <w:pPr>
                              <w:rPr>
                                <w:rFonts w:ascii="Lucida Console" w:hAnsi="Lucida Console"/>
                                <w:sz w:val="12"/>
                              </w:rPr>
                            </w:pPr>
                            <w:r w:rsidRPr="00644BC8">
                              <w:rPr>
                                <w:rFonts w:ascii="Lucida Console" w:hAnsi="Lucida Console"/>
                                <w:sz w:val="12"/>
                              </w:rPr>
                              <w:t xml:space="preserve">  // Depending on user input, mark levels below their current knowledge as complete</w:t>
                            </w:r>
                          </w:p>
                          <w:p w14:paraId="0AC14280" w14:textId="3B4FFDBB" w:rsidR="000C1E50" w:rsidRPr="00644BC8" w:rsidRDefault="000C1E50" w:rsidP="00644BC8">
                            <w:pPr>
                              <w:rPr>
                                <w:rFonts w:ascii="Lucida Console" w:hAnsi="Lucida Console"/>
                                <w:sz w:val="12"/>
                              </w:rPr>
                            </w:pPr>
                            <w:r w:rsidRPr="00644BC8">
                              <w:rPr>
                                <w:rFonts w:ascii="Lucida Console" w:hAnsi="Lucida Console"/>
                                <w:sz w:val="12"/>
                              </w:rPr>
                              <w:t xml:space="preserve">  for i := 1 to (vInt * 2) do</w:t>
                            </w:r>
                          </w:p>
                          <w:p w14:paraId="3320DC0D" w14:textId="146B5457" w:rsidR="000C1E50" w:rsidRPr="00644BC8" w:rsidRDefault="000C1E50" w:rsidP="00644BC8">
                            <w:pPr>
                              <w:rPr>
                                <w:rFonts w:ascii="Lucida Console" w:hAnsi="Lucida Console"/>
                                <w:sz w:val="12"/>
                              </w:rPr>
                            </w:pPr>
                            <w:r w:rsidRPr="00644BC8">
                              <w:rPr>
                                <w:rFonts w:ascii="Lucida Console" w:hAnsi="Lucida Console"/>
                                <w:sz w:val="12"/>
                              </w:rPr>
                              <w:t xml:space="preserve">    adotblUsers['Level' + inttostr(i)] := LexiconSize[i];</w:t>
                            </w:r>
                          </w:p>
                          <w:p w14:paraId="0EA6B75E" w14:textId="52AE501F" w:rsidR="000C1E50" w:rsidRPr="00644BC8" w:rsidRDefault="000C1E50" w:rsidP="00644BC8">
                            <w:pPr>
                              <w:rPr>
                                <w:rFonts w:ascii="Lucida Console" w:hAnsi="Lucida Console"/>
                                <w:sz w:val="12"/>
                              </w:rPr>
                            </w:pPr>
                            <w:r w:rsidRPr="00644BC8">
                              <w:rPr>
                                <w:rFonts w:ascii="Lucida Console" w:hAnsi="Lucida Console"/>
                                <w:sz w:val="12"/>
                              </w:rPr>
                              <w:t xml:space="preserve">  // Post changes to database and reload</w:t>
                            </w:r>
                          </w:p>
                          <w:p w14:paraId="2CD5400E" w14:textId="1DE546E4" w:rsidR="000C1E50" w:rsidRPr="00644BC8" w:rsidRDefault="000C1E50" w:rsidP="00644BC8">
                            <w:pPr>
                              <w:rPr>
                                <w:rFonts w:ascii="Lucida Console" w:hAnsi="Lucida Console"/>
                                <w:sz w:val="12"/>
                              </w:rPr>
                            </w:pPr>
                            <w:r w:rsidRPr="00644BC8">
                              <w:rPr>
                                <w:rFonts w:ascii="Lucida Console" w:hAnsi="Lucida Console"/>
                                <w:sz w:val="12"/>
                              </w:rPr>
                              <w:t xml:space="preserve">  adotblUsers.Post;</w:t>
                            </w:r>
                          </w:p>
                          <w:p w14:paraId="0C0727B0" w14:textId="1DD8A66F" w:rsidR="000C1E50" w:rsidRPr="00644BC8" w:rsidRDefault="000C1E50" w:rsidP="00644BC8">
                            <w:pPr>
                              <w:rPr>
                                <w:rFonts w:ascii="Lucida Console" w:hAnsi="Lucida Console"/>
                                <w:sz w:val="12"/>
                              </w:rPr>
                            </w:pPr>
                            <w:r w:rsidRPr="00644BC8">
                              <w:rPr>
                                <w:rFonts w:ascii="Lucida Console" w:hAnsi="Lucida Console"/>
                                <w:sz w:val="12"/>
                              </w:rPr>
                              <w:t xml:space="preserve">  adotblUsers.Refresh;</w:t>
                            </w:r>
                          </w:p>
                          <w:p w14:paraId="098A532C" w14:textId="52B3EC8A" w:rsidR="000C1E50" w:rsidRPr="00644BC8" w:rsidRDefault="000C1E50" w:rsidP="00644BC8">
                            <w:pPr>
                              <w:rPr>
                                <w:rFonts w:ascii="Lucida Console" w:hAnsi="Lucida Console"/>
                                <w:sz w:val="12"/>
                              </w:rPr>
                            </w:pPr>
                            <w:r w:rsidRPr="00644BC8">
                              <w:rPr>
                                <w:rFonts w:ascii="Lucida Console" w:hAnsi="Lucida Console"/>
                                <w:sz w:val="12"/>
                              </w:rPr>
                              <w:t xml:space="preserve">  // Inform admin that the user has been successfully added (not an error)</w:t>
                            </w:r>
                          </w:p>
                          <w:p w14:paraId="1AA5765C" w14:textId="21EC8DC5" w:rsidR="000C1E50" w:rsidRPr="00644BC8" w:rsidRDefault="000C1E50" w:rsidP="00644BC8">
                            <w:pPr>
                              <w:rPr>
                                <w:rFonts w:ascii="Lucida Console" w:hAnsi="Lucida Console"/>
                                <w:sz w:val="12"/>
                              </w:rPr>
                            </w:pPr>
                            <w:r w:rsidRPr="00644BC8">
                              <w:rPr>
                                <w:rFonts w:ascii="Lucida Console" w:hAnsi="Lucida Console"/>
                                <w:sz w:val="12"/>
                              </w:rPr>
                              <w:t xml:space="preserve">  setglobalerrorcode('addusernotification.txt');</w:t>
                            </w:r>
                          </w:p>
                          <w:p w14:paraId="58BA63D0" w14:textId="6929E55F" w:rsidR="000C1E50" w:rsidRPr="00644BC8" w:rsidRDefault="000C1E50" w:rsidP="00644BC8">
                            <w:pPr>
                              <w:rPr>
                                <w:rFonts w:ascii="Lucida Console" w:hAnsi="Lucida Console"/>
                                <w:sz w:val="12"/>
                              </w:rPr>
                            </w:pPr>
                            <w:r w:rsidRPr="00644BC8">
                              <w:rPr>
                                <w:rFonts w:ascii="Lucida Console" w:hAnsi="Lucida Console"/>
                                <w:sz w:val="12"/>
                              </w:rPr>
                              <w:t xml:space="preserve">  frmError.Show;</w:t>
                            </w:r>
                          </w:p>
                          <w:p w14:paraId="01940BD7" w14:textId="2D05023D" w:rsidR="000C1E50" w:rsidRPr="00644BC8" w:rsidRDefault="000C1E50" w:rsidP="00644BC8">
                            <w:pPr>
                              <w:rPr>
                                <w:rFonts w:ascii="Lucida Console" w:hAnsi="Lucida Console"/>
                                <w:sz w:val="12"/>
                              </w:rPr>
                            </w:pPr>
                            <w:r w:rsidRPr="00644BC8">
                              <w:rPr>
                                <w:rFonts w:ascii="Lucida Console" w:hAnsi="Lucida Console"/>
                                <w:sz w:val="12"/>
                              </w:rPr>
                              <w:t xml:space="preserve">  ClearForms;</w:t>
                            </w:r>
                          </w:p>
                          <w:p w14:paraId="2796F273" w14:textId="40AFF8DF" w:rsidR="000C1E50" w:rsidRPr="00644BC8" w:rsidRDefault="000C1E50" w:rsidP="00644BC8">
                            <w:pPr>
                              <w:rPr>
                                <w:rFonts w:ascii="Lucida Console" w:hAnsi="Lucida Console"/>
                                <w:sz w:val="12"/>
                              </w:rPr>
                            </w:pPr>
                            <w:r w:rsidRPr="00644BC8">
                              <w:rPr>
                                <w:rFonts w:ascii="Lucida Console" w:hAnsi="Lucida Console"/>
                                <w:sz w:val="12"/>
                              </w:rPr>
                              <w:t>end</w:t>
                            </w:r>
                          </w:p>
                          <w:p w14:paraId="64DFFA39" w14:textId="3E2675D0" w:rsidR="000C1E50" w:rsidRPr="00644BC8" w:rsidRDefault="000C1E50" w:rsidP="00644BC8">
                            <w:pPr>
                              <w:rPr>
                                <w:rFonts w:ascii="Lucida Console" w:hAnsi="Lucida Console"/>
                                <w:sz w:val="12"/>
                              </w:rPr>
                            </w:pPr>
                            <w:r w:rsidRPr="00644BC8">
                              <w:rPr>
                                <w:rFonts w:ascii="Lucida Console" w:hAnsi="Lucida Console"/>
                                <w:sz w:val="12"/>
                              </w:rPr>
                              <w:t>else</w:t>
                            </w:r>
                          </w:p>
                          <w:p w14:paraId="7F8F36E1" w14:textId="1ABC8786" w:rsidR="000C1E50" w:rsidRPr="00644BC8" w:rsidRDefault="000C1E50" w:rsidP="00644BC8">
                            <w:pPr>
                              <w:rPr>
                                <w:rFonts w:ascii="Lucida Console" w:hAnsi="Lucida Console"/>
                                <w:sz w:val="12"/>
                              </w:rPr>
                            </w:pPr>
                            <w:r w:rsidRPr="00644BC8">
                              <w:rPr>
                                <w:rFonts w:ascii="Lucida Console" w:hAnsi="Lucida Console"/>
                                <w:sz w:val="12"/>
                              </w:rPr>
                              <w:t>begin</w:t>
                            </w:r>
                          </w:p>
                          <w:p w14:paraId="343959EA" w14:textId="01934CD8" w:rsidR="000C1E50" w:rsidRPr="00644BC8" w:rsidRDefault="000C1E50" w:rsidP="00644BC8">
                            <w:pPr>
                              <w:rPr>
                                <w:rFonts w:ascii="Lucida Console" w:hAnsi="Lucida Console"/>
                                <w:sz w:val="12"/>
                              </w:rPr>
                            </w:pPr>
                            <w:r w:rsidRPr="00644BC8">
                              <w:rPr>
                                <w:rFonts w:ascii="Lucida Console" w:hAnsi="Lucida Console"/>
                                <w:sz w:val="12"/>
                              </w:rPr>
                              <w:t xml:space="preserve">  setglobalerrorcode('addusernametakenerror.txt');</w:t>
                            </w:r>
                          </w:p>
                          <w:p w14:paraId="173B295F" w14:textId="61B1881C" w:rsidR="000C1E50" w:rsidRPr="00644BC8" w:rsidRDefault="000C1E50" w:rsidP="00644BC8">
                            <w:pPr>
                              <w:rPr>
                                <w:rFonts w:ascii="Lucida Console" w:hAnsi="Lucida Console"/>
                                <w:sz w:val="12"/>
                              </w:rPr>
                            </w:pPr>
                            <w:r w:rsidRPr="00644BC8">
                              <w:rPr>
                                <w:rFonts w:ascii="Lucida Console" w:hAnsi="Lucida Console"/>
                                <w:sz w:val="12"/>
                              </w:rPr>
                              <w:t xml:space="preserve">  frmError.Show;</w:t>
                            </w:r>
                          </w:p>
                          <w:p w14:paraId="21CD0C70" w14:textId="32DAEBAE" w:rsidR="000C1E50" w:rsidRPr="00644BC8" w:rsidRDefault="000C1E50" w:rsidP="00644BC8">
                            <w:pPr>
                              <w:rPr>
                                <w:rFonts w:ascii="Lucida Console" w:hAnsi="Lucida Console"/>
                                <w:sz w:val="12"/>
                              </w:rPr>
                            </w:pPr>
                            <w:r w:rsidRPr="00644BC8">
                              <w:rPr>
                                <w:rFonts w:ascii="Lucida Console" w:hAnsi="Lucida Console"/>
                                <w:sz w:val="12"/>
                              </w:rPr>
                              <w:t xml:space="preserve">end;      </w:t>
                            </w:r>
                          </w:p>
                          <w:p w14:paraId="5262EC9E" w14:textId="77777777" w:rsidR="000C1E50" w:rsidRPr="00644BC8" w:rsidRDefault="000C1E50" w:rsidP="00644BC8">
                            <w:pPr>
                              <w:rPr>
                                <w:rFonts w:ascii="Lucida Console" w:hAnsi="Lucida Console"/>
                                <w:sz w:val="1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1FBCBC6" id="Text Box 59" o:spid="_x0000_s1053" type="#_x0000_t202" style="position:absolute;margin-left:0;margin-top:93.55pt;width:6in;height:186pt;z-index:-25156198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" fillcolor="white [3201]" strokeweight=".5pt">
                <v:textbox>
                  <w:txbxContent>
                    <w:p w14:paraId="1748D420" w14:textId="40DEA64B" w:rsidR="000C1E50" w:rsidRPr="00644BC8" w:rsidRDefault="000C1E50" w:rsidP="00644BC8">
                      <w:pPr>
                        <w:rPr>
                          <w:rFonts w:ascii="Lucida Console" w:hAnsi="Lucida Console"/>
                          <w:color w:val="FF0000"/>
                          <w:sz w:val="12"/>
                        </w:rPr>
                      </w:pPr>
                      <w:r w:rsidRPr="003F126B">
                        <w:rPr>
                          <w:rFonts w:ascii="Lucida Console" w:hAnsi="Lucida Console"/>
                          <w:color w:val="FF0000"/>
                          <w:sz w:val="12"/>
                        </w:rPr>
                        <w:t>(..)</w:t>
                      </w:r>
                    </w:p>
                    <w:p w14:paraId="3D128DD7" w14:textId="2561DEA0" w:rsidR="000C1E50" w:rsidRPr="00644BC8" w:rsidRDefault="000C1E50" w:rsidP="00644BC8">
                      <w:pPr>
                        <w:rPr>
                          <w:rFonts w:ascii="Lucida Console" w:hAnsi="Lucida Console"/>
                          <w:sz w:val="12"/>
                        </w:rPr>
                      </w:pPr>
                      <w:r>
                        <w:rPr>
                          <w:rFonts w:ascii="Lucida Console" w:hAnsi="Lucida Console"/>
                          <w:sz w:val="12"/>
                        </w:rPr>
                        <w:t xml:space="preserve">  </w:t>
                      </w:r>
                      <w:r w:rsidRPr="00644BC8">
                        <w:rPr>
                          <w:rFonts w:ascii="Lucida Console" w:hAnsi="Lucida Console"/>
                          <w:sz w:val="12"/>
                        </w:rPr>
                        <w:t>// Repeatedly present input box until a valid school year is entered</w:t>
                      </w:r>
                    </w:p>
                    <w:p w14:paraId="0BD85883" w14:textId="269A0458" w:rsidR="000C1E50" w:rsidRPr="00644BC8" w:rsidRDefault="000C1E50" w:rsidP="00644BC8">
                      <w:pPr>
                        <w:rPr>
                          <w:rFonts w:ascii="Lucida Console" w:hAnsi="Lucida Console"/>
                          <w:sz w:val="12"/>
                        </w:rPr>
                      </w:pPr>
                      <w:r>
                        <w:rPr>
                          <w:rFonts w:ascii="Lucida Console" w:hAnsi="Lucida Console"/>
                          <w:sz w:val="12"/>
                        </w:rPr>
                        <w:t xml:space="preserve">  </w:t>
                      </w:r>
                      <w:r w:rsidRPr="00644BC8">
                        <w:rPr>
                          <w:rFonts w:ascii="Lucida Console" w:hAnsi="Lucida Console"/>
                          <w:sz w:val="12"/>
                        </w:rPr>
                        <w:t>// This completes levels that are below the user's current level of knowledge</w:t>
                      </w:r>
                    </w:p>
                    <w:p w14:paraId="05C8402F" w14:textId="04B7BB6E" w:rsidR="000C1E50" w:rsidRPr="00644BC8" w:rsidRDefault="000C1E50" w:rsidP="00644BC8">
                      <w:pPr>
                        <w:rPr>
                          <w:rFonts w:ascii="Lucida Console" w:hAnsi="Lucida Console"/>
                          <w:sz w:val="12"/>
                        </w:rPr>
                      </w:pPr>
                      <w:r w:rsidRPr="00644BC8">
                        <w:rPr>
                          <w:rFonts w:ascii="Lucida Console" w:hAnsi="Lucida Console"/>
                          <w:sz w:val="12"/>
                        </w:rPr>
                        <w:t xml:space="preserve">  repeat</w:t>
                      </w:r>
                    </w:p>
                    <w:p w14:paraId="6E52ED17" w14:textId="20F92C97" w:rsidR="000C1E50" w:rsidRPr="00644BC8" w:rsidRDefault="000C1E50" w:rsidP="00644BC8">
                      <w:pPr>
                        <w:rPr>
                          <w:rFonts w:ascii="Lucida Console" w:hAnsi="Lucida Console"/>
                          <w:sz w:val="12"/>
                        </w:rPr>
                      </w:pPr>
                      <w:r w:rsidRPr="00644BC8">
                        <w:rPr>
                          <w:rFonts w:ascii="Lucida Console" w:hAnsi="Lucida Console"/>
                          <w:sz w:val="12"/>
                        </w:rPr>
                        <w:t xml:space="preserve">    repeat</w:t>
                      </w:r>
                    </w:p>
                    <w:p w14:paraId="7E5E7706" w14:textId="697AB1BB" w:rsidR="000C1E50" w:rsidRPr="00644BC8" w:rsidRDefault="000C1E50" w:rsidP="00644BC8">
                      <w:pPr>
                        <w:rPr>
                          <w:rFonts w:ascii="Lucida Console" w:hAnsi="Lucida Console"/>
                          <w:sz w:val="12"/>
                        </w:rPr>
                      </w:pPr>
                      <w:r w:rsidRPr="00644BC8">
                        <w:rPr>
                          <w:rFonts w:ascii="Lucida Console" w:hAnsi="Lucida Console"/>
                          <w:sz w:val="12"/>
                        </w:rPr>
                        <w:t xml:space="preserve">      vStr := InputBox('User Info',</w:t>
                      </w:r>
                    </w:p>
                    <w:p w14:paraId="09092223" w14:textId="790C78EC" w:rsidR="000C1E50" w:rsidRPr="00644BC8" w:rsidRDefault="000C1E50" w:rsidP="00644BC8">
                      <w:pPr>
                        <w:rPr>
                          <w:rFonts w:ascii="Lucida Console" w:hAnsi="Lucida Console"/>
                          <w:sz w:val="12"/>
                        </w:rPr>
                      </w:pPr>
                      <w:r w:rsidRPr="00644BC8">
                        <w:rPr>
                          <w:rFonts w:ascii="Lucida Console" w:hAnsi="Lucida Console"/>
                          <w:sz w:val="12"/>
                        </w:rPr>
                        <w:t xml:space="preserve">        'Enter the school year the user is currently attending (0 for reception, max year 5):',</w:t>
                      </w:r>
                    </w:p>
                    <w:p w14:paraId="3E6F3D0E" w14:textId="6C1513AB" w:rsidR="000C1E50" w:rsidRPr="00644BC8" w:rsidRDefault="000C1E50" w:rsidP="00644BC8">
                      <w:pPr>
                        <w:rPr>
                          <w:rFonts w:ascii="Lucida Console" w:hAnsi="Lucida Console"/>
                          <w:sz w:val="12"/>
                        </w:rPr>
                      </w:pPr>
                      <w:r w:rsidRPr="00644BC8">
                        <w:rPr>
                          <w:rFonts w:ascii="Lucida Console" w:hAnsi="Lucida Console"/>
                          <w:sz w:val="12"/>
                        </w:rPr>
                        <w:t xml:space="preserve">        '0');</w:t>
                      </w:r>
                    </w:p>
                    <w:p w14:paraId="4C861F99" w14:textId="431548F1" w:rsidR="000C1E50" w:rsidRPr="00644BC8" w:rsidRDefault="000C1E50" w:rsidP="00644BC8">
                      <w:pPr>
                        <w:rPr>
                          <w:rFonts w:ascii="Lucida Console" w:hAnsi="Lucida Console"/>
                          <w:sz w:val="12"/>
                        </w:rPr>
                      </w:pPr>
                      <w:r w:rsidRPr="00644BC8">
                        <w:rPr>
                          <w:rFonts w:ascii="Lucida Console" w:hAnsi="Lucida Console"/>
                          <w:sz w:val="12"/>
                        </w:rPr>
                        <w:t xml:space="preserve">    until TryStrToInt(vStr, vInt);</w:t>
                      </w:r>
                    </w:p>
                    <w:p w14:paraId="5076FE6F" w14:textId="297B024A" w:rsidR="000C1E50" w:rsidRPr="00644BC8" w:rsidRDefault="000C1E50" w:rsidP="00644BC8">
                      <w:pPr>
                        <w:rPr>
                          <w:rFonts w:ascii="Lucida Console" w:hAnsi="Lucida Console"/>
                          <w:sz w:val="12"/>
                        </w:rPr>
                      </w:pPr>
                      <w:r w:rsidRPr="00644BC8">
                        <w:rPr>
                          <w:rFonts w:ascii="Lucida Console" w:hAnsi="Lucida Console"/>
                          <w:sz w:val="12"/>
                        </w:rPr>
                        <w:t xml:space="preserve">  until (vInt &gt;= 0) and (vInt &lt;= 5);</w:t>
                      </w:r>
                    </w:p>
                    <w:p w14:paraId="000BB79A" w14:textId="2764C8A9" w:rsidR="000C1E50" w:rsidRPr="00644BC8" w:rsidRDefault="000C1E50" w:rsidP="00644BC8">
                      <w:pPr>
                        <w:rPr>
                          <w:rFonts w:ascii="Lucida Console" w:hAnsi="Lucida Console"/>
                          <w:sz w:val="12"/>
                        </w:rPr>
                      </w:pPr>
                      <w:r w:rsidRPr="00644BC8">
                        <w:rPr>
                          <w:rFonts w:ascii="Lucida Console" w:hAnsi="Lucida Console"/>
                          <w:sz w:val="12"/>
                        </w:rPr>
                        <w:t xml:space="preserve">  // Set user progress to default (0 for each level)</w:t>
                      </w:r>
                    </w:p>
                    <w:p w14:paraId="5C8F492A" w14:textId="00E1EE41" w:rsidR="000C1E50" w:rsidRPr="00644BC8" w:rsidRDefault="000C1E50" w:rsidP="00644BC8">
                      <w:pPr>
                        <w:rPr>
                          <w:rFonts w:ascii="Lucida Console" w:hAnsi="Lucida Console"/>
                          <w:sz w:val="12"/>
                        </w:rPr>
                      </w:pPr>
                      <w:r w:rsidRPr="00644BC8">
                        <w:rPr>
                          <w:rFonts w:ascii="Lucida Console" w:hAnsi="Lucida Console"/>
                          <w:sz w:val="12"/>
                        </w:rPr>
                        <w:t xml:space="preserve">  for i := 1 to 12 do</w:t>
                      </w:r>
                    </w:p>
                    <w:p w14:paraId="7FF6AF44" w14:textId="6BC98054" w:rsidR="000C1E50" w:rsidRPr="00644BC8" w:rsidRDefault="000C1E50" w:rsidP="00644BC8">
                      <w:pPr>
                        <w:rPr>
                          <w:rFonts w:ascii="Lucida Console" w:hAnsi="Lucida Console"/>
                          <w:sz w:val="12"/>
                        </w:rPr>
                      </w:pPr>
                      <w:r w:rsidRPr="00644BC8">
                        <w:rPr>
                          <w:rFonts w:ascii="Lucida Console" w:hAnsi="Lucida Console"/>
                          <w:sz w:val="12"/>
                        </w:rPr>
                        <w:t xml:space="preserve">    adotblUsers['Level' + inttostr(i)] := 0;</w:t>
                      </w:r>
                    </w:p>
                    <w:p w14:paraId="35AEB778" w14:textId="5BB029B3" w:rsidR="000C1E50" w:rsidRPr="00644BC8" w:rsidRDefault="000C1E50" w:rsidP="00644BC8">
                      <w:pPr>
                        <w:rPr>
                          <w:rFonts w:ascii="Lucida Console" w:hAnsi="Lucida Console"/>
                          <w:sz w:val="12"/>
                        </w:rPr>
                      </w:pPr>
                      <w:r w:rsidRPr="00644BC8">
                        <w:rPr>
                          <w:rFonts w:ascii="Lucida Console" w:hAnsi="Lucida Console"/>
                          <w:sz w:val="12"/>
                        </w:rPr>
                        <w:t xml:space="preserve">  // Depending on user input, mark levels below their current knowledge as complete</w:t>
                      </w:r>
                    </w:p>
                    <w:p w14:paraId="0AC14280" w14:textId="3B4FFDBB" w:rsidR="000C1E50" w:rsidRPr="00644BC8" w:rsidRDefault="000C1E50" w:rsidP="00644BC8">
                      <w:pPr>
                        <w:rPr>
                          <w:rFonts w:ascii="Lucida Console" w:hAnsi="Lucida Console"/>
                          <w:sz w:val="12"/>
                        </w:rPr>
                      </w:pPr>
                      <w:r w:rsidRPr="00644BC8">
                        <w:rPr>
                          <w:rFonts w:ascii="Lucida Console" w:hAnsi="Lucida Console"/>
                          <w:sz w:val="12"/>
                        </w:rPr>
                        <w:t xml:space="preserve">  for i := 1 to (vInt * 2) do</w:t>
                      </w:r>
                    </w:p>
                    <w:p w14:paraId="3320DC0D" w14:textId="146B5457" w:rsidR="000C1E50" w:rsidRPr="00644BC8" w:rsidRDefault="000C1E50" w:rsidP="00644BC8">
                      <w:pPr>
                        <w:rPr>
                          <w:rFonts w:ascii="Lucida Console" w:hAnsi="Lucida Console"/>
                          <w:sz w:val="12"/>
                        </w:rPr>
                      </w:pPr>
                      <w:r w:rsidRPr="00644BC8">
                        <w:rPr>
                          <w:rFonts w:ascii="Lucida Console" w:hAnsi="Lucida Console"/>
                          <w:sz w:val="12"/>
                        </w:rPr>
                        <w:t xml:space="preserve">    adotblUsers['Level' + inttostr(i)] := LexiconSize[i];</w:t>
                      </w:r>
                    </w:p>
                    <w:p w14:paraId="0EA6B75E" w14:textId="52AE501F" w:rsidR="000C1E50" w:rsidRPr="00644BC8" w:rsidRDefault="000C1E50" w:rsidP="00644BC8">
                      <w:pPr>
                        <w:rPr>
                          <w:rFonts w:ascii="Lucida Console" w:hAnsi="Lucida Console"/>
                          <w:sz w:val="12"/>
                        </w:rPr>
                      </w:pPr>
                      <w:r w:rsidRPr="00644BC8">
                        <w:rPr>
                          <w:rFonts w:ascii="Lucida Console" w:hAnsi="Lucida Console"/>
                          <w:sz w:val="12"/>
                        </w:rPr>
                        <w:t xml:space="preserve">  // Post changes to database and reload</w:t>
                      </w:r>
                    </w:p>
                    <w:p w14:paraId="2CD5400E" w14:textId="1DE546E4" w:rsidR="000C1E50" w:rsidRPr="00644BC8" w:rsidRDefault="000C1E50" w:rsidP="00644BC8">
                      <w:pPr>
                        <w:rPr>
                          <w:rFonts w:ascii="Lucida Console" w:hAnsi="Lucida Console"/>
                          <w:sz w:val="12"/>
                        </w:rPr>
                      </w:pPr>
                      <w:r w:rsidRPr="00644BC8">
                        <w:rPr>
                          <w:rFonts w:ascii="Lucida Console" w:hAnsi="Lucida Console"/>
                          <w:sz w:val="12"/>
                        </w:rPr>
                        <w:t xml:space="preserve">  adotblUsers.Post;</w:t>
                      </w:r>
                    </w:p>
                    <w:p w14:paraId="0C0727B0" w14:textId="1DD8A66F" w:rsidR="000C1E50" w:rsidRPr="00644BC8" w:rsidRDefault="000C1E50" w:rsidP="00644BC8">
                      <w:pPr>
                        <w:rPr>
                          <w:rFonts w:ascii="Lucida Console" w:hAnsi="Lucida Console"/>
                          <w:sz w:val="12"/>
                        </w:rPr>
                      </w:pPr>
                      <w:r w:rsidRPr="00644BC8">
                        <w:rPr>
                          <w:rFonts w:ascii="Lucida Console" w:hAnsi="Lucida Console"/>
                          <w:sz w:val="12"/>
                        </w:rPr>
                        <w:t xml:space="preserve">  adotblUsers.Refresh;</w:t>
                      </w:r>
                    </w:p>
                    <w:p w14:paraId="098A532C" w14:textId="52B3EC8A" w:rsidR="000C1E50" w:rsidRPr="00644BC8" w:rsidRDefault="000C1E50" w:rsidP="00644BC8">
                      <w:pPr>
                        <w:rPr>
                          <w:rFonts w:ascii="Lucida Console" w:hAnsi="Lucida Console"/>
                          <w:sz w:val="12"/>
                        </w:rPr>
                      </w:pPr>
                      <w:r w:rsidRPr="00644BC8">
                        <w:rPr>
                          <w:rFonts w:ascii="Lucida Console" w:hAnsi="Lucida Console"/>
                          <w:sz w:val="12"/>
                        </w:rPr>
                        <w:t xml:space="preserve">  // Inform admin that the user has been successfully added (not an error)</w:t>
                      </w:r>
                    </w:p>
                    <w:p w14:paraId="1AA5765C" w14:textId="21EC8DC5" w:rsidR="000C1E50" w:rsidRPr="00644BC8" w:rsidRDefault="000C1E50" w:rsidP="00644BC8">
                      <w:pPr>
                        <w:rPr>
                          <w:rFonts w:ascii="Lucida Console" w:hAnsi="Lucida Console"/>
                          <w:sz w:val="12"/>
                        </w:rPr>
                      </w:pPr>
                      <w:r w:rsidRPr="00644BC8">
                        <w:rPr>
                          <w:rFonts w:ascii="Lucida Console" w:hAnsi="Lucida Console"/>
                          <w:sz w:val="12"/>
                        </w:rPr>
                        <w:t xml:space="preserve">  setglobalerrorcode('addusernotification.txt');</w:t>
                      </w:r>
                    </w:p>
                    <w:p w14:paraId="58BA63D0" w14:textId="6929E55F" w:rsidR="000C1E50" w:rsidRPr="00644BC8" w:rsidRDefault="000C1E50" w:rsidP="00644BC8">
                      <w:pPr>
                        <w:rPr>
                          <w:rFonts w:ascii="Lucida Console" w:hAnsi="Lucida Console"/>
                          <w:sz w:val="12"/>
                        </w:rPr>
                      </w:pPr>
                      <w:r w:rsidRPr="00644BC8">
                        <w:rPr>
                          <w:rFonts w:ascii="Lucida Console" w:hAnsi="Lucida Console"/>
                          <w:sz w:val="12"/>
                        </w:rPr>
                        <w:t xml:space="preserve">  frmError.Show;</w:t>
                      </w:r>
                    </w:p>
                    <w:p w14:paraId="01940BD7" w14:textId="2D05023D" w:rsidR="000C1E50" w:rsidRPr="00644BC8" w:rsidRDefault="000C1E50" w:rsidP="00644BC8">
                      <w:pPr>
                        <w:rPr>
                          <w:rFonts w:ascii="Lucida Console" w:hAnsi="Lucida Console"/>
                          <w:sz w:val="12"/>
                        </w:rPr>
                      </w:pPr>
                      <w:r w:rsidRPr="00644BC8">
                        <w:rPr>
                          <w:rFonts w:ascii="Lucida Console" w:hAnsi="Lucida Console"/>
                          <w:sz w:val="12"/>
                        </w:rPr>
                        <w:t xml:space="preserve">  ClearForms;</w:t>
                      </w:r>
                    </w:p>
                    <w:p w14:paraId="2796F273" w14:textId="40AFF8DF" w:rsidR="000C1E50" w:rsidRPr="00644BC8" w:rsidRDefault="000C1E50" w:rsidP="00644BC8">
                      <w:pPr>
                        <w:rPr>
                          <w:rFonts w:ascii="Lucida Console" w:hAnsi="Lucida Console"/>
                          <w:sz w:val="12"/>
                        </w:rPr>
                      </w:pPr>
                      <w:r w:rsidRPr="00644BC8">
                        <w:rPr>
                          <w:rFonts w:ascii="Lucida Console" w:hAnsi="Lucida Console"/>
                          <w:sz w:val="12"/>
                        </w:rPr>
                        <w:t>end</w:t>
                      </w:r>
                    </w:p>
                    <w:p w14:paraId="64DFFA39" w14:textId="3E2675D0" w:rsidR="000C1E50" w:rsidRPr="00644BC8" w:rsidRDefault="000C1E50" w:rsidP="00644BC8">
                      <w:pPr>
                        <w:rPr>
                          <w:rFonts w:ascii="Lucida Console" w:hAnsi="Lucida Console"/>
                          <w:sz w:val="12"/>
                        </w:rPr>
                      </w:pPr>
                      <w:r w:rsidRPr="00644BC8">
                        <w:rPr>
                          <w:rFonts w:ascii="Lucida Console" w:hAnsi="Lucida Console"/>
                          <w:sz w:val="12"/>
                        </w:rPr>
                        <w:t>else</w:t>
                      </w:r>
                    </w:p>
                    <w:p w14:paraId="7F8F36E1" w14:textId="1ABC8786" w:rsidR="000C1E50" w:rsidRPr="00644BC8" w:rsidRDefault="000C1E50" w:rsidP="00644BC8">
                      <w:pPr>
                        <w:rPr>
                          <w:rFonts w:ascii="Lucida Console" w:hAnsi="Lucida Console"/>
                          <w:sz w:val="12"/>
                        </w:rPr>
                      </w:pPr>
                      <w:r w:rsidRPr="00644BC8">
                        <w:rPr>
                          <w:rFonts w:ascii="Lucida Console" w:hAnsi="Lucida Console"/>
                          <w:sz w:val="12"/>
                        </w:rPr>
                        <w:t>begin</w:t>
                      </w:r>
                    </w:p>
                    <w:p w14:paraId="343959EA" w14:textId="01934CD8" w:rsidR="000C1E50" w:rsidRPr="00644BC8" w:rsidRDefault="000C1E50" w:rsidP="00644BC8">
                      <w:pPr>
                        <w:rPr>
                          <w:rFonts w:ascii="Lucida Console" w:hAnsi="Lucida Console"/>
                          <w:sz w:val="12"/>
                        </w:rPr>
                      </w:pPr>
                      <w:r w:rsidRPr="00644BC8">
                        <w:rPr>
                          <w:rFonts w:ascii="Lucida Console" w:hAnsi="Lucida Console"/>
                          <w:sz w:val="12"/>
                        </w:rPr>
                        <w:t xml:space="preserve">  setglobalerrorcode('addusernametakenerror.txt');</w:t>
                      </w:r>
                    </w:p>
                    <w:p w14:paraId="173B295F" w14:textId="61B1881C" w:rsidR="000C1E50" w:rsidRPr="00644BC8" w:rsidRDefault="000C1E50" w:rsidP="00644BC8">
                      <w:pPr>
                        <w:rPr>
                          <w:rFonts w:ascii="Lucida Console" w:hAnsi="Lucida Console"/>
                          <w:sz w:val="12"/>
                        </w:rPr>
                      </w:pPr>
                      <w:r w:rsidRPr="00644BC8">
                        <w:rPr>
                          <w:rFonts w:ascii="Lucida Console" w:hAnsi="Lucida Console"/>
                          <w:sz w:val="12"/>
                        </w:rPr>
                        <w:t xml:space="preserve">  frmError.Show;</w:t>
                      </w:r>
                    </w:p>
                    <w:p w14:paraId="21CD0C70" w14:textId="32DAEBAE" w:rsidR="000C1E50" w:rsidRPr="00644BC8" w:rsidRDefault="000C1E50" w:rsidP="00644BC8">
                      <w:pPr>
                        <w:rPr>
                          <w:rFonts w:ascii="Lucida Console" w:hAnsi="Lucida Console"/>
                          <w:sz w:val="12"/>
                        </w:rPr>
                      </w:pPr>
                      <w:r w:rsidRPr="00644BC8">
                        <w:rPr>
                          <w:rFonts w:ascii="Lucida Console" w:hAnsi="Lucida Console"/>
                          <w:sz w:val="12"/>
                        </w:rPr>
                        <w:t xml:space="preserve">end;      </w:t>
                      </w:r>
                    </w:p>
                    <w:p w14:paraId="5262EC9E" w14:textId="77777777" w:rsidR="000C1E50" w:rsidRPr="00644BC8" w:rsidRDefault="000C1E50" w:rsidP="00644BC8">
                      <w:pPr>
                        <w:rPr>
                          <w:rFonts w:ascii="Lucida Console" w:hAnsi="Lucida Console"/>
                          <w:sz w:val="12"/>
                        </w:rPr>
                      </w:pPr>
                    </w:p>
                  </w:txbxContent>
                </v:textbox>
                <w10:wrap type="tight" anchorx="margin"/>
              </v:shape>
            </w:pict>
          </mc:Fallback>
        </mc:AlternateContent>
      </w:r>
      <w:r>
        <w:t>This code first checks to see that the chosen username is unique. Since the username is a primary key in the user table, this value must not have any duplicates. If there are no validation errors and the username is unique, a new record is appended to the database with the admin’s inputs. Optional fields are only appended if they have been changed from their defaults by the admin. The Email field pulls together inputs from the prefix, suffix and domain check box.</w:t>
      </w:r>
    </w:p>
    <w:p w14:paraId="6E53A99E" w14:textId="7B70E377" w:rsidR="00572F88" w:rsidRDefault="00572F88" w:rsidP="008241F0">
      <w:r>
        <w:t xml:space="preserve">In accordance to the success criteria (2: </w:t>
      </w:r>
      <w:r w:rsidRPr="00572F88">
        <w:t xml:space="preserve">The solution will provide a tailored learning </w:t>
      </w:r>
      <w:r w:rsidR="000E6254" w:rsidRPr="00572F88">
        <w:t>experience, which</w:t>
      </w:r>
      <w:r w:rsidRPr="00572F88">
        <w:t xml:space="preserve"> will be unique to each individual user</w:t>
      </w:r>
      <w:r>
        <w:t>), extra code was added to connect the user’s previous knowledge of spellings to the equivalent progress within the game. An input box is presented to the admin to enter the school year that the user is currently attending. Since there are 12 levels for 6 years of school (including reception), multiplying the input by 2 and looping through all levels up until this input sets the user’s current progress. For example, if the student currently attended year 2, the for loop would mark levels 1,2,3 and 4 as</w:t>
      </w:r>
      <w:r w:rsidR="000E6254">
        <w:t xml:space="preserve"> already completed. This tailor</w:t>
      </w:r>
      <w:r>
        <w:t>s the learning experience for each user.</w:t>
      </w:r>
    </w:p>
    <w:p w14:paraId="63BECDEF" w14:textId="77777777" w:rsidR="00572F88" w:rsidRDefault="00572F88" w:rsidP="008241F0"/>
    <w:p w14:paraId="08A34F67" w14:textId="6921E715" w:rsidR="00644BC8" w:rsidRDefault="00572F88" w:rsidP="008241F0">
      <w:r>
        <w:t xml:space="preserve">After this, the changes made to the database are updated and a notification is shown to inform the admin. This marks the third major iteration of development in completing the admin options. The only part of CRUD that is not met by the program is updating data, and this will be performed in the level form. </w:t>
      </w:r>
    </w:p>
    <w:p w14:paraId="7D01A609" w14:textId="20124261" w:rsidR="00742DBB" w:rsidRDefault="00742DBB" w:rsidP="008241F0"/>
    <w:p w14:paraId="55C0BCC4" w14:textId="72CCA88F" w:rsidR="00742DBB" w:rsidRDefault="00742DBB" w:rsidP="00742DBB">
      <w:pPr>
        <w:pStyle w:val="Heading1"/>
      </w:pPr>
      <w:r>
        <w:t>20/01/19</w:t>
      </w:r>
    </w:p>
    <w:p w14:paraId="49A0D07A" w14:textId="6E7170E5" w:rsidR="00742DBB" w:rsidRDefault="00742DBB" w:rsidP="00742DBB">
      <w:pPr>
        <w:pStyle w:val="ListParagraph"/>
        <w:numPr>
          <w:ilvl w:val="0"/>
          <w:numId w:val="2"/>
        </w:numPr>
      </w:pPr>
      <w:r>
        <w:t>Create form and UI elements for the game level</w:t>
      </w:r>
    </w:p>
    <w:p w14:paraId="10AF6392" w14:textId="69F93B31" w:rsidR="00742DBB" w:rsidRDefault="00742DBB" w:rsidP="00742DBB"/>
    <w:p w14:paraId="1960C5A8" w14:textId="7EDF5598" w:rsidR="00742DBB" w:rsidRDefault="00742DBB" w:rsidP="00742DBB">
      <w:r>
        <w:t xml:space="preserve">This form design is heavily based upon the prototype made as part of the design. It is clearly laid out; with the main central panel, containing all functions for the game level, and a home button. </w:t>
      </w:r>
      <w:r w:rsidR="00C76F18">
        <w:t>Its</w:t>
      </w:r>
      <w:r>
        <w:t xml:space="preserve"> simplicity makes the program easy to follow, especially for the young target audience.</w:t>
      </w:r>
      <w:r w:rsidR="004014AD">
        <w:t xml:space="preserve"> The mascot has also been added to the side of the screen, to give the users a recognisable figure to follow.</w:t>
      </w:r>
    </w:p>
    <w:p w14:paraId="3BAFC81C" w14:textId="6D82E1C1" w:rsidR="004014AD" w:rsidRDefault="00742DBB" w:rsidP="00742DBB">
      <w:r>
        <w:rPr>
          <w:noProof/>
          <w:lang w:eastAsia="en-GB"/>
        </w:rPr>
        <w:drawing>
          <wp:anchor distT="0" distB="0" distL="114300" distR="114300" simplePos="0" relativeHeight="251756544" behindDoc="0" locked="0" layoutInCell="1" allowOverlap="1" wp14:anchorId="00FAE69E" wp14:editId="29A7D367">
            <wp:simplePos x="0" y="0"/>
            <wp:positionH relativeFrom="margin">
              <wp:align>right</wp:align>
            </wp:positionH>
            <wp:positionV relativeFrom="paragraph">
              <wp:posOffset>0</wp:posOffset>
            </wp:positionV>
            <wp:extent cx="5274310" cy="2740660"/>
            <wp:effectExtent l="0" t="0" r="2540" b="2540"/>
            <wp:wrapTight wrapText="bothSides">
              <wp:wrapPolygon edited="0">
                <wp:start x="0" y="0"/>
                <wp:lineTo x="0" y="21470"/>
                <wp:lineTo x="21532" y="21470"/>
                <wp:lineTo x="21532" y="0"/>
                <wp:lineTo x="0" y="0"/>
              </wp:wrapPolygon>
            </wp:wrapTight>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274310" cy="2740660"/>
                    </a:xfrm>
                    <a:prstGeom prst="rect">
                      <a:avLst/>
                    </a:prstGeom>
                  </pic:spPr>
                </pic:pic>
              </a:graphicData>
            </a:graphic>
          </wp:anchor>
        </w:drawing>
      </w:r>
      <w:r w:rsidR="004014AD">
        <w:t>When a mistake is made in the level, an unhappy face is shown, along with ‘Incorrect’:</w:t>
      </w:r>
    </w:p>
    <w:p w14:paraId="43927404" w14:textId="6F3DDB04" w:rsidR="004014AD" w:rsidRPr="004014AD" w:rsidRDefault="00464F67" w:rsidP="004014AD">
      <w:r>
        <w:rPr>
          <w:noProof/>
          <w:lang w:eastAsia="en-GB"/>
        </w:rPr>
        <w:drawing>
          <wp:anchor distT="0" distB="0" distL="114300" distR="114300" simplePos="0" relativeHeight="251758592" behindDoc="0" locked="0" layoutInCell="1" allowOverlap="1" wp14:anchorId="05241395" wp14:editId="33081C85">
            <wp:simplePos x="0" y="0"/>
            <wp:positionH relativeFrom="margin">
              <wp:align>left</wp:align>
            </wp:positionH>
            <wp:positionV relativeFrom="paragraph">
              <wp:posOffset>7620</wp:posOffset>
            </wp:positionV>
            <wp:extent cx="4617085" cy="1323975"/>
            <wp:effectExtent l="0" t="0" r="0" b="9525"/>
            <wp:wrapTight wrapText="bothSides">
              <wp:wrapPolygon edited="0">
                <wp:start x="0" y="0"/>
                <wp:lineTo x="0" y="21445"/>
                <wp:lineTo x="21478" y="21445"/>
                <wp:lineTo x="21478" y="0"/>
                <wp:lineTo x="0" y="0"/>
              </wp:wrapPolygon>
            </wp:wrapTight>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0"/>
                    <a:srcRect l="12462" t="24328" r="-1" b="27364"/>
                    <a:stretch/>
                  </pic:blipFill>
                  <pic:spPr bwMode="auto">
                    <a:xfrm>
                      <a:off x="0" y="0"/>
                      <a:ext cx="4617085" cy="13239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823C49E" w14:textId="77777777" w:rsidR="004014AD" w:rsidRPr="004014AD" w:rsidRDefault="004014AD" w:rsidP="004014AD"/>
    <w:p w14:paraId="08C9A062" w14:textId="4F216B56" w:rsidR="004014AD" w:rsidRPr="004014AD" w:rsidRDefault="004014AD" w:rsidP="004014AD"/>
    <w:p w14:paraId="2565B07A" w14:textId="77777777" w:rsidR="004014AD" w:rsidRPr="004014AD" w:rsidRDefault="004014AD" w:rsidP="004014AD"/>
    <w:p w14:paraId="4EE8BD9C" w14:textId="028ECF47" w:rsidR="004014AD" w:rsidRPr="004014AD" w:rsidRDefault="004014AD" w:rsidP="004014AD"/>
    <w:p w14:paraId="2164BEB3" w14:textId="77777777" w:rsidR="004014AD" w:rsidRPr="004014AD" w:rsidRDefault="004014AD" w:rsidP="004014AD"/>
    <w:p w14:paraId="3085851F" w14:textId="77777777" w:rsidR="004014AD" w:rsidRPr="004014AD" w:rsidRDefault="004014AD" w:rsidP="004014AD"/>
    <w:p w14:paraId="5CFC7ED7" w14:textId="49C0F829" w:rsidR="004014AD" w:rsidRDefault="004014AD" w:rsidP="004014AD"/>
    <w:p w14:paraId="0AFD1E3B" w14:textId="0C2E0E3B" w:rsidR="00464F67" w:rsidRDefault="00464F67" w:rsidP="004014AD"/>
    <w:p w14:paraId="19A2E1D8" w14:textId="5DE4A148" w:rsidR="00742DBB" w:rsidRDefault="00464F67" w:rsidP="004014AD">
      <w:pPr>
        <w:pStyle w:val="ListParagraph"/>
        <w:numPr>
          <w:ilvl w:val="0"/>
          <w:numId w:val="2"/>
        </w:numPr>
      </w:pPr>
      <w:r>
        <w:rPr>
          <w:noProof/>
          <w:lang w:eastAsia="en-GB"/>
        </w:rPr>
        <mc:AlternateContent>
          <mc:Choice Requires="wps">
            <w:drawing>
              <wp:anchor distT="0" distB="0" distL="114300" distR="114300" simplePos="0" relativeHeight="251760640" behindDoc="1" locked="0" layoutInCell="1" allowOverlap="1" wp14:anchorId="034E79C6" wp14:editId="18EBEB50">
                <wp:simplePos x="0" y="0"/>
                <wp:positionH relativeFrom="margin">
                  <wp:align>left</wp:align>
                </wp:positionH>
                <wp:positionV relativeFrom="paragraph">
                  <wp:posOffset>488315</wp:posOffset>
                </wp:positionV>
                <wp:extent cx="5486400" cy="3381375"/>
                <wp:effectExtent l="0" t="0" r="19050" b="28575"/>
                <wp:wrapTight wrapText="bothSides">
                  <wp:wrapPolygon edited="0">
                    <wp:start x="0" y="0"/>
                    <wp:lineTo x="0" y="21661"/>
                    <wp:lineTo x="21600" y="21661"/>
                    <wp:lineTo x="21600" y="0"/>
                    <wp:lineTo x="0" y="0"/>
                  </wp:wrapPolygon>
                </wp:wrapTight>
                <wp:docPr id="44" name="Text Box 44"/>
                <wp:cNvGraphicFramePr/>
                <a:graphic xmlns:a="http://schemas.openxmlformats.org/drawingml/2006/main">
                  <a:graphicData uri="http://schemas.microsoft.com/office/word/2010/wordprocessingShape">
                    <wps:wsp>
                      <wps:cNvSpPr txBox="1"/>
                      <wps:spPr>
                        <a:xfrm>
                          <a:off x="0" y="0"/>
                          <a:ext cx="5486400" cy="3381375"/>
                        </a:xfrm>
                        <a:prstGeom prst="rect">
                          <a:avLst/>
                        </a:prstGeom>
                        <a:solidFill>
                          <a:schemeClr val="lt1"/>
                        </a:solidFill>
                        <a:ln w="6350">
                          <a:solidFill>
                            <a:prstClr val="black"/>
                          </a:solidFill>
                        </a:ln>
                      </wps:spPr>
                      <wps:txbx>
                        <w:txbxContent>
                          <w:p w14:paraId="4119101B" w14:textId="77777777" w:rsidR="000C1E50" w:rsidRPr="00464F67" w:rsidRDefault="000C1E50" w:rsidP="00464F67">
                            <w:pPr>
                              <w:rPr>
                                <w:rFonts w:ascii="Lucida Console" w:hAnsi="Lucida Console"/>
                                <w:sz w:val="12"/>
                              </w:rPr>
                            </w:pPr>
                            <w:r w:rsidRPr="00464F67">
                              <w:rPr>
                                <w:rFonts w:ascii="Lucida Console" w:hAnsi="Lucida Console"/>
                                <w:sz w:val="12"/>
                              </w:rPr>
                              <w:t>procedure TfrmLevel.FormShow(Sender: TObject);</w:t>
                            </w:r>
                          </w:p>
                          <w:p w14:paraId="798BC468" w14:textId="77777777" w:rsidR="000C1E50" w:rsidRPr="00464F67" w:rsidRDefault="000C1E50" w:rsidP="00464F67">
                            <w:pPr>
                              <w:rPr>
                                <w:rFonts w:ascii="Lucida Console" w:hAnsi="Lucida Console"/>
                                <w:sz w:val="12"/>
                              </w:rPr>
                            </w:pPr>
                            <w:r w:rsidRPr="00464F67">
                              <w:rPr>
                                <w:rFonts w:ascii="Lucida Console" w:hAnsi="Lucida Console"/>
                                <w:sz w:val="12"/>
                              </w:rPr>
                              <w:t>var</w:t>
                            </w:r>
                          </w:p>
                          <w:p w14:paraId="01FAB981" w14:textId="77777777" w:rsidR="000C1E50" w:rsidRPr="00464F67" w:rsidRDefault="000C1E50" w:rsidP="00464F67">
                            <w:pPr>
                              <w:rPr>
                                <w:rFonts w:ascii="Lucida Console" w:hAnsi="Lucida Console"/>
                                <w:sz w:val="12"/>
                              </w:rPr>
                            </w:pPr>
                            <w:r w:rsidRPr="00464F67">
                              <w:rPr>
                                <w:rFonts w:ascii="Lucida Console" w:hAnsi="Lucida Console"/>
                                <w:sz w:val="12"/>
                              </w:rPr>
                              <w:t xml:space="preserve">  i: integer;</w:t>
                            </w:r>
                          </w:p>
                          <w:p w14:paraId="0AAB36C0" w14:textId="77777777" w:rsidR="000C1E50" w:rsidRPr="00464F67" w:rsidRDefault="000C1E50" w:rsidP="00464F67">
                            <w:pPr>
                              <w:rPr>
                                <w:rFonts w:ascii="Lucida Console" w:hAnsi="Lucida Console"/>
                                <w:sz w:val="12"/>
                              </w:rPr>
                            </w:pPr>
                            <w:r w:rsidRPr="00464F67">
                              <w:rPr>
                                <w:rFonts w:ascii="Lucida Console" w:hAnsi="Lucida Console"/>
                                <w:sz w:val="12"/>
                              </w:rPr>
                              <w:t>begin</w:t>
                            </w:r>
                          </w:p>
                          <w:p w14:paraId="65600FA9" w14:textId="77777777" w:rsidR="000C1E50" w:rsidRPr="00464F67" w:rsidRDefault="000C1E50" w:rsidP="00464F67">
                            <w:pPr>
                              <w:rPr>
                                <w:rFonts w:ascii="Lucida Console" w:hAnsi="Lucida Console"/>
                                <w:sz w:val="12"/>
                              </w:rPr>
                            </w:pPr>
                            <w:r w:rsidRPr="00464F67">
                              <w:rPr>
                                <w:rFonts w:ascii="Lucida Console" w:hAnsi="Lucida Console"/>
                                <w:sz w:val="12"/>
                              </w:rPr>
                              <w:t xml:space="preserve">  // Using ADO object, locate the user's data and load previous level progress to count</w:t>
                            </w:r>
                          </w:p>
                          <w:p w14:paraId="3145A1CD" w14:textId="77777777" w:rsidR="000C1E50" w:rsidRPr="00464F67" w:rsidRDefault="000C1E50" w:rsidP="00464F67">
                            <w:pPr>
                              <w:rPr>
                                <w:rFonts w:ascii="Lucida Console" w:hAnsi="Lucida Console"/>
                                <w:sz w:val="12"/>
                              </w:rPr>
                            </w:pPr>
                            <w:r w:rsidRPr="00464F67">
                              <w:rPr>
                                <w:rFonts w:ascii="Lucida Console" w:hAnsi="Lucida Console"/>
                                <w:sz w:val="12"/>
                              </w:rPr>
                              <w:t xml:space="preserve">  with adotblUsers do</w:t>
                            </w:r>
                          </w:p>
                          <w:p w14:paraId="575CF0BD" w14:textId="77777777" w:rsidR="000C1E50" w:rsidRPr="00464F67" w:rsidRDefault="000C1E50" w:rsidP="00464F67">
                            <w:pPr>
                              <w:rPr>
                                <w:rFonts w:ascii="Lucida Console" w:hAnsi="Lucida Console"/>
                                <w:sz w:val="12"/>
                              </w:rPr>
                            </w:pPr>
                            <w:r w:rsidRPr="00464F67">
                              <w:rPr>
                                <w:rFonts w:ascii="Lucida Console" w:hAnsi="Lucida Console"/>
                                <w:sz w:val="12"/>
                              </w:rPr>
                              <w:t xml:space="preserve">  begin</w:t>
                            </w:r>
                          </w:p>
                          <w:p w14:paraId="238C7680" w14:textId="77777777" w:rsidR="000C1E50" w:rsidRPr="00464F67" w:rsidRDefault="000C1E50" w:rsidP="00464F67">
                            <w:pPr>
                              <w:rPr>
                                <w:rFonts w:ascii="Lucida Console" w:hAnsi="Lucida Console"/>
                                <w:sz w:val="12"/>
                              </w:rPr>
                            </w:pPr>
                            <w:r w:rsidRPr="00464F67">
                              <w:rPr>
                                <w:rFonts w:ascii="Lucida Console" w:hAnsi="Lucida Console"/>
                                <w:sz w:val="12"/>
                              </w:rPr>
                              <w:t xml:space="preserve">    Active := false;</w:t>
                            </w:r>
                          </w:p>
                          <w:p w14:paraId="5EAADF4B" w14:textId="77777777" w:rsidR="000C1E50" w:rsidRPr="00464F67" w:rsidRDefault="000C1E50" w:rsidP="00464F67">
                            <w:pPr>
                              <w:rPr>
                                <w:rFonts w:ascii="Lucida Console" w:hAnsi="Lucida Console"/>
                                <w:sz w:val="12"/>
                              </w:rPr>
                            </w:pPr>
                            <w:r w:rsidRPr="00464F67">
                              <w:rPr>
                                <w:rFonts w:ascii="Lucida Console" w:hAnsi="Lucida Console"/>
                                <w:sz w:val="12"/>
                              </w:rPr>
                              <w:t xml:space="preserve">    ConnectionString := globalconnectionstring;</w:t>
                            </w:r>
                          </w:p>
                          <w:p w14:paraId="5C45356F" w14:textId="77777777" w:rsidR="000C1E50" w:rsidRPr="00464F67" w:rsidRDefault="000C1E50" w:rsidP="00464F67">
                            <w:pPr>
                              <w:rPr>
                                <w:rFonts w:ascii="Lucida Console" w:hAnsi="Lucida Console"/>
                                <w:sz w:val="12"/>
                              </w:rPr>
                            </w:pPr>
                            <w:r w:rsidRPr="00464F67">
                              <w:rPr>
                                <w:rFonts w:ascii="Lucida Console" w:hAnsi="Lucida Console"/>
                                <w:sz w:val="12"/>
                              </w:rPr>
                              <w:t xml:space="preserve">    TableName := 'tblUsers';</w:t>
                            </w:r>
                          </w:p>
                          <w:p w14:paraId="661FC075" w14:textId="77777777" w:rsidR="000C1E50" w:rsidRPr="00464F67" w:rsidRDefault="000C1E50" w:rsidP="00464F67">
                            <w:pPr>
                              <w:rPr>
                                <w:rFonts w:ascii="Lucida Console" w:hAnsi="Lucida Console"/>
                                <w:sz w:val="12"/>
                              </w:rPr>
                            </w:pPr>
                            <w:r w:rsidRPr="00464F67">
                              <w:rPr>
                                <w:rFonts w:ascii="Lucida Console" w:hAnsi="Lucida Console"/>
                                <w:sz w:val="12"/>
                              </w:rPr>
                              <w:t xml:space="preserve">    Active := true;</w:t>
                            </w:r>
                          </w:p>
                          <w:p w14:paraId="6B27403D" w14:textId="77777777" w:rsidR="000C1E50" w:rsidRPr="00464F67" w:rsidRDefault="000C1E50" w:rsidP="00464F67">
                            <w:pPr>
                              <w:rPr>
                                <w:rFonts w:ascii="Lucida Console" w:hAnsi="Lucida Console"/>
                                <w:sz w:val="12"/>
                              </w:rPr>
                            </w:pPr>
                            <w:r w:rsidRPr="00464F67">
                              <w:rPr>
                                <w:rFonts w:ascii="Lucida Console" w:hAnsi="Lucida Console"/>
                                <w:sz w:val="12"/>
                              </w:rPr>
                              <w:t xml:space="preserve">    Open;</w:t>
                            </w:r>
                          </w:p>
                          <w:p w14:paraId="5BD8480A" w14:textId="77777777" w:rsidR="000C1E50" w:rsidRPr="00464F67" w:rsidRDefault="000C1E50" w:rsidP="00464F67">
                            <w:pPr>
                              <w:rPr>
                                <w:rFonts w:ascii="Lucida Console" w:hAnsi="Lucida Console"/>
                                <w:sz w:val="12"/>
                              </w:rPr>
                            </w:pPr>
                            <w:r w:rsidRPr="00464F67">
                              <w:rPr>
                                <w:rFonts w:ascii="Lucida Console" w:hAnsi="Lucida Console"/>
                                <w:sz w:val="12"/>
                              </w:rPr>
                              <w:t xml:space="preserve">    Locate('Username', globalusername, []);</w:t>
                            </w:r>
                          </w:p>
                          <w:p w14:paraId="1350866C" w14:textId="77777777" w:rsidR="000C1E50" w:rsidRPr="00464F67" w:rsidRDefault="000C1E50" w:rsidP="00464F67">
                            <w:pPr>
                              <w:rPr>
                                <w:rFonts w:ascii="Lucida Console" w:hAnsi="Lucida Console"/>
                                <w:sz w:val="12"/>
                              </w:rPr>
                            </w:pPr>
                            <w:r w:rsidRPr="00464F67">
                              <w:rPr>
                                <w:rFonts w:ascii="Lucida Console" w:hAnsi="Lucida Console"/>
                                <w:sz w:val="12"/>
                              </w:rPr>
                              <w:t xml:space="preserve">    count := FieldByName('Level' + inttostr(globalgamelevel)).AsInteger;</w:t>
                            </w:r>
                          </w:p>
                          <w:p w14:paraId="13418819" w14:textId="77777777" w:rsidR="000C1E50" w:rsidRPr="00464F67" w:rsidRDefault="000C1E50" w:rsidP="00464F67">
                            <w:pPr>
                              <w:rPr>
                                <w:rFonts w:ascii="Lucida Console" w:hAnsi="Lucida Console"/>
                                <w:sz w:val="12"/>
                              </w:rPr>
                            </w:pPr>
                            <w:r w:rsidRPr="00464F67">
                              <w:rPr>
                                <w:rFonts w:ascii="Lucida Console" w:hAnsi="Lucida Console"/>
                                <w:sz w:val="12"/>
                              </w:rPr>
                              <w:t xml:space="preserve">  end;</w:t>
                            </w:r>
                          </w:p>
                          <w:p w14:paraId="540ED6A9" w14:textId="77777777" w:rsidR="000C1E50" w:rsidRPr="00464F67" w:rsidRDefault="000C1E50" w:rsidP="00464F67">
                            <w:pPr>
                              <w:rPr>
                                <w:rFonts w:ascii="Lucida Console" w:hAnsi="Lucida Console"/>
                                <w:sz w:val="12"/>
                              </w:rPr>
                            </w:pPr>
                            <w:r w:rsidRPr="00464F67">
                              <w:rPr>
                                <w:rFonts w:ascii="Lucida Console" w:hAnsi="Lucida Console"/>
                                <w:sz w:val="12"/>
                              </w:rPr>
                              <w:t xml:space="preserve">  // Reset GUI labels</w:t>
                            </w:r>
                          </w:p>
                          <w:p w14:paraId="584DF858" w14:textId="77777777" w:rsidR="000C1E50" w:rsidRPr="00464F67" w:rsidRDefault="000C1E50" w:rsidP="00464F67">
                            <w:pPr>
                              <w:rPr>
                                <w:rFonts w:ascii="Lucida Console" w:hAnsi="Lucida Console"/>
                                <w:sz w:val="12"/>
                              </w:rPr>
                            </w:pPr>
                            <w:r w:rsidRPr="00464F67">
                              <w:rPr>
                                <w:rFonts w:ascii="Lucida Console" w:hAnsi="Lucida Console"/>
                                <w:sz w:val="12"/>
                              </w:rPr>
                              <w:t xml:space="preserve">  guesses := 0;</w:t>
                            </w:r>
                          </w:p>
                          <w:p w14:paraId="423D37D6" w14:textId="77777777" w:rsidR="000C1E50" w:rsidRPr="00464F67" w:rsidRDefault="000C1E50" w:rsidP="00464F67">
                            <w:pPr>
                              <w:rPr>
                                <w:rFonts w:ascii="Lucida Console" w:hAnsi="Lucida Console"/>
                                <w:sz w:val="12"/>
                              </w:rPr>
                            </w:pPr>
                            <w:r w:rsidRPr="00464F67">
                              <w:rPr>
                                <w:rFonts w:ascii="Lucida Console" w:hAnsi="Lucida Console"/>
                                <w:sz w:val="12"/>
                              </w:rPr>
                              <w:t xml:space="preserve">  lblResult.Caption := '';</w:t>
                            </w:r>
                          </w:p>
                          <w:p w14:paraId="4193EDD9" w14:textId="77777777" w:rsidR="000C1E50" w:rsidRPr="00464F67" w:rsidRDefault="000C1E50" w:rsidP="00464F67">
                            <w:pPr>
                              <w:rPr>
                                <w:rFonts w:ascii="Lucida Console" w:hAnsi="Lucida Console"/>
                                <w:sz w:val="12"/>
                              </w:rPr>
                            </w:pPr>
                            <w:r w:rsidRPr="00464F67">
                              <w:rPr>
                                <w:rFonts w:ascii="Lucida Console" w:hAnsi="Lucida Console"/>
                                <w:sz w:val="12"/>
                              </w:rPr>
                              <w:t xml:space="preserve">  imgResult.Visible := false;</w:t>
                            </w:r>
                          </w:p>
                          <w:p w14:paraId="63188741" w14:textId="77777777" w:rsidR="000C1E50" w:rsidRPr="00464F67" w:rsidRDefault="000C1E50" w:rsidP="00464F67">
                            <w:pPr>
                              <w:rPr>
                                <w:rFonts w:ascii="Lucida Console" w:hAnsi="Lucida Console"/>
                                <w:sz w:val="12"/>
                              </w:rPr>
                            </w:pPr>
                            <w:r w:rsidRPr="00464F67">
                              <w:rPr>
                                <w:rFonts w:ascii="Lucida Console" w:hAnsi="Lucida Console"/>
                                <w:sz w:val="12"/>
                              </w:rPr>
                              <w:t xml:space="preserve">  lblProg1.Caption := formatfloat('000', count);</w:t>
                            </w:r>
                          </w:p>
                          <w:p w14:paraId="3F09B842" w14:textId="77777777" w:rsidR="000C1E50" w:rsidRPr="00464F67" w:rsidRDefault="000C1E50" w:rsidP="00464F67">
                            <w:pPr>
                              <w:rPr>
                                <w:rFonts w:ascii="Lucida Console" w:hAnsi="Lucida Console"/>
                                <w:sz w:val="12"/>
                              </w:rPr>
                            </w:pPr>
                            <w:r w:rsidRPr="00464F67">
                              <w:rPr>
                                <w:rFonts w:ascii="Lucida Console" w:hAnsi="Lucida Console"/>
                                <w:sz w:val="12"/>
                              </w:rPr>
                              <w:t xml:space="preserve">  lblProg3.Caption := inttostr(LexiconSize[globalgamelevel]);</w:t>
                            </w:r>
                          </w:p>
                          <w:p w14:paraId="72EE882D" w14:textId="77777777" w:rsidR="000C1E50" w:rsidRPr="00464F67" w:rsidRDefault="000C1E50" w:rsidP="00464F67">
                            <w:pPr>
                              <w:rPr>
                                <w:rFonts w:ascii="Lucida Console" w:hAnsi="Lucida Console"/>
                                <w:sz w:val="12"/>
                              </w:rPr>
                            </w:pPr>
                            <w:r w:rsidRPr="00464F67">
                              <w:rPr>
                                <w:rFonts w:ascii="Lucida Console" w:hAnsi="Lucida Console"/>
                                <w:sz w:val="12"/>
                              </w:rPr>
                              <w:t xml:space="preserve">  CurrentDir := GetCurrentDir;</w:t>
                            </w:r>
                          </w:p>
                          <w:p w14:paraId="43EB1C23" w14:textId="77777777" w:rsidR="000C1E50" w:rsidRPr="00464F67" w:rsidRDefault="000C1E50" w:rsidP="00464F67">
                            <w:pPr>
                              <w:rPr>
                                <w:rFonts w:ascii="Lucida Console" w:hAnsi="Lucida Console"/>
                                <w:sz w:val="12"/>
                              </w:rPr>
                            </w:pPr>
                            <w:r w:rsidRPr="00464F67">
                              <w:rPr>
                                <w:rFonts w:ascii="Lucida Console" w:hAnsi="Lucida Console"/>
                                <w:sz w:val="12"/>
                              </w:rPr>
                              <w:t xml:space="preserve">  // Set icon and lexicon directory (contained within program folder) from main program directory</w:t>
                            </w:r>
                          </w:p>
                          <w:p w14:paraId="2DA332DF" w14:textId="77777777" w:rsidR="000C1E50" w:rsidRPr="00464F67" w:rsidRDefault="000C1E50" w:rsidP="00464F67">
                            <w:pPr>
                              <w:rPr>
                                <w:rFonts w:ascii="Lucida Console" w:hAnsi="Lucida Console"/>
                                <w:sz w:val="12"/>
                              </w:rPr>
                            </w:pPr>
                            <w:r w:rsidRPr="00464F67">
                              <w:rPr>
                                <w:rFonts w:ascii="Lucida Console" w:hAnsi="Lucida Console"/>
                                <w:sz w:val="12"/>
                              </w:rPr>
                              <w:t xml:space="preserve">  // (SizeOf(Pointer)*8) returns the windows platform at runtime (x86/x64)</w:t>
                            </w:r>
                          </w:p>
                          <w:p w14:paraId="68E36BC7" w14:textId="77777777" w:rsidR="000C1E50" w:rsidRPr="00464F67" w:rsidRDefault="000C1E50" w:rsidP="00464F67">
                            <w:pPr>
                              <w:rPr>
                                <w:rFonts w:ascii="Lucida Console" w:hAnsi="Lucida Console"/>
                                <w:sz w:val="12"/>
                              </w:rPr>
                            </w:pPr>
                            <w:r w:rsidRPr="00464F67">
                              <w:rPr>
                                <w:rFonts w:ascii="Lucida Console" w:hAnsi="Lucida Console"/>
                                <w:sz w:val="12"/>
                              </w:rPr>
                              <w:t xml:space="preserve">  IconDir := StringReplace(CurrentDir, 'Win' + (inttostr(SizeOf(Pointer) * 8)) +</w:t>
                            </w:r>
                          </w:p>
                          <w:p w14:paraId="77AA982B" w14:textId="77777777" w:rsidR="000C1E50" w:rsidRPr="00464F67" w:rsidRDefault="000C1E50" w:rsidP="00464F67">
                            <w:pPr>
                              <w:rPr>
                                <w:rFonts w:ascii="Lucida Console" w:hAnsi="Lucida Console"/>
                                <w:sz w:val="12"/>
                              </w:rPr>
                            </w:pPr>
                            <w:r w:rsidRPr="00464F67">
                              <w:rPr>
                                <w:rFonts w:ascii="Lucida Console" w:hAnsi="Lucida Console"/>
                                <w:sz w:val="12"/>
                              </w:rPr>
                              <w:t xml:space="preserve">    '\Debug', 'Icons\', [rfIgnoreCase]);</w:t>
                            </w:r>
                          </w:p>
                          <w:p w14:paraId="669C9285" w14:textId="77777777" w:rsidR="000C1E50" w:rsidRPr="00464F67" w:rsidRDefault="000C1E50" w:rsidP="00464F67">
                            <w:pPr>
                              <w:rPr>
                                <w:rFonts w:ascii="Lucida Console" w:hAnsi="Lucida Console"/>
                                <w:sz w:val="12"/>
                              </w:rPr>
                            </w:pPr>
                            <w:r w:rsidRPr="00464F67">
                              <w:rPr>
                                <w:rFonts w:ascii="Lucida Console" w:hAnsi="Lucida Console"/>
                                <w:sz w:val="12"/>
                              </w:rPr>
                              <w:t xml:space="preserve">  LexiconDir := StringReplace(CurrentDir, 'Win' + (inttostr(SizeOf(Pointer) * 8)</w:t>
                            </w:r>
                          </w:p>
                          <w:p w14:paraId="1FADDD8C" w14:textId="77777777" w:rsidR="000C1E50" w:rsidRPr="00464F67" w:rsidRDefault="000C1E50" w:rsidP="00464F67">
                            <w:pPr>
                              <w:rPr>
                                <w:rFonts w:ascii="Lucida Console" w:hAnsi="Lucida Console"/>
                                <w:sz w:val="12"/>
                              </w:rPr>
                            </w:pPr>
                            <w:r w:rsidRPr="00464F67">
                              <w:rPr>
                                <w:rFonts w:ascii="Lucida Console" w:hAnsi="Lucida Console"/>
                                <w:sz w:val="12"/>
                              </w:rPr>
                              <w:t xml:space="preserve">    ) + '\Debug', 'Lexicon\', [rfIgnoreCase]);</w:t>
                            </w:r>
                          </w:p>
                          <w:p w14:paraId="6C19068B" w14:textId="77777777" w:rsidR="000C1E50" w:rsidRPr="00464F67" w:rsidRDefault="000C1E50" w:rsidP="00464F67">
                            <w:pPr>
                              <w:rPr>
                                <w:rFonts w:ascii="Lucida Console" w:hAnsi="Lucida Console"/>
                                <w:sz w:val="12"/>
                              </w:rPr>
                            </w:pPr>
                            <w:r w:rsidRPr="00464F67">
                              <w:rPr>
                                <w:rFonts w:ascii="Lucida Console" w:hAnsi="Lucida Console"/>
                                <w:sz w:val="12"/>
                              </w:rPr>
                              <w:t xml:space="preserve">  // Create TStringList object, and populate the list with the values in the</w:t>
                            </w:r>
                          </w:p>
                          <w:p w14:paraId="171CF5AA" w14:textId="77777777" w:rsidR="000C1E50" w:rsidRPr="00464F67" w:rsidRDefault="000C1E50" w:rsidP="00464F67">
                            <w:pPr>
                              <w:rPr>
                                <w:rFonts w:ascii="Lucida Console" w:hAnsi="Lucida Console"/>
                                <w:sz w:val="12"/>
                              </w:rPr>
                            </w:pPr>
                            <w:r w:rsidRPr="00464F67">
                              <w:rPr>
                                <w:rFonts w:ascii="Lucida Console" w:hAnsi="Lucida Console"/>
                                <w:sz w:val="12"/>
                              </w:rPr>
                              <w:t xml:space="preserve">  // Config file: 1st line = volume .. etc...</w:t>
                            </w:r>
                          </w:p>
                          <w:p w14:paraId="4D093547" w14:textId="77777777" w:rsidR="000C1E50" w:rsidRPr="00464F67" w:rsidRDefault="000C1E50" w:rsidP="00464F67">
                            <w:pPr>
                              <w:rPr>
                                <w:rFonts w:ascii="Lucida Console" w:hAnsi="Lucida Console"/>
                                <w:sz w:val="12"/>
                              </w:rPr>
                            </w:pPr>
                            <w:r w:rsidRPr="00464F67">
                              <w:rPr>
                                <w:rFonts w:ascii="Lucida Console" w:hAnsi="Lucida Console"/>
                                <w:sz w:val="12"/>
                              </w:rPr>
                              <w:t xml:space="preserve">  sl := TStringList.Create;</w:t>
                            </w:r>
                          </w:p>
                          <w:p w14:paraId="754DB94F" w14:textId="77777777" w:rsidR="000C1E50" w:rsidRPr="00464F67" w:rsidRDefault="000C1E50" w:rsidP="00464F67">
                            <w:pPr>
                              <w:rPr>
                                <w:rFonts w:ascii="Lucida Console" w:hAnsi="Lucida Console"/>
                                <w:sz w:val="12"/>
                              </w:rPr>
                            </w:pPr>
                            <w:r w:rsidRPr="00464F67">
                              <w:rPr>
                                <w:rFonts w:ascii="Lucida Console" w:hAnsi="Lucida Console"/>
                                <w:sz w:val="12"/>
                              </w:rPr>
                              <w:t xml:space="preserve">  sl.LoadFromFile(LexiconDir + 'VoiceConfig.txt');</w:t>
                            </w:r>
                          </w:p>
                          <w:p w14:paraId="41CB07B5" w14:textId="77777777" w:rsidR="000C1E50" w:rsidRPr="00464F67" w:rsidRDefault="000C1E50" w:rsidP="00464F67">
                            <w:pPr>
                              <w:rPr>
                                <w:rFonts w:ascii="Lucida Console" w:hAnsi="Lucida Console"/>
                                <w:sz w:val="12"/>
                              </w:rPr>
                            </w:pPr>
                            <w:r w:rsidRPr="00464F67">
                              <w:rPr>
                                <w:rFonts w:ascii="Lucida Console" w:hAnsi="Lucida Console"/>
                                <w:sz w:val="12"/>
                              </w:rPr>
                              <w:t xml:space="preserve">  // Set volume and rate of SpVoice to values in config file (SpeechAPI)</w:t>
                            </w:r>
                          </w:p>
                          <w:p w14:paraId="24F375E9" w14:textId="77777777" w:rsidR="000C1E50" w:rsidRPr="00464F67" w:rsidRDefault="000C1E50" w:rsidP="00464F67">
                            <w:pPr>
                              <w:rPr>
                                <w:rFonts w:ascii="Lucida Console" w:hAnsi="Lucida Console"/>
                                <w:sz w:val="12"/>
                              </w:rPr>
                            </w:pPr>
                            <w:r w:rsidRPr="00464F67">
                              <w:rPr>
                                <w:rFonts w:ascii="Lucida Console" w:hAnsi="Lucida Console"/>
                                <w:sz w:val="12"/>
                              </w:rPr>
                              <w:t xml:space="preserve">  SpVoice.Volume := strtoint(sl[0]);</w:t>
                            </w:r>
                          </w:p>
                          <w:p w14:paraId="2AFF263D" w14:textId="77777777" w:rsidR="000C1E50" w:rsidRPr="00464F67" w:rsidRDefault="000C1E50" w:rsidP="00464F67">
                            <w:pPr>
                              <w:rPr>
                                <w:rFonts w:ascii="Lucida Console" w:hAnsi="Lucida Console"/>
                                <w:sz w:val="12"/>
                              </w:rPr>
                            </w:pPr>
                            <w:r w:rsidRPr="00464F67">
                              <w:rPr>
                                <w:rFonts w:ascii="Lucida Console" w:hAnsi="Lucida Console"/>
                                <w:sz w:val="12"/>
                              </w:rPr>
                              <w:t xml:space="preserve">  SpVoice.Rate := strtoint(sl[1]);</w:t>
                            </w:r>
                          </w:p>
                          <w:p w14:paraId="196ACDA6" w14:textId="77777777" w:rsidR="000C1E50" w:rsidRPr="00464F67" w:rsidRDefault="000C1E50" w:rsidP="00464F67">
                            <w:pPr>
                              <w:rPr>
                                <w:rFonts w:ascii="Lucida Console" w:hAnsi="Lucida Console"/>
                                <w:sz w:val="12"/>
                              </w:rPr>
                            </w:pPr>
                            <w:r w:rsidRPr="00464F67">
                              <w:rPr>
                                <w:rFonts w:ascii="Lucida Console" w:hAnsi="Lucida Console"/>
                                <w:sz w:val="12"/>
                              </w:rPr>
                              <w:t xml:space="preserve">  cbVoices.ItemIndex := strtoint(sl[2]);</w:t>
                            </w:r>
                          </w:p>
                          <w:p w14:paraId="31602AD4" w14:textId="77777777" w:rsidR="000C1E50" w:rsidRPr="00464F67" w:rsidRDefault="000C1E50" w:rsidP="00464F67">
                            <w:pPr>
                              <w:rPr>
                                <w:rFonts w:ascii="Lucida Console" w:hAnsi="Lucida Console"/>
                                <w:sz w:val="12"/>
                              </w:rPr>
                            </w:pPr>
                            <w:r w:rsidRPr="00464F67">
                              <w:rPr>
                                <w:rFonts w:ascii="Lucida Console" w:hAnsi="Lucida Console"/>
                                <w:sz w:val="12"/>
                              </w:rPr>
                              <w:t xml:space="preserve">  // Set voice of SpVoice to the object in cbVoices that corresponds to the</w:t>
                            </w:r>
                          </w:p>
                          <w:p w14:paraId="5157D278" w14:textId="77777777" w:rsidR="000C1E50" w:rsidRPr="00464F67" w:rsidRDefault="000C1E50" w:rsidP="00464F67">
                            <w:pPr>
                              <w:rPr>
                                <w:rFonts w:ascii="Lucida Console" w:hAnsi="Lucida Console"/>
                                <w:sz w:val="12"/>
                              </w:rPr>
                            </w:pPr>
                            <w:r w:rsidRPr="00464F67">
                              <w:rPr>
                                <w:rFonts w:ascii="Lucida Console" w:hAnsi="Lucida Console"/>
                                <w:sz w:val="12"/>
                              </w:rPr>
                              <w:t xml:space="preserve">  // Index in the config file</w:t>
                            </w:r>
                          </w:p>
                          <w:p w14:paraId="31321C10" w14:textId="77777777" w:rsidR="000C1E50" w:rsidRPr="00464F67" w:rsidRDefault="000C1E50" w:rsidP="00464F67">
                            <w:pPr>
                              <w:rPr>
                                <w:rFonts w:ascii="Lucida Console" w:hAnsi="Lucida Console"/>
                                <w:sz w:val="12"/>
                              </w:rPr>
                            </w:pPr>
                            <w:r w:rsidRPr="00464F67">
                              <w:rPr>
                                <w:rFonts w:ascii="Lucida Console" w:hAnsi="Lucida Console"/>
                                <w:sz w:val="12"/>
                              </w:rPr>
                              <w:t xml:space="preserve">  SOToken := ISpeechObjectToken</w:t>
                            </w:r>
                          </w:p>
                          <w:p w14:paraId="6A6B5CD0" w14:textId="77777777" w:rsidR="000C1E50" w:rsidRPr="00464F67" w:rsidRDefault="000C1E50" w:rsidP="00464F67">
                            <w:pPr>
                              <w:rPr>
                                <w:rFonts w:ascii="Lucida Console" w:hAnsi="Lucida Console"/>
                                <w:sz w:val="12"/>
                              </w:rPr>
                            </w:pPr>
                            <w:r w:rsidRPr="00464F67">
                              <w:rPr>
                                <w:rFonts w:ascii="Lucida Console" w:hAnsi="Lucida Console"/>
                                <w:sz w:val="12"/>
                              </w:rPr>
                              <w:t xml:space="preserve">    (Pointer(cbVoices.Items.Objects[cbVoices.ItemIndex]));</w:t>
                            </w:r>
                          </w:p>
                          <w:p w14:paraId="3CB60BD3" w14:textId="2B663B18" w:rsidR="000C1E50" w:rsidRDefault="000C1E50" w:rsidP="00464F67">
                            <w:pPr>
                              <w:rPr>
                                <w:rFonts w:ascii="Lucida Console" w:hAnsi="Lucida Console"/>
                                <w:sz w:val="12"/>
                              </w:rPr>
                            </w:pPr>
                            <w:r>
                              <w:rPr>
                                <w:rFonts w:ascii="Lucida Console" w:hAnsi="Lucida Console"/>
                                <w:sz w:val="12"/>
                              </w:rPr>
                              <w:t xml:space="preserve">  SpVoice.Voice := SOToken;</w:t>
                            </w:r>
                          </w:p>
                          <w:p w14:paraId="0BF5DEB7" w14:textId="726DC188" w:rsidR="000C1E50" w:rsidRPr="00644BC8" w:rsidRDefault="000C1E50" w:rsidP="00464F67">
                            <w:pPr>
                              <w:rPr>
                                <w:rFonts w:ascii="Lucida Console" w:hAnsi="Lucida Console"/>
                                <w:sz w:val="12"/>
                              </w:rPr>
                            </w:pPr>
                            <w:r w:rsidRPr="003F126B">
                              <w:rPr>
                                <w:rFonts w:ascii="Lucida Console" w:hAnsi="Lucida Console"/>
                                <w:color w:val="FF0000"/>
                                <w:sz w:val="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4E79C6" id="Text Box 44" o:spid="_x0000_s1054" type="#_x0000_t202" style="position:absolute;left:0;text-align:left;margin-left:0;margin-top:38.45pt;width:6in;height:266.25pt;z-index:-25155584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" fillcolor="white [3201]" strokeweight=".5pt">
                <v:textbox>
                  <w:txbxContent>
                    <w:p w14:paraId="4119101B" w14:textId="77777777" w:rsidR="000C1E50" w:rsidRPr="00464F67" w:rsidRDefault="000C1E50" w:rsidP="00464F67">
                      <w:pPr>
                        <w:rPr>
                          <w:rFonts w:ascii="Lucida Console" w:hAnsi="Lucida Console"/>
                          <w:sz w:val="12"/>
                        </w:rPr>
                      </w:pPr>
                      <w:r w:rsidRPr="00464F67">
                        <w:rPr>
                          <w:rFonts w:ascii="Lucida Console" w:hAnsi="Lucida Console"/>
                          <w:sz w:val="12"/>
                        </w:rPr>
                        <w:t>procedure TfrmLevel.FormShow(Sender: TObject);</w:t>
                      </w:r>
                    </w:p>
                    <w:p w14:paraId="798BC468" w14:textId="77777777" w:rsidR="000C1E50" w:rsidRPr="00464F67" w:rsidRDefault="000C1E50" w:rsidP="00464F67">
                      <w:pPr>
                        <w:rPr>
                          <w:rFonts w:ascii="Lucida Console" w:hAnsi="Lucida Console"/>
                          <w:sz w:val="12"/>
                        </w:rPr>
                      </w:pPr>
                      <w:r w:rsidRPr="00464F67">
                        <w:rPr>
                          <w:rFonts w:ascii="Lucida Console" w:hAnsi="Lucida Console"/>
                          <w:sz w:val="12"/>
                        </w:rPr>
                        <w:t>var</w:t>
                      </w:r>
                    </w:p>
                    <w:p w14:paraId="01FAB981" w14:textId="77777777" w:rsidR="000C1E50" w:rsidRPr="00464F67" w:rsidRDefault="000C1E50" w:rsidP="00464F67">
                      <w:pPr>
                        <w:rPr>
                          <w:rFonts w:ascii="Lucida Console" w:hAnsi="Lucida Console"/>
                          <w:sz w:val="12"/>
                        </w:rPr>
                      </w:pPr>
                      <w:r w:rsidRPr="00464F67">
                        <w:rPr>
                          <w:rFonts w:ascii="Lucida Console" w:hAnsi="Lucida Console"/>
                          <w:sz w:val="12"/>
                        </w:rPr>
                        <w:t xml:space="preserve">  i: integer;</w:t>
                      </w:r>
                    </w:p>
                    <w:p w14:paraId="0AAB36C0" w14:textId="77777777" w:rsidR="000C1E50" w:rsidRPr="00464F67" w:rsidRDefault="000C1E50" w:rsidP="00464F67">
                      <w:pPr>
                        <w:rPr>
                          <w:rFonts w:ascii="Lucida Console" w:hAnsi="Lucida Console"/>
                          <w:sz w:val="12"/>
                        </w:rPr>
                      </w:pPr>
                      <w:r w:rsidRPr="00464F67">
                        <w:rPr>
                          <w:rFonts w:ascii="Lucida Console" w:hAnsi="Lucida Console"/>
                          <w:sz w:val="12"/>
                        </w:rPr>
                        <w:t>begin</w:t>
                      </w:r>
                    </w:p>
                    <w:p w14:paraId="65600FA9" w14:textId="77777777" w:rsidR="000C1E50" w:rsidRPr="00464F67" w:rsidRDefault="000C1E50" w:rsidP="00464F67">
                      <w:pPr>
                        <w:rPr>
                          <w:rFonts w:ascii="Lucida Console" w:hAnsi="Lucida Console"/>
                          <w:sz w:val="12"/>
                        </w:rPr>
                      </w:pPr>
                      <w:r w:rsidRPr="00464F67">
                        <w:rPr>
                          <w:rFonts w:ascii="Lucida Console" w:hAnsi="Lucida Console"/>
                          <w:sz w:val="12"/>
                        </w:rPr>
                        <w:t xml:space="preserve">  // Using ADO object, locate the user's data and load previous level progress to count</w:t>
                      </w:r>
                    </w:p>
                    <w:p w14:paraId="3145A1CD" w14:textId="77777777" w:rsidR="000C1E50" w:rsidRPr="00464F67" w:rsidRDefault="000C1E50" w:rsidP="00464F67">
                      <w:pPr>
                        <w:rPr>
                          <w:rFonts w:ascii="Lucida Console" w:hAnsi="Lucida Console"/>
                          <w:sz w:val="12"/>
                        </w:rPr>
                      </w:pPr>
                      <w:r w:rsidRPr="00464F67">
                        <w:rPr>
                          <w:rFonts w:ascii="Lucida Console" w:hAnsi="Lucida Console"/>
                          <w:sz w:val="12"/>
                        </w:rPr>
                        <w:t xml:space="preserve">  with adotblUsers do</w:t>
                      </w:r>
                    </w:p>
                    <w:p w14:paraId="575CF0BD" w14:textId="77777777" w:rsidR="000C1E50" w:rsidRPr="00464F67" w:rsidRDefault="000C1E50" w:rsidP="00464F67">
                      <w:pPr>
                        <w:rPr>
                          <w:rFonts w:ascii="Lucida Console" w:hAnsi="Lucida Console"/>
                          <w:sz w:val="12"/>
                        </w:rPr>
                      </w:pPr>
                      <w:r w:rsidRPr="00464F67">
                        <w:rPr>
                          <w:rFonts w:ascii="Lucida Console" w:hAnsi="Lucida Console"/>
                          <w:sz w:val="12"/>
                        </w:rPr>
                        <w:t xml:space="preserve">  begin</w:t>
                      </w:r>
                    </w:p>
                    <w:p w14:paraId="238C7680" w14:textId="77777777" w:rsidR="000C1E50" w:rsidRPr="00464F67" w:rsidRDefault="000C1E50" w:rsidP="00464F67">
                      <w:pPr>
                        <w:rPr>
                          <w:rFonts w:ascii="Lucida Console" w:hAnsi="Lucida Console"/>
                          <w:sz w:val="12"/>
                        </w:rPr>
                      </w:pPr>
                      <w:r w:rsidRPr="00464F67">
                        <w:rPr>
                          <w:rFonts w:ascii="Lucida Console" w:hAnsi="Lucida Console"/>
                          <w:sz w:val="12"/>
                        </w:rPr>
                        <w:t xml:space="preserve">    Active := false;</w:t>
                      </w:r>
                    </w:p>
                    <w:p w14:paraId="5EAADF4B" w14:textId="77777777" w:rsidR="000C1E50" w:rsidRPr="00464F67" w:rsidRDefault="000C1E50" w:rsidP="00464F67">
                      <w:pPr>
                        <w:rPr>
                          <w:rFonts w:ascii="Lucida Console" w:hAnsi="Lucida Console"/>
                          <w:sz w:val="12"/>
                        </w:rPr>
                      </w:pPr>
                      <w:r w:rsidRPr="00464F67">
                        <w:rPr>
                          <w:rFonts w:ascii="Lucida Console" w:hAnsi="Lucida Console"/>
                          <w:sz w:val="12"/>
                        </w:rPr>
                        <w:t xml:space="preserve">    ConnectionString := globalconnectionstring;</w:t>
                      </w:r>
                    </w:p>
                    <w:p w14:paraId="5C45356F" w14:textId="77777777" w:rsidR="000C1E50" w:rsidRPr="00464F67" w:rsidRDefault="000C1E50" w:rsidP="00464F67">
                      <w:pPr>
                        <w:rPr>
                          <w:rFonts w:ascii="Lucida Console" w:hAnsi="Lucida Console"/>
                          <w:sz w:val="12"/>
                        </w:rPr>
                      </w:pPr>
                      <w:r w:rsidRPr="00464F67">
                        <w:rPr>
                          <w:rFonts w:ascii="Lucida Console" w:hAnsi="Lucida Console"/>
                          <w:sz w:val="12"/>
                        </w:rPr>
                        <w:t xml:space="preserve">    TableName := 'tblUsers';</w:t>
                      </w:r>
                    </w:p>
                    <w:p w14:paraId="661FC075" w14:textId="77777777" w:rsidR="000C1E50" w:rsidRPr="00464F67" w:rsidRDefault="000C1E50" w:rsidP="00464F67">
                      <w:pPr>
                        <w:rPr>
                          <w:rFonts w:ascii="Lucida Console" w:hAnsi="Lucida Console"/>
                          <w:sz w:val="12"/>
                        </w:rPr>
                      </w:pPr>
                      <w:r w:rsidRPr="00464F67">
                        <w:rPr>
                          <w:rFonts w:ascii="Lucida Console" w:hAnsi="Lucida Console"/>
                          <w:sz w:val="12"/>
                        </w:rPr>
                        <w:t xml:space="preserve">    Active := true;</w:t>
                      </w:r>
                    </w:p>
                    <w:p w14:paraId="6B27403D" w14:textId="77777777" w:rsidR="000C1E50" w:rsidRPr="00464F67" w:rsidRDefault="000C1E50" w:rsidP="00464F67">
                      <w:pPr>
                        <w:rPr>
                          <w:rFonts w:ascii="Lucida Console" w:hAnsi="Lucida Console"/>
                          <w:sz w:val="12"/>
                        </w:rPr>
                      </w:pPr>
                      <w:r w:rsidRPr="00464F67">
                        <w:rPr>
                          <w:rFonts w:ascii="Lucida Console" w:hAnsi="Lucida Console"/>
                          <w:sz w:val="12"/>
                        </w:rPr>
                        <w:t xml:space="preserve">    Open;</w:t>
                      </w:r>
                    </w:p>
                    <w:p w14:paraId="5BD8480A" w14:textId="77777777" w:rsidR="000C1E50" w:rsidRPr="00464F67" w:rsidRDefault="000C1E50" w:rsidP="00464F67">
                      <w:pPr>
                        <w:rPr>
                          <w:rFonts w:ascii="Lucida Console" w:hAnsi="Lucida Console"/>
                          <w:sz w:val="12"/>
                        </w:rPr>
                      </w:pPr>
                      <w:r w:rsidRPr="00464F67">
                        <w:rPr>
                          <w:rFonts w:ascii="Lucida Console" w:hAnsi="Lucida Console"/>
                          <w:sz w:val="12"/>
                        </w:rPr>
                        <w:t xml:space="preserve">    Locate('Username', globalusername, []);</w:t>
                      </w:r>
                    </w:p>
                    <w:p w14:paraId="1350866C" w14:textId="77777777" w:rsidR="000C1E50" w:rsidRPr="00464F67" w:rsidRDefault="000C1E50" w:rsidP="00464F67">
                      <w:pPr>
                        <w:rPr>
                          <w:rFonts w:ascii="Lucida Console" w:hAnsi="Lucida Console"/>
                          <w:sz w:val="12"/>
                        </w:rPr>
                      </w:pPr>
                      <w:r w:rsidRPr="00464F67">
                        <w:rPr>
                          <w:rFonts w:ascii="Lucida Console" w:hAnsi="Lucida Console"/>
                          <w:sz w:val="12"/>
                        </w:rPr>
                        <w:t xml:space="preserve">    count := FieldByName('Level' + inttostr(globalgamelevel)).AsInteger;</w:t>
                      </w:r>
                    </w:p>
                    <w:p w14:paraId="13418819" w14:textId="77777777" w:rsidR="000C1E50" w:rsidRPr="00464F67" w:rsidRDefault="000C1E50" w:rsidP="00464F67">
                      <w:pPr>
                        <w:rPr>
                          <w:rFonts w:ascii="Lucida Console" w:hAnsi="Lucida Console"/>
                          <w:sz w:val="12"/>
                        </w:rPr>
                      </w:pPr>
                      <w:r w:rsidRPr="00464F67">
                        <w:rPr>
                          <w:rFonts w:ascii="Lucida Console" w:hAnsi="Lucida Console"/>
                          <w:sz w:val="12"/>
                        </w:rPr>
                        <w:t xml:space="preserve">  end;</w:t>
                      </w:r>
                    </w:p>
                    <w:p w14:paraId="540ED6A9" w14:textId="77777777" w:rsidR="000C1E50" w:rsidRPr="00464F67" w:rsidRDefault="000C1E50" w:rsidP="00464F67">
                      <w:pPr>
                        <w:rPr>
                          <w:rFonts w:ascii="Lucida Console" w:hAnsi="Lucida Console"/>
                          <w:sz w:val="12"/>
                        </w:rPr>
                      </w:pPr>
                      <w:r w:rsidRPr="00464F67">
                        <w:rPr>
                          <w:rFonts w:ascii="Lucida Console" w:hAnsi="Lucida Console"/>
                          <w:sz w:val="12"/>
                        </w:rPr>
                        <w:t xml:space="preserve">  // Reset GUI labels</w:t>
                      </w:r>
                    </w:p>
                    <w:p w14:paraId="584DF858" w14:textId="77777777" w:rsidR="000C1E50" w:rsidRPr="00464F67" w:rsidRDefault="000C1E50" w:rsidP="00464F67">
                      <w:pPr>
                        <w:rPr>
                          <w:rFonts w:ascii="Lucida Console" w:hAnsi="Lucida Console"/>
                          <w:sz w:val="12"/>
                        </w:rPr>
                      </w:pPr>
                      <w:r w:rsidRPr="00464F67">
                        <w:rPr>
                          <w:rFonts w:ascii="Lucida Console" w:hAnsi="Lucida Console"/>
                          <w:sz w:val="12"/>
                        </w:rPr>
                        <w:t xml:space="preserve">  guesses := 0;</w:t>
                      </w:r>
                    </w:p>
                    <w:p w14:paraId="423D37D6" w14:textId="77777777" w:rsidR="000C1E50" w:rsidRPr="00464F67" w:rsidRDefault="000C1E50" w:rsidP="00464F67">
                      <w:pPr>
                        <w:rPr>
                          <w:rFonts w:ascii="Lucida Console" w:hAnsi="Lucida Console"/>
                          <w:sz w:val="12"/>
                        </w:rPr>
                      </w:pPr>
                      <w:r w:rsidRPr="00464F67">
                        <w:rPr>
                          <w:rFonts w:ascii="Lucida Console" w:hAnsi="Lucida Console"/>
                          <w:sz w:val="12"/>
                        </w:rPr>
                        <w:t xml:space="preserve">  lblResult.Caption := '';</w:t>
                      </w:r>
                    </w:p>
                    <w:p w14:paraId="4193EDD9" w14:textId="77777777" w:rsidR="000C1E50" w:rsidRPr="00464F67" w:rsidRDefault="000C1E50" w:rsidP="00464F67">
                      <w:pPr>
                        <w:rPr>
                          <w:rFonts w:ascii="Lucida Console" w:hAnsi="Lucida Console"/>
                          <w:sz w:val="12"/>
                        </w:rPr>
                      </w:pPr>
                      <w:r w:rsidRPr="00464F67">
                        <w:rPr>
                          <w:rFonts w:ascii="Lucida Console" w:hAnsi="Lucida Console"/>
                          <w:sz w:val="12"/>
                        </w:rPr>
                        <w:t xml:space="preserve">  imgResult.Visible := false;</w:t>
                      </w:r>
                    </w:p>
                    <w:p w14:paraId="63188741" w14:textId="77777777" w:rsidR="000C1E50" w:rsidRPr="00464F67" w:rsidRDefault="000C1E50" w:rsidP="00464F67">
                      <w:pPr>
                        <w:rPr>
                          <w:rFonts w:ascii="Lucida Console" w:hAnsi="Lucida Console"/>
                          <w:sz w:val="12"/>
                        </w:rPr>
                      </w:pPr>
                      <w:r w:rsidRPr="00464F67">
                        <w:rPr>
                          <w:rFonts w:ascii="Lucida Console" w:hAnsi="Lucida Console"/>
                          <w:sz w:val="12"/>
                        </w:rPr>
                        <w:t xml:space="preserve">  lblProg1.Caption := formatfloat('000', count);</w:t>
                      </w:r>
                    </w:p>
                    <w:p w14:paraId="3F09B842" w14:textId="77777777" w:rsidR="000C1E50" w:rsidRPr="00464F67" w:rsidRDefault="000C1E50" w:rsidP="00464F67">
                      <w:pPr>
                        <w:rPr>
                          <w:rFonts w:ascii="Lucida Console" w:hAnsi="Lucida Console"/>
                          <w:sz w:val="12"/>
                        </w:rPr>
                      </w:pPr>
                      <w:r w:rsidRPr="00464F67">
                        <w:rPr>
                          <w:rFonts w:ascii="Lucida Console" w:hAnsi="Lucida Console"/>
                          <w:sz w:val="12"/>
                        </w:rPr>
                        <w:t xml:space="preserve">  lblProg3.Caption := inttostr(LexiconSize[globalgamelevel]);</w:t>
                      </w:r>
                    </w:p>
                    <w:p w14:paraId="72EE882D" w14:textId="77777777" w:rsidR="000C1E50" w:rsidRPr="00464F67" w:rsidRDefault="000C1E50" w:rsidP="00464F67">
                      <w:pPr>
                        <w:rPr>
                          <w:rFonts w:ascii="Lucida Console" w:hAnsi="Lucida Console"/>
                          <w:sz w:val="12"/>
                        </w:rPr>
                      </w:pPr>
                      <w:r w:rsidRPr="00464F67">
                        <w:rPr>
                          <w:rFonts w:ascii="Lucida Console" w:hAnsi="Lucida Console"/>
                          <w:sz w:val="12"/>
                        </w:rPr>
                        <w:t xml:space="preserve">  CurrentDir := GetCurrentDir;</w:t>
                      </w:r>
                    </w:p>
                    <w:p w14:paraId="43EB1C23" w14:textId="77777777" w:rsidR="000C1E50" w:rsidRPr="00464F67" w:rsidRDefault="000C1E50" w:rsidP="00464F67">
                      <w:pPr>
                        <w:rPr>
                          <w:rFonts w:ascii="Lucida Console" w:hAnsi="Lucida Console"/>
                          <w:sz w:val="12"/>
                        </w:rPr>
                      </w:pPr>
                      <w:r w:rsidRPr="00464F67">
                        <w:rPr>
                          <w:rFonts w:ascii="Lucida Console" w:hAnsi="Lucida Console"/>
                          <w:sz w:val="12"/>
                        </w:rPr>
                        <w:t xml:space="preserve">  // Set icon and lexicon directory (contained within program folder) from main program directory</w:t>
                      </w:r>
                    </w:p>
                    <w:p w14:paraId="2DA332DF" w14:textId="77777777" w:rsidR="000C1E50" w:rsidRPr="00464F67" w:rsidRDefault="000C1E50" w:rsidP="00464F67">
                      <w:pPr>
                        <w:rPr>
                          <w:rFonts w:ascii="Lucida Console" w:hAnsi="Lucida Console"/>
                          <w:sz w:val="12"/>
                        </w:rPr>
                      </w:pPr>
                      <w:r w:rsidRPr="00464F67">
                        <w:rPr>
                          <w:rFonts w:ascii="Lucida Console" w:hAnsi="Lucida Console"/>
                          <w:sz w:val="12"/>
                        </w:rPr>
                        <w:t xml:space="preserve">  // (SizeOf(Pointer)*8) returns the windows platform at runtime (x86/x64)</w:t>
                      </w:r>
                    </w:p>
                    <w:p w14:paraId="68E36BC7" w14:textId="77777777" w:rsidR="000C1E50" w:rsidRPr="00464F67" w:rsidRDefault="000C1E50" w:rsidP="00464F67">
                      <w:pPr>
                        <w:rPr>
                          <w:rFonts w:ascii="Lucida Console" w:hAnsi="Lucida Console"/>
                          <w:sz w:val="12"/>
                        </w:rPr>
                      </w:pPr>
                      <w:r w:rsidRPr="00464F67">
                        <w:rPr>
                          <w:rFonts w:ascii="Lucida Console" w:hAnsi="Lucida Console"/>
                          <w:sz w:val="12"/>
                        </w:rPr>
                        <w:t xml:space="preserve">  IconDir := StringReplace(CurrentDir, 'Win' + (inttostr(SizeOf(Pointer) * 8)) +</w:t>
                      </w:r>
                    </w:p>
                    <w:p w14:paraId="77AA982B" w14:textId="77777777" w:rsidR="000C1E50" w:rsidRPr="00464F67" w:rsidRDefault="000C1E50" w:rsidP="00464F67">
                      <w:pPr>
                        <w:rPr>
                          <w:rFonts w:ascii="Lucida Console" w:hAnsi="Lucida Console"/>
                          <w:sz w:val="12"/>
                        </w:rPr>
                      </w:pPr>
                      <w:r w:rsidRPr="00464F67">
                        <w:rPr>
                          <w:rFonts w:ascii="Lucida Console" w:hAnsi="Lucida Console"/>
                          <w:sz w:val="12"/>
                        </w:rPr>
                        <w:t xml:space="preserve">    '\Debug', 'Icons\', [rfIgnoreCase]);</w:t>
                      </w:r>
                    </w:p>
                    <w:p w14:paraId="669C9285" w14:textId="77777777" w:rsidR="000C1E50" w:rsidRPr="00464F67" w:rsidRDefault="000C1E50" w:rsidP="00464F67">
                      <w:pPr>
                        <w:rPr>
                          <w:rFonts w:ascii="Lucida Console" w:hAnsi="Lucida Console"/>
                          <w:sz w:val="12"/>
                        </w:rPr>
                      </w:pPr>
                      <w:r w:rsidRPr="00464F67">
                        <w:rPr>
                          <w:rFonts w:ascii="Lucida Console" w:hAnsi="Lucida Console"/>
                          <w:sz w:val="12"/>
                        </w:rPr>
                        <w:t xml:space="preserve">  LexiconDir := StringReplace(CurrentDir, 'Win' + (inttostr(SizeOf(Pointer) * 8)</w:t>
                      </w:r>
                    </w:p>
                    <w:p w14:paraId="1FADDD8C" w14:textId="77777777" w:rsidR="000C1E50" w:rsidRPr="00464F67" w:rsidRDefault="000C1E50" w:rsidP="00464F67">
                      <w:pPr>
                        <w:rPr>
                          <w:rFonts w:ascii="Lucida Console" w:hAnsi="Lucida Console"/>
                          <w:sz w:val="12"/>
                        </w:rPr>
                      </w:pPr>
                      <w:r w:rsidRPr="00464F67">
                        <w:rPr>
                          <w:rFonts w:ascii="Lucida Console" w:hAnsi="Lucida Console"/>
                          <w:sz w:val="12"/>
                        </w:rPr>
                        <w:t xml:space="preserve">    ) + '\Debug', 'Lexicon\', [rfIgnoreCase]);</w:t>
                      </w:r>
                    </w:p>
                    <w:p w14:paraId="6C19068B" w14:textId="77777777" w:rsidR="000C1E50" w:rsidRPr="00464F67" w:rsidRDefault="000C1E50" w:rsidP="00464F67">
                      <w:pPr>
                        <w:rPr>
                          <w:rFonts w:ascii="Lucida Console" w:hAnsi="Lucida Console"/>
                          <w:sz w:val="12"/>
                        </w:rPr>
                      </w:pPr>
                      <w:r w:rsidRPr="00464F67">
                        <w:rPr>
                          <w:rFonts w:ascii="Lucida Console" w:hAnsi="Lucida Console"/>
                          <w:sz w:val="12"/>
                        </w:rPr>
                        <w:t xml:space="preserve">  // Create TStringList object, and populate the list with the values in the</w:t>
                      </w:r>
                    </w:p>
                    <w:p w14:paraId="171CF5AA" w14:textId="77777777" w:rsidR="000C1E50" w:rsidRPr="00464F67" w:rsidRDefault="000C1E50" w:rsidP="00464F67">
                      <w:pPr>
                        <w:rPr>
                          <w:rFonts w:ascii="Lucida Console" w:hAnsi="Lucida Console"/>
                          <w:sz w:val="12"/>
                        </w:rPr>
                      </w:pPr>
                      <w:r w:rsidRPr="00464F67">
                        <w:rPr>
                          <w:rFonts w:ascii="Lucida Console" w:hAnsi="Lucida Console"/>
                          <w:sz w:val="12"/>
                        </w:rPr>
                        <w:t xml:space="preserve">  // Config file: 1st line = volume .. etc...</w:t>
                      </w:r>
                    </w:p>
                    <w:p w14:paraId="4D093547" w14:textId="77777777" w:rsidR="000C1E50" w:rsidRPr="00464F67" w:rsidRDefault="000C1E50" w:rsidP="00464F67">
                      <w:pPr>
                        <w:rPr>
                          <w:rFonts w:ascii="Lucida Console" w:hAnsi="Lucida Console"/>
                          <w:sz w:val="12"/>
                        </w:rPr>
                      </w:pPr>
                      <w:r w:rsidRPr="00464F67">
                        <w:rPr>
                          <w:rFonts w:ascii="Lucida Console" w:hAnsi="Lucida Console"/>
                          <w:sz w:val="12"/>
                        </w:rPr>
                        <w:t xml:space="preserve">  sl := TStringList.Create;</w:t>
                      </w:r>
                    </w:p>
                    <w:p w14:paraId="754DB94F" w14:textId="77777777" w:rsidR="000C1E50" w:rsidRPr="00464F67" w:rsidRDefault="000C1E50" w:rsidP="00464F67">
                      <w:pPr>
                        <w:rPr>
                          <w:rFonts w:ascii="Lucida Console" w:hAnsi="Lucida Console"/>
                          <w:sz w:val="12"/>
                        </w:rPr>
                      </w:pPr>
                      <w:r w:rsidRPr="00464F67">
                        <w:rPr>
                          <w:rFonts w:ascii="Lucida Console" w:hAnsi="Lucida Console"/>
                          <w:sz w:val="12"/>
                        </w:rPr>
                        <w:t xml:space="preserve">  sl.LoadFromFile(LexiconDir + 'VoiceConfig.txt');</w:t>
                      </w:r>
                    </w:p>
                    <w:p w14:paraId="41CB07B5" w14:textId="77777777" w:rsidR="000C1E50" w:rsidRPr="00464F67" w:rsidRDefault="000C1E50" w:rsidP="00464F67">
                      <w:pPr>
                        <w:rPr>
                          <w:rFonts w:ascii="Lucida Console" w:hAnsi="Lucida Console"/>
                          <w:sz w:val="12"/>
                        </w:rPr>
                      </w:pPr>
                      <w:r w:rsidRPr="00464F67">
                        <w:rPr>
                          <w:rFonts w:ascii="Lucida Console" w:hAnsi="Lucida Console"/>
                          <w:sz w:val="12"/>
                        </w:rPr>
                        <w:t xml:space="preserve">  // Set volume and rate of SpVoice to values in config file (SpeechAPI)</w:t>
                      </w:r>
                    </w:p>
                    <w:p w14:paraId="24F375E9" w14:textId="77777777" w:rsidR="000C1E50" w:rsidRPr="00464F67" w:rsidRDefault="000C1E50" w:rsidP="00464F67">
                      <w:pPr>
                        <w:rPr>
                          <w:rFonts w:ascii="Lucida Console" w:hAnsi="Lucida Console"/>
                          <w:sz w:val="12"/>
                        </w:rPr>
                      </w:pPr>
                      <w:r w:rsidRPr="00464F67">
                        <w:rPr>
                          <w:rFonts w:ascii="Lucida Console" w:hAnsi="Lucida Console"/>
                          <w:sz w:val="12"/>
                        </w:rPr>
                        <w:t xml:space="preserve">  SpVoice.Volume := strtoint(sl[0]);</w:t>
                      </w:r>
                    </w:p>
                    <w:p w14:paraId="2AFF263D" w14:textId="77777777" w:rsidR="000C1E50" w:rsidRPr="00464F67" w:rsidRDefault="000C1E50" w:rsidP="00464F67">
                      <w:pPr>
                        <w:rPr>
                          <w:rFonts w:ascii="Lucida Console" w:hAnsi="Lucida Console"/>
                          <w:sz w:val="12"/>
                        </w:rPr>
                      </w:pPr>
                      <w:r w:rsidRPr="00464F67">
                        <w:rPr>
                          <w:rFonts w:ascii="Lucida Console" w:hAnsi="Lucida Console"/>
                          <w:sz w:val="12"/>
                        </w:rPr>
                        <w:t xml:space="preserve">  SpVoice.Rate := strtoint(sl[1]);</w:t>
                      </w:r>
                    </w:p>
                    <w:p w14:paraId="196ACDA6" w14:textId="77777777" w:rsidR="000C1E50" w:rsidRPr="00464F67" w:rsidRDefault="000C1E50" w:rsidP="00464F67">
                      <w:pPr>
                        <w:rPr>
                          <w:rFonts w:ascii="Lucida Console" w:hAnsi="Lucida Console"/>
                          <w:sz w:val="12"/>
                        </w:rPr>
                      </w:pPr>
                      <w:r w:rsidRPr="00464F67">
                        <w:rPr>
                          <w:rFonts w:ascii="Lucida Console" w:hAnsi="Lucida Console"/>
                          <w:sz w:val="12"/>
                        </w:rPr>
                        <w:t xml:space="preserve">  cbVoices.ItemIndex := strtoint(sl[2]);</w:t>
                      </w:r>
                    </w:p>
                    <w:p w14:paraId="31602AD4" w14:textId="77777777" w:rsidR="000C1E50" w:rsidRPr="00464F67" w:rsidRDefault="000C1E50" w:rsidP="00464F67">
                      <w:pPr>
                        <w:rPr>
                          <w:rFonts w:ascii="Lucida Console" w:hAnsi="Lucida Console"/>
                          <w:sz w:val="12"/>
                        </w:rPr>
                      </w:pPr>
                      <w:r w:rsidRPr="00464F67">
                        <w:rPr>
                          <w:rFonts w:ascii="Lucida Console" w:hAnsi="Lucida Console"/>
                          <w:sz w:val="12"/>
                        </w:rPr>
                        <w:t xml:space="preserve">  // Set voice of SpVoice to the object in cbVoices that corresponds to the</w:t>
                      </w:r>
                    </w:p>
                    <w:p w14:paraId="5157D278" w14:textId="77777777" w:rsidR="000C1E50" w:rsidRPr="00464F67" w:rsidRDefault="000C1E50" w:rsidP="00464F67">
                      <w:pPr>
                        <w:rPr>
                          <w:rFonts w:ascii="Lucida Console" w:hAnsi="Lucida Console"/>
                          <w:sz w:val="12"/>
                        </w:rPr>
                      </w:pPr>
                      <w:r w:rsidRPr="00464F67">
                        <w:rPr>
                          <w:rFonts w:ascii="Lucida Console" w:hAnsi="Lucida Console"/>
                          <w:sz w:val="12"/>
                        </w:rPr>
                        <w:t xml:space="preserve">  // Index in the config file</w:t>
                      </w:r>
                    </w:p>
                    <w:p w14:paraId="31321C10" w14:textId="77777777" w:rsidR="000C1E50" w:rsidRPr="00464F67" w:rsidRDefault="000C1E50" w:rsidP="00464F67">
                      <w:pPr>
                        <w:rPr>
                          <w:rFonts w:ascii="Lucida Console" w:hAnsi="Lucida Console"/>
                          <w:sz w:val="12"/>
                        </w:rPr>
                      </w:pPr>
                      <w:r w:rsidRPr="00464F67">
                        <w:rPr>
                          <w:rFonts w:ascii="Lucida Console" w:hAnsi="Lucida Console"/>
                          <w:sz w:val="12"/>
                        </w:rPr>
                        <w:t xml:space="preserve">  SOToken := ISpeechObjectToken</w:t>
                      </w:r>
                    </w:p>
                    <w:p w14:paraId="6A6B5CD0" w14:textId="77777777" w:rsidR="000C1E50" w:rsidRPr="00464F67" w:rsidRDefault="000C1E50" w:rsidP="00464F67">
                      <w:pPr>
                        <w:rPr>
                          <w:rFonts w:ascii="Lucida Console" w:hAnsi="Lucida Console"/>
                          <w:sz w:val="12"/>
                        </w:rPr>
                      </w:pPr>
                      <w:r w:rsidRPr="00464F67">
                        <w:rPr>
                          <w:rFonts w:ascii="Lucida Console" w:hAnsi="Lucida Console"/>
                          <w:sz w:val="12"/>
                        </w:rPr>
                        <w:t xml:space="preserve">    (Pointer(cbVoices.Items.Objects[cbVoices.ItemIndex]));</w:t>
                      </w:r>
                    </w:p>
                    <w:p w14:paraId="3CB60BD3" w14:textId="2B663B18" w:rsidR="000C1E50" w:rsidRDefault="000C1E50" w:rsidP="00464F67">
                      <w:pPr>
                        <w:rPr>
                          <w:rFonts w:ascii="Lucida Console" w:hAnsi="Lucida Console"/>
                          <w:sz w:val="12"/>
                        </w:rPr>
                      </w:pPr>
                      <w:r>
                        <w:rPr>
                          <w:rFonts w:ascii="Lucida Console" w:hAnsi="Lucida Console"/>
                          <w:sz w:val="12"/>
                        </w:rPr>
                        <w:t xml:space="preserve">  SpVoice.Voice := SOToken;</w:t>
                      </w:r>
                    </w:p>
                    <w:p w14:paraId="0BF5DEB7" w14:textId="726DC188" w:rsidR="000C1E50" w:rsidRPr="00644BC8" w:rsidRDefault="000C1E50" w:rsidP="00464F67">
                      <w:pPr>
                        <w:rPr>
                          <w:rFonts w:ascii="Lucida Console" w:hAnsi="Lucida Console"/>
                          <w:sz w:val="12"/>
                        </w:rPr>
                      </w:pPr>
                      <w:r w:rsidRPr="003F126B">
                        <w:rPr>
                          <w:rFonts w:ascii="Lucida Console" w:hAnsi="Lucida Console"/>
                          <w:color w:val="FF0000"/>
                          <w:sz w:val="12"/>
                        </w:rPr>
                        <w:t>(..)</w:t>
                      </w:r>
                    </w:p>
                  </w:txbxContent>
                </v:textbox>
                <w10:wrap type="tight" anchorx="margin"/>
              </v:shape>
            </w:pict>
          </mc:Fallback>
        </mc:AlternateContent>
      </w:r>
      <w:r w:rsidR="004014AD">
        <w:t xml:space="preserve">Create the code necessary to load the lexicon game file and the </w:t>
      </w:r>
      <w:r>
        <w:t>SAPI config file</w:t>
      </w:r>
    </w:p>
    <w:p w14:paraId="398D5804" w14:textId="1C3E5A9D" w:rsidR="00464F67" w:rsidRDefault="00464F67"/>
    <w:p w14:paraId="2EEF5A61" w14:textId="0BB8A1F2" w:rsidR="00082893" w:rsidRDefault="00464F67" w:rsidP="00464F67">
      <w:r>
        <w:rPr>
          <w:noProof/>
          <w:lang w:eastAsia="en-GB"/>
        </w:rPr>
        <mc:AlternateContent>
          <mc:Choice Requires="wps">
            <w:drawing>
              <wp:anchor distT="0" distB="0" distL="114300" distR="114300" simplePos="0" relativeHeight="251762688" behindDoc="1" locked="0" layoutInCell="1" allowOverlap="1" wp14:anchorId="7E261D72" wp14:editId="5CCCF316">
                <wp:simplePos x="0" y="0"/>
                <wp:positionH relativeFrom="margin">
                  <wp:align>left</wp:align>
                </wp:positionH>
                <wp:positionV relativeFrom="paragraph">
                  <wp:posOffset>1482090</wp:posOffset>
                </wp:positionV>
                <wp:extent cx="5486400" cy="1085850"/>
                <wp:effectExtent l="0" t="0" r="19050" b="19050"/>
                <wp:wrapTight wrapText="bothSides">
                  <wp:wrapPolygon edited="0">
                    <wp:start x="0" y="0"/>
                    <wp:lineTo x="0" y="21600"/>
                    <wp:lineTo x="21600" y="21600"/>
                    <wp:lineTo x="21600" y="0"/>
                    <wp:lineTo x="0" y="0"/>
                  </wp:wrapPolygon>
                </wp:wrapTight>
                <wp:docPr id="45" name="Text Box 45"/>
                <wp:cNvGraphicFramePr/>
                <a:graphic xmlns:a="http://schemas.openxmlformats.org/drawingml/2006/main">
                  <a:graphicData uri="http://schemas.microsoft.com/office/word/2010/wordprocessingShape">
                    <wps:wsp>
                      <wps:cNvSpPr txBox="1"/>
                      <wps:spPr>
                        <a:xfrm>
                          <a:off x="0" y="0"/>
                          <a:ext cx="5486400" cy="1085850"/>
                        </a:xfrm>
                        <a:prstGeom prst="rect">
                          <a:avLst/>
                        </a:prstGeom>
                        <a:solidFill>
                          <a:schemeClr val="lt1"/>
                        </a:solidFill>
                        <a:ln w="6350">
                          <a:solidFill>
                            <a:prstClr val="black"/>
                          </a:solidFill>
                        </a:ln>
                      </wps:spPr>
                      <wps:txbx>
                        <w:txbxContent>
                          <w:p w14:paraId="02D1035B" w14:textId="1C42027D" w:rsidR="000C1E50" w:rsidRDefault="000C1E50" w:rsidP="00464F67">
                            <w:pPr>
                              <w:rPr>
                                <w:rFonts w:ascii="Lucida Console" w:hAnsi="Lucida Console"/>
                                <w:sz w:val="12"/>
                              </w:rPr>
                            </w:pPr>
                            <w:r w:rsidRPr="003F126B">
                              <w:rPr>
                                <w:rFonts w:ascii="Lucida Console" w:hAnsi="Lucida Console"/>
                                <w:color w:val="FF0000"/>
                                <w:sz w:val="12"/>
                              </w:rPr>
                              <w:t>(..)</w:t>
                            </w:r>
                          </w:p>
                          <w:p w14:paraId="51EBD016" w14:textId="350458D7" w:rsidR="000C1E50" w:rsidRPr="00464F67" w:rsidRDefault="000C1E50" w:rsidP="00464F67">
                            <w:pPr>
                              <w:rPr>
                                <w:rFonts w:ascii="Lucida Console" w:hAnsi="Lucida Console"/>
                                <w:sz w:val="12"/>
                              </w:rPr>
                            </w:pPr>
                            <w:r w:rsidRPr="00464F67">
                              <w:rPr>
                                <w:rFonts w:ascii="Lucida Console" w:hAnsi="Lucida Console"/>
                                <w:sz w:val="12"/>
                              </w:rPr>
                              <w:t xml:space="preserve">  // Assign the current game level file from the lexicon directory to the variable Lexicon</w:t>
                            </w:r>
                          </w:p>
                          <w:p w14:paraId="5E9AC2F1" w14:textId="77777777" w:rsidR="000C1E50" w:rsidRPr="00464F67" w:rsidRDefault="000C1E50" w:rsidP="00464F67">
                            <w:pPr>
                              <w:rPr>
                                <w:rFonts w:ascii="Lucida Console" w:hAnsi="Lucida Console"/>
                                <w:sz w:val="12"/>
                              </w:rPr>
                            </w:pPr>
                            <w:r w:rsidRPr="00464F67">
                              <w:rPr>
                                <w:rFonts w:ascii="Lucida Console" w:hAnsi="Lucida Console"/>
                                <w:sz w:val="12"/>
                              </w:rPr>
                              <w:t xml:space="preserve">  assignfile(Lexicon, LexiconDir + inttostr(globalgamelevel) + '.txt');</w:t>
                            </w:r>
                          </w:p>
                          <w:p w14:paraId="7235876A" w14:textId="77777777" w:rsidR="000C1E50" w:rsidRPr="00464F67" w:rsidRDefault="000C1E50" w:rsidP="00464F67">
                            <w:pPr>
                              <w:rPr>
                                <w:rFonts w:ascii="Lucida Console" w:hAnsi="Lucida Console"/>
                                <w:sz w:val="12"/>
                              </w:rPr>
                            </w:pPr>
                            <w:r w:rsidRPr="00464F67">
                              <w:rPr>
                                <w:rFonts w:ascii="Lucida Console" w:hAnsi="Lucida Console"/>
                                <w:sz w:val="12"/>
                              </w:rPr>
                              <w:t xml:space="preserve">  reset(Lexicon);</w:t>
                            </w:r>
                          </w:p>
                          <w:p w14:paraId="0A98F4FB" w14:textId="77777777" w:rsidR="000C1E50" w:rsidRPr="00464F67" w:rsidRDefault="000C1E50" w:rsidP="00464F67">
                            <w:pPr>
                              <w:rPr>
                                <w:rFonts w:ascii="Lucida Console" w:hAnsi="Lucida Console"/>
                                <w:sz w:val="12"/>
                              </w:rPr>
                            </w:pPr>
                            <w:r w:rsidRPr="00464F67">
                              <w:rPr>
                                <w:rFonts w:ascii="Lucida Console" w:hAnsi="Lucida Console"/>
                                <w:sz w:val="12"/>
                              </w:rPr>
                              <w:t xml:space="preserve">  // Set the current word by moving through the words before it in the lexicon</w:t>
                            </w:r>
                          </w:p>
                          <w:p w14:paraId="28FB043F" w14:textId="77777777" w:rsidR="000C1E50" w:rsidRPr="00464F67" w:rsidRDefault="000C1E50" w:rsidP="00464F67">
                            <w:pPr>
                              <w:rPr>
                                <w:rFonts w:ascii="Lucida Console" w:hAnsi="Lucida Console"/>
                                <w:sz w:val="12"/>
                              </w:rPr>
                            </w:pPr>
                            <w:r w:rsidRPr="00464F67">
                              <w:rPr>
                                <w:rFonts w:ascii="Lucida Console" w:hAnsi="Lucida Console"/>
                                <w:sz w:val="12"/>
                              </w:rPr>
                              <w:t xml:space="preserve">  // This will depend on current level progress through 'count'</w:t>
                            </w:r>
                          </w:p>
                          <w:p w14:paraId="40DEAE2B" w14:textId="77777777" w:rsidR="000C1E50" w:rsidRPr="00464F67" w:rsidRDefault="000C1E50" w:rsidP="00464F67">
                            <w:pPr>
                              <w:rPr>
                                <w:rFonts w:ascii="Lucida Console" w:hAnsi="Lucida Console"/>
                                <w:sz w:val="12"/>
                              </w:rPr>
                            </w:pPr>
                            <w:r w:rsidRPr="00464F67">
                              <w:rPr>
                                <w:rFonts w:ascii="Lucida Console" w:hAnsi="Lucida Console"/>
                                <w:sz w:val="12"/>
                              </w:rPr>
                              <w:t xml:space="preserve">  for i := 0 to count do</w:t>
                            </w:r>
                          </w:p>
                          <w:p w14:paraId="39CC73D3" w14:textId="77777777" w:rsidR="000C1E50" w:rsidRPr="00464F67" w:rsidRDefault="000C1E50" w:rsidP="00464F67">
                            <w:pPr>
                              <w:rPr>
                                <w:rFonts w:ascii="Lucida Console" w:hAnsi="Lucida Console"/>
                                <w:sz w:val="12"/>
                              </w:rPr>
                            </w:pPr>
                            <w:r w:rsidRPr="00464F67">
                              <w:rPr>
                                <w:rFonts w:ascii="Lucida Console" w:hAnsi="Lucida Console"/>
                                <w:sz w:val="12"/>
                              </w:rPr>
                              <w:t xml:space="preserve">    readln(Lexicon, word);</w:t>
                            </w:r>
                          </w:p>
                          <w:p w14:paraId="73843513" w14:textId="77777777" w:rsidR="000C1E50" w:rsidRPr="00464F67" w:rsidRDefault="000C1E50" w:rsidP="00464F67">
                            <w:pPr>
                              <w:rPr>
                                <w:rFonts w:ascii="Lucida Console" w:hAnsi="Lucida Console"/>
                                <w:sz w:val="12"/>
                              </w:rPr>
                            </w:pPr>
                            <w:r w:rsidRPr="00464F67">
                              <w:rPr>
                                <w:rFonts w:ascii="Lucida Console" w:hAnsi="Lucida Console"/>
                                <w:sz w:val="12"/>
                              </w:rPr>
                              <w:t xml:space="preserve">  // Using the SpVoice component of the SpeechAPI package, output the word to be tested</w:t>
                            </w:r>
                          </w:p>
                          <w:p w14:paraId="31F5086C" w14:textId="77777777" w:rsidR="000C1E50" w:rsidRPr="00464F67" w:rsidRDefault="000C1E50" w:rsidP="00464F67">
                            <w:pPr>
                              <w:rPr>
                                <w:rFonts w:ascii="Lucida Console" w:hAnsi="Lucida Console"/>
                                <w:sz w:val="12"/>
                              </w:rPr>
                            </w:pPr>
                            <w:r w:rsidRPr="00464F67">
                              <w:rPr>
                                <w:rFonts w:ascii="Lucida Console" w:hAnsi="Lucida Console"/>
                                <w:sz w:val="12"/>
                              </w:rPr>
                              <w:t xml:space="preserve">  // Use asynchronous flag to return the command as soon as the speak request is queued</w:t>
                            </w:r>
                          </w:p>
                          <w:p w14:paraId="2050EE14" w14:textId="77777777" w:rsidR="000C1E50" w:rsidRPr="00464F67" w:rsidRDefault="000C1E50" w:rsidP="00464F67">
                            <w:pPr>
                              <w:rPr>
                                <w:rFonts w:ascii="Lucida Console" w:hAnsi="Lucida Console"/>
                                <w:sz w:val="12"/>
                              </w:rPr>
                            </w:pPr>
                            <w:r w:rsidRPr="00464F67">
                              <w:rPr>
                                <w:rFonts w:ascii="Lucida Console" w:hAnsi="Lucida Console"/>
                                <w:sz w:val="12"/>
                              </w:rPr>
                              <w:t xml:space="preserve">  SpVoice.Speak(word, 1);</w:t>
                            </w:r>
                          </w:p>
                          <w:p w14:paraId="5BCA3CBF" w14:textId="77777777" w:rsidR="000C1E50" w:rsidRPr="00644BC8" w:rsidRDefault="000C1E50" w:rsidP="00464F67">
                            <w:pPr>
                              <w:rPr>
                                <w:rFonts w:ascii="Lucida Console" w:hAnsi="Lucida Console"/>
                                <w:sz w:val="12"/>
                              </w:rPr>
                            </w:pPr>
                            <w:r w:rsidRPr="00464F67">
                              <w:rPr>
                                <w:rFonts w:ascii="Lucida Console" w:hAnsi="Lucida Console"/>
                                <w:sz w:val="12"/>
                              </w:rPr>
                              <w: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261D72" id="Text Box 45" o:spid="_x0000_s1055" type="#_x0000_t202" style="position:absolute;margin-left:0;margin-top:116.7pt;width:6in;height:85.5pt;z-index:-25155379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" fillcolor="white [3201]" strokeweight=".5pt">
                <v:textbox>
                  <w:txbxContent>
                    <w:p w14:paraId="02D1035B" w14:textId="1C42027D" w:rsidR="000C1E50" w:rsidRDefault="000C1E50" w:rsidP="00464F67">
                      <w:pPr>
                        <w:rPr>
                          <w:rFonts w:ascii="Lucida Console" w:hAnsi="Lucida Console"/>
                          <w:sz w:val="12"/>
                        </w:rPr>
                      </w:pPr>
                      <w:r w:rsidRPr="003F126B">
                        <w:rPr>
                          <w:rFonts w:ascii="Lucida Console" w:hAnsi="Lucida Console"/>
                          <w:color w:val="FF0000"/>
                          <w:sz w:val="12"/>
                        </w:rPr>
                        <w:t>(..)</w:t>
                      </w:r>
                    </w:p>
                    <w:p w14:paraId="51EBD016" w14:textId="350458D7" w:rsidR="000C1E50" w:rsidRPr="00464F67" w:rsidRDefault="000C1E50" w:rsidP="00464F67">
                      <w:pPr>
                        <w:rPr>
                          <w:rFonts w:ascii="Lucida Console" w:hAnsi="Lucida Console"/>
                          <w:sz w:val="12"/>
                        </w:rPr>
                      </w:pPr>
                      <w:r w:rsidRPr="00464F67">
                        <w:rPr>
                          <w:rFonts w:ascii="Lucida Console" w:hAnsi="Lucida Console"/>
                          <w:sz w:val="12"/>
                        </w:rPr>
                        <w:t xml:space="preserve">  // Assign the current game level file from the lexicon directory to the variable Lexicon</w:t>
                      </w:r>
                    </w:p>
                    <w:p w14:paraId="5E9AC2F1" w14:textId="77777777" w:rsidR="000C1E50" w:rsidRPr="00464F67" w:rsidRDefault="000C1E50" w:rsidP="00464F67">
                      <w:pPr>
                        <w:rPr>
                          <w:rFonts w:ascii="Lucida Console" w:hAnsi="Lucida Console"/>
                          <w:sz w:val="12"/>
                        </w:rPr>
                      </w:pPr>
                      <w:r w:rsidRPr="00464F67">
                        <w:rPr>
                          <w:rFonts w:ascii="Lucida Console" w:hAnsi="Lucida Console"/>
                          <w:sz w:val="12"/>
                        </w:rPr>
                        <w:t xml:space="preserve">  assignfile(Lexicon, LexiconDir + inttostr(globalgamelevel) + '.txt');</w:t>
                      </w:r>
                    </w:p>
                    <w:p w14:paraId="7235876A" w14:textId="77777777" w:rsidR="000C1E50" w:rsidRPr="00464F67" w:rsidRDefault="000C1E50" w:rsidP="00464F67">
                      <w:pPr>
                        <w:rPr>
                          <w:rFonts w:ascii="Lucida Console" w:hAnsi="Lucida Console"/>
                          <w:sz w:val="12"/>
                        </w:rPr>
                      </w:pPr>
                      <w:r w:rsidRPr="00464F67">
                        <w:rPr>
                          <w:rFonts w:ascii="Lucida Console" w:hAnsi="Lucida Console"/>
                          <w:sz w:val="12"/>
                        </w:rPr>
                        <w:t xml:space="preserve">  reset(Lexicon);</w:t>
                      </w:r>
                    </w:p>
                    <w:p w14:paraId="0A98F4FB" w14:textId="77777777" w:rsidR="000C1E50" w:rsidRPr="00464F67" w:rsidRDefault="000C1E50" w:rsidP="00464F67">
                      <w:pPr>
                        <w:rPr>
                          <w:rFonts w:ascii="Lucida Console" w:hAnsi="Lucida Console"/>
                          <w:sz w:val="12"/>
                        </w:rPr>
                      </w:pPr>
                      <w:r w:rsidRPr="00464F67">
                        <w:rPr>
                          <w:rFonts w:ascii="Lucida Console" w:hAnsi="Lucida Console"/>
                          <w:sz w:val="12"/>
                        </w:rPr>
                        <w:t xml:space="preserve">  // Set the current word by moving through the words before it in the lexicon</w:t>
                      </w:r>
                    </w:p>
                    <w:p w14:paraId="28FB043F" w14:textId="77777777" w:rsidR="000C1E50" w:rsidRPr="00464F67" w:rsidRDefault="000C1E50" w:rsidP="00464F67">
                      <w:pPr>
                        <w:rPr>
                          <w:rFonts w:ascii="Lucida Console" w:hAnsi="Lucida Console"/>
                          <w:sz w:val="12"/>
                        </w:rPr>
                      </w:pPr>
                      <w:r w:rsidRPr="00464F67">
                        <w:rPr>
                          <w:rFonts w:ascii="Lucida Console" w:hAnsi="Lucida Console"/>
                          <w:sz w:val="12"/>
                        </w:rPr>
                        <w:t xml:space="preserve">  // This will depend on current level progress through 'count'</w:t>
                      </w:r>
                    </w:p>
                    <w:p w14:paraId="40DEAE2B" w14:textId="77777777" w:rsidR="000C1E50" w:rsidRPr="00464F67" w:rsidRDefault="000C1E50" w:rsidP="00464F67">
                      <w:pPr>
                        <w:rPr>
                          <w:rFonts w:ascii="Lucida Console" w:hAnsi="Lucida Console"/>
                          <w:sz w:val="12"/>
                        </w:rPr>
                      </w:pPr>
                      <w:r w:rsidRPr="00464F67">
                        <w:rPr>
                          <w:rFonts w:ascii="Lucida Console" w:hAnsi="Lucida Console"/>
                          <w:sz w:val="12"/>
                        </w:rPr>
                        <w:t xml:space="preserve">  for i := 0 to count do</w:t>
                      </w:r>
                    </w:p>
                    <w:p w14:paraId="39CC73D3" w14:textId="77777777" w:rsidR="000C1E50" w:rsidRPr="00464F67" w:rsidRDefault="000C1E50" w:rsidP="00464F67">
                      <w:pPr>
                        <w:rPr>
                          <w:rFonts w:ascii="Lucida Console" w:hAnsi="Lucida Console"/>
                          <w:sz w:val="12"/>
                        </w:rPr>
                      </w:pPr>
                      <w:r w:rsidRPr="00464F67">
                        <w:rPr>
                          <w:rFonts w:ascii="Lucida Console" w:hAnsi="Lucida Console"/>
                          <w:sz w:val="12"/>
                        </w:rPr>
                        <w:t xml:space="preserve">    readln(Lexicon, word);</w:t>
                      </w:r>
                    </w:p>
                    <w:p w14:paraId="73843513" w14:textId="77777777" w:rsidR="000C1E50" w:rsidRPr="00464F67" w:rsidRDefault="000C1E50" w:rsidP="00464F67">
                      <w:pPr>
                        <w:rPr>
                          <w:rFonts w:ascii="Lucida Console" w:hAnsi="Lucida Console"/>
                          <w:sz w:val="12"/>
                        </w:rPr>
                      </w:pPr>
                      <w:r w:rsidRPr="00464F67">
                        <w:rPr>
                          <w:rFonts w:ascii="Lucida Console" w:hAnsi="Lucida Console"/>
                          <w:sz w:val="12"/>
                        </w:rPr>
                        <w:t xml:space="preserve">  // Using the SpVoice component of the SpeechAPI package, output the word to be tested</w:t>
                      </w:r>
                    </w:p>
                    <w:p w14:paraId="31F5086C" w14:textId="77777777" w:rsidR="000C1E50" w:rsidRPr="00464F67" w:rsidRDefault="000C1E50" w:rsidP="00464F67">
                      <w:pPr>
                        <w:rPr>
                          <w:rFonts w:ascii="Lucida Console" w:hAnsi="Lucida Console"/>
                          <w:sz w:val="12"/>
                        </w:rPr>
                      </w:pPr>
                      <w:r w:rsidRPr="00464F67">
                        <w:rPr>
                          <w:rFonts w:ascii="Lucida Console" w:hAnsi="Lucida Console"/>
                          <w:sz w:val="12"/>
                        </w:rPr>
                        <w:t xml:space="preserve">  // Use asynchronous flag to return the command as soon as the speak request is queued</w:t>
                      </w:r>
                    </w:p>
                    <w:p w14:paraId="2050EE14" w14:textId="77777777" w:rsidR="000C1E50" w:rsidRPr="00464F67" w:rsidRDefault="000C1E50" w:rsidP="00464F67">
                      <w:pPr>
                        <w:rPr>
                          <w:rFonts w:ascii="Lucida Console" w:hAnsi="Lucida Console"/>
                          <w:sz w:val="12"/>
                        </w:rPr>
                      </w:pPr>
                      <w:r w:rsidRPr="00464F67">
                        <w:rPr>
                          <w:rFonts w:ascii="Lucida Console" w:hAnsi="Lucida Console"/>
                          <w:sz w:val="12"/>
                        </w:rPr>
                        <w:t xml:space="preserve">  SpVoice.Speak(word, 1);</w:t>
                      </w:r>
                    </w:p>
                    <w:p w14:paraId="5BCA3CBF" w14:textId="77777777" w:rsidR="000C1E50" w:rsidRPr="00644BC8" w:rsidRDefault="000C1E50" w:rsidP="00464F67">
                      <w:pPr>
                        <w:rPr>
                          <w:rFonts w:ascii="Lucida Console" w:hAnsi="Lucida Console"/>
                          <w:sz w:val="12"/>
                        </w:rPr>
                      </w:pPr>
                      <w:r w:rsidRPr="00464F67">
                        <w:rPr>
                          <w:rFonts w:ascii="Lucida Console" w:hAnsi="Lucida Console"/>
                          <w:sz w:val="12"/>
                        </w:rPr>
                        <w:t>end;</w:t>
                      </w:r>
                    </w:p>
                  </w:txbxContent>
                </v:textbox>
                <w10:wrap type="tight" anchorx="margin"/>
              </v:shape>
            </w:pict>
          </mc:Fallback>
        </mc:AlternateContent>
      </w:r>
      <w:r>
        <w:t xml:space="preserve">When the level is selected from the main menu, the variable globalgamelevel is defined in the Globalsetup unit, holding the level currently being played. This section of code takes that game level and sources the user’s current progress within it. For example, the user may have partially completed a level and come back to it. It then defines the two numbers at the bottom left of the game panel, showing the progress into the level. After this, the code loads the </w:t>
      </w:r>
      <w:r w:rsidR="00082893">
        <w:t xml:space="preserve">SAPI </w:t>
      </w:r>
      <w:r>
        <w:t xml:space="preserve">config file </w:t>
      </w:r>
      <w:r w:rsidR="00082893">
        <w:t>and applies these configurations to the SpVoice object. This object is responsible for the text-to-speech feature.</w:t>
      </w:r>
    </w:p>
    <w:p w14:paraId="66A57812" w14:textId="77777777" w:rsidR="00082893" w:rsidRPr="00082893" w:rsidRDefault="00082893" w:rsidP="00082893"/>
    <w:p w14:paraId="09683F44" w14:textId="0F26B41A" w:rsidR="00082893" w:rsidRPr="00082893" w:rsidRDefault="00082893" w:rsidP="00082893">
      <w:pPr>
        <w:tabs>
          <w:tab w:val="left" w:pos="1215"/>
        </w:tabs>
      </w:pPr>
      <w:r>
        <w:t xml:space="preserve">This section of code moves through the flat file lexicon to the currently tested word and the SpVoice object outputs the word through the </w:t>
      </w:r>
      <w:r w:rsidR="00C76F18">
        <w:t>user’s</w:t>
      </w:r>
      <w:r>
        <w:t xml:space="preserve"> audio device.</w:t>
      </w:r>
    </w:p>
    <w:p w14:paraId="328D81E7" w14:textId="77777777" w:rsidR="00082893" w:rsidRPr="00082893" w:rsidRDefault="00082893" w:rsidP="00082893"/>
    <w:p w14:paraId="6C168E6D" w14:textId="61E1CA9C" w:rsidR="00082893" w:rsidRDefault="000E6254" w:rsidP="000E6254">
      <w:pPr>
        <w:pStyle w:val="Heading1"/>
      </w:pPr>
      <w:r>
        <w:t>23/01/19</w:t>
      </w:r>
    </w:p>
    <w:p w14:paraId="2E26ACFF" w14:textId="0F0B3950" w:rsidR="000E6254" w:rsidRPr="000E6254" w:rsidRDefault="000C1E50" w:rsidP="000E6254">
      <w:pPr>
        <w:pStyle w:val="ListParagraph"/>
        <w:numPr>
          <w:ilvl w:val="0"/>
          <w:numId w:val="2"/>
        </w:numPr>
      </w:pPr>
      <w:r>
        <w:rPr>
          <w:noProof/>
          <w:lang w:eastAsia="en-GB"/>
        </w:rPr>
        <mc:AlternateContent>
          <mc:Choice Requires="wps">
            <w:drawing>
              <wp:anchor distT="0" distB="0" distL="114300" distR="114300" simplePos="0" relativeHeight="251764736" behindDoc="1" locked="0" layoutInCell="1" allowOverlap="1" wp14:anchorId="55B730E1" wp14:editId="2B69B407">
                <wp:simplePos x="0" y="0"/>
                <wp:positionH relativeFrom="margin">
                  <wp:align>left</wp:align>
                </wp:positionH>
                <wp:positionV relativeFrom="paragraph">
                  <wp:posOffset>313690</wp:posOffset>
                </wp:positionV>
                <wp:extent cx="5486400" cy="3790950"/>
                <wp:effectExtent l="0" t="0" r="19050" b="19050"/>
                <wp:wrapTight wrapText="bothSides">
                  <wp:wrapPolygon edited="0">
                    <wp:start x="0" y="0"/>
                    <wp:lineTo x="0" y="21600"/>
                    <wp:lineTo x="21600" y="21600"/>
                    <wp:lineTo x="21600" y="0"/>
                    <wp:lineTo x="0" y="0"/>
                  </wp:wrapPolygon>
                </wp:wrapTight>
                <wp:docPr id="46" name="Text Box 46"/>
                <wp:cNvGraphicFramePr/>
                <a:graphic xmlns:a="http://schemas.openxmlformats.org/drawingml/2006/main">
                  <a:graphicData uri="http://schemas.microsoft.com/office/word/2010/wordprocessingShape">
                    <wps:wsp>
                      <wps:cNvSpPr txBox="1"/>
                      <wps:spPr>
                        <a:xfrm>
                          <a:off x="0" y="0"/>
                          <a:ext cx="5486400" cy="3790950"/>
                        </a:xfrm>
                        <a:prstGeom prst="rect">
                          <a:avLst/>
                        </a:prstGeom>
                        <a:solidFill>
                          <a:schemeClr val="lt1"/>
                        </a:solidFill>
                        <a:ln w="6350">
                          <a:solidFill>
                            <a:prstClr val="black"/>
                          </a:solidFill>
                        </a:ln>
                      </wps:spPr>
                      <wps:txbx>
                        <w:txbxContent>
                          <w:p w14:paraId="613CADC7" w14:textId="77777777" w:rsidR="000C1E50" w:rsidRPr="000C1E50" w:rsidRDefault="000C1E50" w:rsidP="000C1E50">
                            <w:pPr>
                              <w:rPr>
                                <w:rFonts w:ascii="Lucida Console" w:hAnsi="Lucida Console"/>
                                <w:sz w:val="12"/>
                              </w:rPr>
                            </w:pPr>
                            <w:r w:rsidRPr="000C1E50">
                              <w:rPr>
                                <w:rFonts w:ascii="Lucida Console" w:hAnsi="Lucida Console"/>
                                <w:sz w:val="12"/>
                              </w:rPr>
                              <w:t>procedure TfrmLevel.btnSubmitClick(Sender: TObject);</w:t>
                            </w:r>
                          </w:p>
                          <w:p w14:paraId="6FE38667" w14:textId="77777777" w:rsidR="000C1E50" w:rsidRPr="000C1E50" w:rsidRDefault="000C1E50" w:rsidP="000C1E50">
                            <w:pPr>
                              <w:rPr>
                                <w:rFonts w:ascii="Lucida Console" w:hAnsi="Lucida Console"/>
                                <w:sz w:val="12"/>
                              </w:rPr>
                            </w:pPr>
                            <w:r w:rsidRPr="000C1E50">
                              <w:rPr>
                                <w:rFonts w:ascii="Lucida Console" w:hAnsi="Lucida Console"/>
                                <w:sz w:val="12"/>
                              </w:rPr>
                              <w:t>begin</w:t>
                            </w:r>
                          </w:p>
                          <w:p w14:paraId="06A818D4" w14:textId="77777777" w:rsidR="000C1E50" w:rsidRPr="000C1E50" w:rsidRDefault="000C1E50" w:rsidP="000C1E50">
                            <w:pPr>
                              <w:rPr>
                                <w:rFonts w:ascii="Lucida Console" w:hAnsi="Lucida Console"/>
                                <w:sz w:val="12"/>
                              </w:rPr>
                            </w:pPr>
                            <w:r w:rsidRPr="000C1E50">
                              <w:rPr>
                                <w:rFonts w:ascii="Lucida Console" w:hAnsi="Lucida Console"/>
                                <w:sz w:val="12"/>
                              </w:rPr>
                              <w:t xml:space="preserve">  guess := edtGuess.Text;</w:t>
                            </w:r>
                          </w:p>
                          <w:p w14:paraId="79CD36C8" w14:textId="77777777" w:rsidR="000C1E50" w:rsidRPr="000C1E50" w:rsidRDefault="000C1E50" w:rsidP="000C1E50">
                            <w:pPr>
                              <w:rPr>
                                <w:rFonts w:ascii="Lucida Console" w:hAnsi="Lucida Console"/>
                                <w:sz w:val="12"/>
                              </w:rPr>
                            </w:pPr>
                            <w:r w:rsidRPr="000C1E50">
                              <w:rPr>
                                <w:rFonts w:ascii="Lucida Console" w:hAnsi="Lucida Console"/>
                                <w:sz w:val="12"/>
                              </w:rPr>
                              <w:t xml:space="preserve">  edtGuess.Text := '';</w:t>
                            </w:r>
                          </w:p>
                          <w:p w14:paraId="50BB9895" w14:textId="77777777" w:rsidR="000C1E50" w:rsidRPr="000C1E50" w:rsidRDefault="000C1E50" w:rsidP="000C1E50">
                            <w:pPr>
                              <w:rPr>
                                <w:rFonts w:ascii="Lucida Console" w:hAnsi="Lucida Console"/>
                                <w:sz w:val="12"/>
                              </w:rPr>
                            </w:pPr>
                            <w:r w:rsidRPr="000C1E50">
                              <w:rPr>
                                <w:rFonts w:ascii="Lucida Console" w:hAnsi="Lucida Console"/>
                                <w:sz w:val="12"/>
                              </w:rPr>
                              <w:t xml:space="preserve">  lblAnswer.Visible := false;</w:t>
                            </w:r>
                          </w:p>
                          <w:p w14:paraId="47D964C5" w14:textId="77777777" w:rsidR="000C1E50" w:rsidRPr="000C1E50" w:rsidRDefault="000C1E50" w:rsidP="000C1E50">
                            <w:pPr>
                              <w:rPr>
                                <w:rFonts w:ascii="Lucida Console" w:hAnsi="Lucida Console"/>
                                <w:sz w:val="12"/>
                              </w:rPr>
                            </w:pPr>
                            <w:r w:rsidRPr="000C1E50">
                              <w:rPr>
                                <w:rFonts w:ascii="Lucida Console" w:hAnsi="Lucida Console"/>
                                <w:sz w:val="12"/>
                              </w:rPr>
                              <w:t xml:space="preserve">  imgResult.Visible := true;</w:t>
                            </w:r>
                          </w:p>
                          <w:p w14:paraId="79FBAED5" w14:textId="77777777" w:rsidR="000C1E50" w:rsidRPr="000C1E50" w:rsidRDefault="000C1E50" w:rsidP="000C1E50">
                            <w:pPr>
                              <w:rPr>
                                <w:rFonts w:ascii="Lucida Console" w:hAnsi="Lucida Console"/>
                                <w:sz w:val="12"/>
                              </w:rPr>
                            </w:pPr>
                            <w:r w:rsidRPr="000C1E50">
                              <w:rPr>
                                <w:rFonts w:ascii="Lucida Console" w:hAnsi="Lucida Console"/>
                                <w:sz w:val="12"/>
                              </w:rPr>
                              <w:t xml:space="preserve">  // If the guess matches the word then update progress and move onto next word</w:t>
                            </w:r>
                          </w:p>
                          <w:p w14:paraId="476F1658" w14:textId="77777777" w:rsidR="000C1E50" w:rsidRPr="000C1E50" w:rsidRDefault="000C1E50" w:rsidP="000C1E50">
                            <w:pPr>
                              <w:rPr>
                                <w:rFonts w:ascii="Lucida Console" w:hAnsi="Lucida Console"/>
                                <w:sz w:val="12"/>
                              </w:rPr>
                            </w:pPr>
                            <w:r w:rsidRPr="000C1E50">
                              <w:rPr>
                                <w:rFonts w:ascii="Lucida Console" w:hAnsi="Lucida Console"/>
                                <w:sz w:val="12"/>
                              </w:rPr>
                              <w:t xml:space="preserve">  if UpperCase(guess) = UpperCase(word) then</w:t>
                            </w:r>
                          </w:p>
                          <w:p w14:paraId="0BB8F647" w14:textId="77777777" w:rsidR="000C1E50" w:rsidRPr="000C1E50" w:rsidRDefault="000C1E50" w:rsidP="000C1E50">
                            <w:pPr>
                              <w:rPr>
                                <w:rFonts w:ascii="Lucida Console" w:hAnsi="Lucida Console"/>
                                <w:sz w:val="12"/>
                              </w:rPr>
                            </w:pPr>
                            <w:r w:rsidRPr="000C1E50">
                              <w:rPr>
                                <w:rFonts w:ascii="Lucida Console" w:hAnsi="Lucida Console"/>
                                <w:sz w:val="12"/>
                              </w:rPr>
                              <w:t xml:space="preserve">  begin</w:t>
                            </w:r>
                          </w:p>
                          <w:p w14:paraId="51CCC022" w14:textId="77777777" w:rsidR="000C1E50" w:rsidRPr="000C1E50" w:rsidRDefault="000C1E50" w:rsidP="000C1E50">
                            <w:pPr>
                              <w:rPr>
                                <w:rFonts w:ascii="Lucida Console" w:hAnsi="Lucida Console"/>
                                <w:sz w:val="12"/>
                              </w:rPr>
                            </w:pPr>
                            <w:r w:rsidRPr="000C1E50">
                              <w:rPr>
                                <w:rFonts w:ascii="Lucida Console" w:hAnsi="Lucida Console"/>
                                <w:sz w:val="12"/>
                              </w:rPr>
                              <w:t xml:space="preserve">    // Display image informing the user that their guess is correct</w:t>
                            </w:r>
                          </w:p>
                          <w:p w14:paraId="36F3B6FD" w14:textId="77777777" w:rsidR="000C1E50" w:rsidRPr="000C1E50" w:rsidRDefault="000C1E50" w:rsidP="000C1E50">
                            <w:pPr>
                              <w:rPr>
                                <w:rFonts w:ascii="Lucida Console" w:hAnsi="Lucida Console"/>
                                <w:sz w:val="12"/>
                              </w:rPr>
                            </w:pPr>
                            <w:r w:rsidRPr="000C1E50">
                              <w:rPr>
                                <w:rFonts w:ascii="Lucida Console" w:hAnsi="Lucida Console"/>
                                <w:sz w:val="12"/>
                              </w:rPr>
                              <w:t xml:space="preserve">    imgResult.Picture.LoadFromFile(IconDir + 'icons8_Happy_64px.png');</w:t>
                            </w:r>
                          </w:p>
                          <w:p w14:paraId="3EBFCB32" w14:textId="77777777" w:rsidR="000C1E50" w:rsidRPr="000C1E50" w:rsidRDefault="000C1E50" w:rsidP="000C1E50">
                            <w:pPr>
                              <w:rPr>
                                <w:rFonts w:ascii="Lucida Console" w:hAnsi="Lucida Console"/>
                                <w:sz w:val="12"/>
                              </w:rPr>
                            </w:pPr>
                            <w:r w:rsidRPr="000C1E50">
                              <w:rPr>
                                <w:rFonts w:ascii="Lucida Console" w:hAnsi="Lucida Console"/>
                                <w:sz w:val="12"/>
                              </w:rPr>
                              <w:t xml:space="preserve">    lblResult.Caption := 'Correct';</w:t>
                            </w:r>
                          </w:p>
                          <w:p w14:paraId="5EE31B59" w14:textId="77777777" w:rsidR="000C1E50" w:rsidRPr="000C1E50" w:rsidRDefault="000C1E50" w:rsidP="000C1E50">
                            <w:pPr>
                              <w:rPr>
                                <w:rFonts w:ascii="Lucida Console" w:hAnsi="Lucida Console"/>
                                <w:sz w:val="12"/>
                              </w:rPr>
                            </w:pPr>
                            <w:r w:rsidRPr="000C1E50">
                              <w:rPr>
                                <w:rFonts w:ascii="Lucida Console" w:hAnsi="Lucida Console"/>
                                <w:sz w:val="12"/>
                              </w:rPr>
                              <w:t xml:space="preserve">    inc(count);</w:t>
                            </w:r>
                          </w:p>
                          <w:p w14:paraId="499D0B89" w14:textId="77777777" w:rsidR="000C1E50" w:rsidRPr="000C1E50" w:rsidRDefault="000C1E50" w:rsidP="000C1E50">
                            <w:pPr>
                              <w:rPr>
                                <w:rFonts w:ascii="Lucida Console" w:hAnsi="Lucida Console"/>
                                <w:sz w:val="12"/>
                              </w:rPr>
                            </w:pPr>
                            <w:r w:rsidRPr="000C1E50">
                              <w:rPr>
                                <w:rFonts w:ascii="Lucida Console" w:hAnsi="Lucida Console"/>
                                <w:sz w:val="12"/>
                              </w:rPr>
                              <w:t xml:space="preserve">    UpdateProgress(count, true);</w:t>
                            </w:r>
                          </w:p>
                          <w:p w14:paraId="28D05752" w14:textId="77777777" w:rsidR="000C1E50" w:rsidRPr="000C1E50" w:rsidRDefault="000C1E50" w:rsidP="000C1E50">
                            <w:pPr>
                              <w:rPr>
                                <w:rFonts w:ascii="Lucida Console" w:hAnsi="Lucida Console"/>
                                <w:sz w:val="12"/>
                              </w:rPr>
                            </w:pPr>
                            <w:r w:rsidRPr="000C1E50">
                              <w:rPr>
                                <w:rFonts w:ascii="Lucida Console" w:hAnsi="Lucida Console"/>
                                <w:sz w:val="12"/>
                              </w:rPr>
                              <w:t xml:space="preserve">    // If 'count' is equal to the size of the current lexicon then the level is complete</w:t>
                            </w:r>
                          </w:p>
                          <w:p w14:paraId="5BB2A261" w14:textId="77777777" w:rsidR="000C1E50" w:rsidRPr="000C1E50" w:rsidRDefault="000C1E50" w:rsidP="000C1E50">
                            <w:pPr>
                              <w:rPr>
                                <w:rFonts w:ascii="Lucida Console" w:hAnsi="Lucida Console"/>
                                <w:sz w:val="12"/>
                              </w:rPr>
                            </w:pPr>
                            <w:r w:rsidRPr="000C1E50">
                              <w:rPr>
                                <w:rFonts w:ascii="Lucida Console" w:hAnsi="Lucida Console"/>
                                <w:sz w:val="12"/>
                              </w:rPr>
                              <w:t xml:space="preserve">    if count = LexiconSize[globalgamelevel] then</w:t>
                            </w:r>
                          </w:p>
                          <w:p w14:paraId="6F0C48EA" w14:textId="77777777" w:rsidR="000C1E50" w:rsidRPr="000C1E50" w:rsidRDefault="000C1E50" w:rsidP="000C1E50">
                            <w:pPr>
                              <w:rPr>
                                <w:rFonts w:ascii="Lucida Console" w:hAnsi="Lucida Console"/>
                                <w:sz w:val="12"/>
                              </w:rPr>
                            </w:pPr>
                            <w:r w:rsidRPr="000C1E50">
                              <w:rPr>
                                <w:rFonts w:ascii="Lucida Console" w:hAnsi="Lucida Console"/>
                                <w:sz w:val="12"/>
                              </w:rPr>
                              <w:t xml:space="preserve">    begin</w:t>
                            </w:r>
                          </w:p>
                          <w:p w14:paraId="45562581" w14:textId="77777777" w:rsidR="000C1E50" w:rsidRPr="000C1E50" w:rsidRDefault="000C1E50" w:rsidP="000C1E50">
                            <w:pPr>
                              <w:rPr>
                                <w:rFonts w:ascii="Lucida Console" w:hAnsi="Lucida Console"/>
                                <w:sz w:val="12"/>
                              </w:rPr>
                            </w:pPr>
                            <w:r w:rsidRPr="000C1E50">
                              <w:rPr>
                                <w:rFonts w:ascii="Lucida Console" w:hAnsi="Lucida Console"/>
                                <w:sz w:val="12"/>
                              </w:rPr>
                              <w:t xml:space="preserve">      showmessage('Level Completed.');</w:t>
                            </w:r>
                          </w:p>
                          <w:p w14:paraId="14E9A04E" w14:textId="77777777" w:rsidR="000C1E50" w:rsidRPr="000C1E50" w:rsidRDefault="000C1E50" w:rsidP="000C1E50">
                            <w:pPr>
                              <w:rPr>
                                <w:rFonts w:ascii="Lucida Console" w:hAnsi="Lucida Console"/>
                                <w:sz w:val="12"/>
                              </w:rPr>
                            </w:pPr>
                            <w:r w:rsidRPr="000C1E50">
                              <w:rPr>
                                <w:rFonts w:ascii="Lucida Console" w:hAnsi="Lucida Console"/>
                                <w:sz w:val="12"/>
                              </w:rPr>
                              <w:t xml:space="preserve">      frmLevel.Close;</w:t>
                            </w:r>
                          </w:p>
                          <w:p w14:paraId="61B78D07" w14:textId="77777777" w:rsidR="000C1E50" w:rsidRPr="000C1E50" w:rsidRDefault="000C1E50" w:rsidP="000C1E50">
                            <w:pPr>
                              <w:rPr>
                                <w:rFonts w:ascii="Lucida Console" w:hAnsi="Lucida Console"/>
                                <w:sz w:val="12"/>
                              </w:rPr>
                            </w:pPr>
                            <w:r w:rsidRPr="000C1E50">
                              <w:rPr>
                                <w:rFonts w:ascii="Lucida Console" w:hAnsi="Lucida Console"/>
                                <w:sz w:val="12"/>
                              </w:rPr>
                              <w:t xml:space="preserve">    end</w:t>
                            </w:r>
                          </w:p>
                          <w:p w14:paraId="59AA2453" w14:textId="77777777" w:rsidR="000C1E50" w:rsidRPr="000C1E50" w:rsidRDefault="000C1E50" w:rsidP="000C1E50">
                            <w:pPr>
                              <w:rPr>
                                <w:rFonts w:ascii="Lucida Console" w:hAnsi="Lucida Console"/>
                                <w:sz w:val="12"/>
                              </w:rPr>
                            </w:pPr>
                            <w:r w:rsidRPr="000C1E50">
                              <w:rPr>
                                <w:rFonts w:ascii="Lucida Console" w:hAnsi="Lucida Console"/>
                                <w:sz w:val="12"/>
                              </w:rPr>
                              <w:t xml:space="preserve">    else</w:t>
                            </w:r>
                          </w:p>
                          <w:p w14:paraId="6F407BBC" w14:textId="77777777" w:rsidR="000C1E50" w:rsidRPr="000C1E50" w:rsidRDefault="000C1E50" w:rsidP="000C1E50">
                            <w:pPr>
                              <w:rPr>
                                <w:rFonts w:ascii="Lucida Console" w:hAnsi="Lucida Console"/>
                                <w:sz w:val="12"/>
                              </w:rPr>
                            </w:pPr>
                            <w:r w:rsidRPr="000C1E50">
                              <w:rPr>
                                <w:rFonts w:ascii="Lucida Console" w:hAnsi="Lucida Console"/>
                                <w:sz w:val="12"/>
                              </w:rPr>
                              <w:t xml:space="preserve">    // Else speak the next word</w:t>
                            </w:r>
                          </w:p>
                          <w:p w14:paraId="17D7D79B" w14:textId="77777777" w:rsidR="000C1E50" w:rsidRPr="000C1E50" w:rsidRDefault="000C1E50" w:rsidP="000C1E50">
                            <w:pPr>
                              <w:rPr>
                                <w:rFonts w:ascii="Lucida Console" w:hAnsi="Lucida Console"/>
                                <w:sz w:val="12"/>
                              </w:rPr>
                            </w:pPr>
                            <w:r w:rsidRPr="000C1E50">
                              <w:rPr>
                                <w:rFonts w:ascii="Lucida Console" w:hAnsi="Lucida Console"/>
                                <w:sz w:val="12"/>
                              </w:rPr>
                              <w:t xml:space="preserve">    begin</w:t>
                            </w:r>
                          </w:p>
                          <w:p w14:paraId="4E7715F9" w14:textId="77777777" w:rsidR="000C1E50" w:rsidRPr="000C1E50" w:rsidRDefault="000C1E50" w:rsidP="000C1E50">
                            <w:pPr>
                              <w:rPr>
                                <w:rFonts w:ascii="Lucida Console" w:hAnsi="Lucida Console"/>
                                <w:sz w:val="12"/>
                              </w:rPr>
                            </w:pPr>
                            <w:r w:rsidRPr="000C1E50">
                              <w:rPr>
                                <w:rFonts w:ascii="Lucida Console" w:hAnsi="Lucida Console"/>
                                <w:sz w:val="12"/>
                              </w:rPr>
                              <w:t xml:space="preserve">      guesses := 0;</w:t>
                            </w:r>
                          </w:p>
                          <w:p w14:paraId="4992C1EE" w14:textId="77777777" w:rsidR="000C1E50" w:rsidRPr="000C1E50" w:rsidRDefault="000C1E50" w:rsidP="000C1E50">
                            <w:pPr>
                              <w:rPr>
                                <w:rFonts w:ascii="Lucida Console" w:hAnsi="Lucida Console"/>
                                <w:sz w:val="12"/>
                              </w:rPr>
                            </w:pPr>
                            <w:r w:rsidRPr="000C1E50">
                              <w:rPr>
                                <w:rFonts w:ascii="Lucida Console" w:hAnsi="Lucida Console"/>
                                <w:sz w:val="12"/>
                              </w:rPr>
                              <w:t xml:space="preserve">      readln(Lexicon, word);</w:t>
                            </w:r>
                          </w:p>
                          <w:p w14:paraId="1E26A473" w14:textId="77777777" w:rsidR="000C1E50" w:rsidRPr="000C1E50" w:rsidRDefault="000C1E50" w:rsidP="000C1E50">
                            <w:pPr>
                              <w:rPr>
                                <w:rFonts w:ascii="Lucida Console" w:hAnsi="Lucida Console"/>
                                <w:sz w:val="12"/>
                              </w:rPr>
                            </w:pPr>
                            <w:r w:rsidRPr="000C1E50">
                              <w:rPr>
                                <w:rFonts w:ascii="Lucida Console" w:hAnsi="Lucida Console"/>
                                <w:sz w:val="12"/>
                              </w:rPr>
                              <w:t xml:space="preserve">      SpVoice.Speak(word, 1);</w:t>
                            </w:r>
                          </w:p>
                          <w:p w14:paraId="4B7F9336" w14:textId="77777777" w:rsidR="000C1E50" w:rsidRPr="000C1E50" w:rsidRDefault="000C1E50" w:rsidP="000C1E50">
                            <w:pPr>
                              <w:rPr>
                                <w:rFonts w:ascii="Lucida Console" w:hAnsi="Lucida Console"/>
                                <w:sz w:val="12"/>
                              </w:rPr>
                            </w:pPr>
                            <w:r w:rsidRPr="000C1E50">
                              <w:rPr>
                                <w:rFonts w:ascii="Lucida Console" w:hAnsi="Lucida Console"/>
                                <w:sz w:val="12"/>
                              </w:rPr>
                              <w:t xml:space="preserve">      edtGuess.SetFocus;</w:t>
                            </w:r>
                          </w:p>
                          <w:p w14:paraId="783F6ABC" w14:textId="77777777" w:rsidR="000C1E50" w:rsidRPr="000C1E50" w:rsidRDefault="000C1E50" w:rsidP="000C1E50">
                            <w:pPr>
                              <w:rPr>
                                <w:rFonts w:ascii="Lucida Console" w:hAnsi="Lucida Console"/>
                                <w:sz w:val="12"/>
                              </w:rPr>
                            </w:pPr>
                            <w:r w:rsidRPr="000C1E50">
                              <w:rPr>
                                <w:rFonts w:ascii="Lucida Console" w:hAnsi="Lucida Console"/>
                                <w:sz w:val="12"/>
                              </w:rPr>
                              <w:t xml:space="preserve">    end;</w:t>
                            </w:r>
                          </w:p>
                          <w:p w14:paraId="33EEB29F" w14:textId="77777777" w:rsidR="000C1E50" w:rsidRPr="000C1E50" w:rsidRDefault="000C1E50" w:rsidP="000C1E50">
                            <w:pPr>
                              <w:rPr>
                                <w:rFonts w:ascii="Lucida Console" w:hAnsi="Lucida Console"/>
                                <w:sz w:val="12"/>
                              </w:rPr>
                            </w:pPr>
                            <w:r w:rsidRPr="000C1E50">
                              <w:rPr>
                                <w:rFonts w:ascii="Lucida Console" w:hAnsi="Lucida Console"/>
                                <w:sz w:val="12"/>
                              </w:rPr>
                              <w:t xml:space="preserve">  end</w:t>
                            </w:r>
                          </w:p>
                          <w:p w14:paraId="67474F35" w14:textId="77777777" w:rsidR="000C1E50" w:rsidRPr="000C1E50" w:rsidRDefault="000C1E50" w:rsidP="000C1E50">
                            <w:pPr>
                              <w:rPr>
                                <w:rFonts w:ascii="Lucida Console" w:hAnsi="Lucida Console"/>
                                <w:sz w:val="12"/>
                              </w:rPr>
                            </w:pPr>
                            <w:r w:rsidRPr="000C1E50">
                              <w:rPr>
                                <w:rFonts w:ascii="Lucida Console" w:hAnsi="Lucida Console"/>
                                <w:sz w:val="12"/>
                              </w:rPr>
                              <w:t xml:space="preserve">  else</w:t>
                            </w:r>
                          </w:p>
                          <w:p w14:paraId="35B68F1A" w14:textId="77777777" w:rsidR="000C1E50" w:rsidRPr="000C1E50" w:rsidRDefault="000C1E50" w:rsidP="000C1E50">
                            <w:pPr>
                              <w:rPr>
                                <w:rFonts w:ascii="Lucida Console" w:hAnsi="Lucida Console"/>
                                <w:sz w:val="12"/>
                              </w:rPr>
                            </w:pPr>
                            <w:r w:rsidRPr="000C1E50">
                              <w:rPr>
                                <w:rFonts w:ascii="Lucida Console" w:hAnsi="Lucida Console"/>
                                <w:sz w:val="12"/>
                              </w:rPr>
                              <w:t xml:space="preserve">  // Else display image informing the user that their guess is incorrect</w:t>
                            </w:r>
                          </w:p>
                          <w:p w14:paraId="379CB309" w14:textId="77777777" w:rsidR="000C1E50" w:rsidRPr="000C1E50" w:rsidRDefault="000C1E50" w:rsidP="000C1E50">
                            <w:pPr>
                              <w:rPr>
                                <w:rFonts w:ascii="Lucida Console" w:hAnsi="Lucida Console"/>
                                <w:sz w:val="12"/>
                              </w:rPr>
                            </w:pPr>
                            <w:r w:rsidRPr="000C1E50">
                              <w:rPr>
                                <w:rFonts w:ascii="Lucida Console" w:hAnsi="Lucida Console"/>
                                <w:sz w:val="12"/>
                              </w:rPr>
                              <w:t xml:space="preserve">  begin</w:t>
                            </w:r>
                          </w:p>
                          <w:p w14:paraId="118D2AE7" w14:textId="77777777" w:rsidR="000C1E50" w:rsidRPr="000C1E50" w:rsidRDefault="000C1E50" w:rsidP="000C1E50">
                            <w:pPr>
                              <w:rPr>
                                <w:rFonts w:ascii="Lucida Console" w:hAnsi="Lucida Console"/>
                                <w:sz w:val="12"/>
                              </w:rPr>
                            </w:pPr>
                            <w:r w:rsidRPr="000C1E50">
                              <w:rPr>
                                <w:rFonts w:ascii="Lucida Console" w:hAnsi="Lucida Console"/>
                                <w:sz w:val="12"/>
                              </w:rPr>
                              <w:t xml:space="preserve">    imgResult.Picture.LoadFromFile(IconDir + 'icons8_Sad_64px.png');</w:t>
                            </w:r>
                          </w:p>
                          <w:p w14:paraId="6FB39018" w14:textId="77777777" w:rsidR="000C1E50" w:rsidRPr="000C1E50" w:rsidRDefault="000C1E50" w:rsidP="000C1E50">
                            <w:pPr>
                              <w:rPr>
                                <w:rFonts w:ascii="Lucida Console" w:hAnsi="Lucida Console"/>
                                <w:sz w:val="12"/>
                              </w:rPr>
                            </w:pPr>
                            <w:r w:rsidRPr="000C1E50">
                              <w:rPr>
                                <w:rFonts w:ascii="Lucida Console" w:hAnsi="Lucida Console"/>
                                <w:sz w:val="12"/>
                              </w:rPr>
                              <w:t xml:space="preserve">    lblResult.Caption := 'Incorrect';</w:t>
                            </w:r>
                          </w:p>
                          <w:p w14:paraId="56ABE10D" w14:textId="77777777" w:rsidR="000C1E50" w:rsidRPr="000C1E50" w:rsidRDefault="000C1E50" w:rsidP="000C1E50">
                            <w:pPr>
                              <w:rPr>
                                <w:rFonts w:ascii="Lucida Console" w:hAnsi="Lucida Console"/>
                                <w:sz w:val="12"/>
                              </w:rPr>
                            </w:pPr>
                            <w:r w:rsidRPr="000C1E50">
                              <w:rPr>
                                <w:rFonts w:ascii="Lucida Console" w:hAnsi="Lucida Console"/>
                                <w:sz w:val="12"/>
                              </w:rPr>
                              <w:t xml:space="preserve">    // Increment guesses for each incorrect guess</w:t>
                            </w:r>
                          </w:p>
                          <w:p w14:paraId="1AE5A523" w14:textId="77777777" w:rsidR="000C1E50" w:rsidRPr="000C1E50" w:rsidRDefault="000C1E50" w:rsidP="000C1E50">
                            <w:pPr>
                              <w:rPr>
                                <w:rFonts w:ascii="Lucida Console" w:hAnsi="Lucida Console"/>
                                <w:sz w:val="12"/>
                              </w:rPr>
                            </w:pPr>
                            <w:r w:rsidRPr="000C1E50">
                              <w:rPr>
                                <w:rFonts w:ascii="Lucida Console" w:hAnsi="Lucida Console"/>
                                <w:sz w:val="12"/>
                              </w:rPr>
                              <w:t xml:space="preserve">    inc(guesses);</w:t>
                            </w:r>
                          </w:p>
                          <w:p w14:paraId="76FCFB64" w14:textId="77777777" w:rsidR="000C1E50" w:rsidRPr="000C1E50" w:rsidRDefault="000C1E50" w:rsidP="000C1E50">
                            <w:pPr>
                              <w:rPr>
                                <w:rFonts w:ascii="Lucida Console" w:hAnsi="Lucida Console"/>
                                <w:sz w:val="12"/>
                              </w:rPr>
                            </w:pPr>
                            <w:r w:rsidRPr="000C1E50">
                              <w:rPr>
                                <w:rFonts w:ascii="Lucida Console" w:hAnsi="Lucida Console"/>
                                <w:sz w:val="12"/>
                              </w:rPr>
                              <w:t xml:space="preserve">    // If the user makes 3 failed attempts then display correct answer</w:t>
                            </w:r>
                          </w:p>
                          <w:p w14:paraId="624516B3" w14:textId="77777777" w:rsidR="000C1E50" w:rsidRPr="000C1E50" w:rsidRDefault="000C1E50" w:rsidP="000C1E50">
                            <w:pPr>
                              <w:rPr>
                                <w:rFonts w:ascii="Lucida Console" w:hAnsi="Lucida Console"/>
                                <w:sz w:val="12"/>
                              </w:rPr>
                            </w:pPr>
                            <w:r w:rsidRPr="000C1E50">
                              <w:rPr>
                                <w:rFonts w:ascii="Lucida Console" w:hAnsi="Lucida Console"/>
                                <w:sz w:val="12"/>
                              </w:rPr>
                              <w:t xml:space="preserve">    if guesses = 3 then</w:t>
                            </w:r>
                          </w:p>
                          <w:p w14:paraId="0F84B61C" w14:textId="77777777" w:rsidR="000C1E50" w:rsidRPr="000C1E50" w:rsidRDefault="000C1E50" w:rsidP="000C1E50">
                            <w:pPr>
                              <w:rPr>
                                <w:rFonts w:ascii="Lucida Console" w:hAnsi="Lucida Console"/>
                                <w:sz w:val="12"/>
                              </w:rPr>
                            </w:pPr>
                            <w:r w:rsidRPr="000C1E50">
                              <w:rPr>
                                <w:rFonts w:ascii="Lucida Console" w:hAnsi="Lucida Console"/>
                                <w:sz w:val="12"/>
                              </w:rPr>
                              <w:t xml:space="preserve">    begin</w:t>
                            </w:r>
                          </w:p>
                          <w:p w14:paraId="714B04EB" w14:textId="77777777" w:rsidR="000C1E50" w:rsidRPr="000C1E50" w:rsidRDefault="000C1E50" w:rsidP="000C1E50">
                            <w:pPr>
                              <w:rPr>
                                <w:rFonts w:ascii="Lucida Console" w:hAnsi="Lucida Console"/>
                                <w:sz w:val="12"/>
                              </w:rPr>
                            </w:pPr>
                            <w:r w:rsidRPr="000C1E50">
                              <w:rPr>
                                <w:rFonts w:ascii="Lucida Console" w:hAnsi="Lucida Console"/>
                                <w:sz w:val="12"/>
                              </w:rPr>
                              <w:t xml:space="preserve">      lblAnswer.Visible := true;</w:t>
                            </w:r>
                          </w:p>
                          <w:p w14:paraId="6608A6C7" w14:textId="77777777" w:rsidR="000C1E50" w:rsidRPr="000C1E50" w:rsidRDefault="000C1E50" w:rsidP="000C1E50">
                            <w:pPr>
                              <w:rPr>
                                <w:rFonts w:ascii="Lucida Console" w:hAnsi="Lucida Console"/>
                                <w:sz w:val="12"/>
                              </w:rPr>
                            </w:pPr>
                            <w:r w:rsidRPr="000C1E50">
                              <w:rPr>
                                <w:rFonts w:ascii="Lucida Console" w:hAnsi="Lucida Console"/>
                                <w:sz w:val="12"/>
                              </w:rPr>
                              <w:t xml:space="preserve">      edtGuess.Text := word;</w:t>
                            </w:r>
                          </w:p>
                          <w:p w14:paraId="74F3006C" w14:textId="77777777" w:rsidR="000C1E50" w:rsidRPr="000C1E50" w:rsidRDefault="000C1E50" w:rsidP="000C1E50">
                            <w:pPr>
                              <w:rPr>
                                <w:rFonts w:ascii="Lucida Console" w:hAnsi="Lucida Console"/>
                                <w:sz w:val="12"/>
                              </w:rPr>
                            </w:pPr>
                            <w:r w:rsidRPr="000C1E50">
                              <w:rPr>
                                <w:rFonts w:ascii="Lucida Console" w:hAnsi="Lucida Console"/>
                                <w:sz w:val="12"/>
                              </w:rPr>
                              <w:t xml:space="preserve">      imgResult.Visible := false;</w:t>
                            </w:r>
                          </w:p>
                          <w:p w14:paraId="29643129" w14:textId="77777777" w:rsidR="000C1E50" w:rsidRPr="000C1E50" w:rsidRDefault="000C1E50" w:rsidP="000C1E50">
                            <w:pPr>
                              <w:rPr>
                                <w:rFonts w:ascii="Lucida Console" w:hAnsi="Lucida Console"/>
                                <w:sz w:val="12"/>
                              </w:rPr>
                            </w:pPr>
                            <w:r w:rsidRPr="000C1E50">
                              <w:rPr>
                                <w:rFonts w:ascii="Lucida Console" w:hAnsi="Lucida Console"/>
                                <w:sz w:val="12"/>
                              </w:rPr>
                              <w:t xml:space="preserve">      lblResult.Caption := '';</w:t>
                            </w:r>
                          </w:p>
                          <w:p w14:paraId="03BECA8A" w14:textId="77777777" w:rsidR="000C1E50" w:rsidRPr="000C1E50" w:rsidRDefault="000C1E50" w:rsidP="000C1E50">
                            <w:pPr>
                              <w:rPr>
                                <w:rFonts w:ascii="Lucida Console" w:hAnsi="Lucida Console"/>
                                <w:sz w:val="12"/>
                              </w:rPr>
                            </w:pPr>
                            <w:r w:rsidRPr="000C1E50">
                              <w:rPr>
                                <w:rFonts w:ascii="Lucida Console" w:hAnsi="Lucida Console"/>
                                <w:sz w:val="12"/>
                              </w:rPr>
                              <w:t xml:space="preserve">    end;</w:t>
                            </w:r>
                          </w:p>
                          <w:p w14:paraId="496CBF0A" w14:textId="77777777" w:rsidR="000C1E50" w:rsidRPr="000C1E50" w:rsidRDefault="000C1E50" w:rsidP="000C1E50">
                            <w:pPr>
                              <w:rPr>
                                <w:rFonts w:ascii="Lucida Console" w:hAnsi="Lucida Console"/>
                                <w:sz w:val="12"/>
                              </w:rPr>
                            </w:pPr>
                            <w:r w:rsidRPr="000C1E50">
                              <w:rPr>
                                <w:rFonts w:ascii="Lucida Console" w:hAnsi="Lucida Console"/>
                                <w:sz w:val="12"/>
                              </w:rPr>
                              <w:t xml:space="preserve">    SpVoice.Speak(word, 1);</w:t>
                            </w:r>
                          </w:p>
                          <w:p w14:paraId="6BE9B13B" w14:textId="77777777" w:rsidR="000C1E50" w:rsidRPr="000C1E50" w:rsidRDefault="000C1E50" w:rsidP="000C1E50">
                            <w:pPr>
                              <w:rPr>
                                <w:rFonts w:ascii="Lucida Console" w:hAnsi="Lucida Console"/>
                                <w:sz w:val="12"/>
                              </w:rPr>
                            </w:pPr>
                            <w:r w:rsidRPr="000C1E50">
                              <w:rPr>
                                <w:rFonts w:ascii="Lucida Console" w:hAnsi="Lucida Console"/>
                                <w:sz w:val="12"/>
                              </w:rPr>
                              <w:t xml:space="preserve">    edtGuess.SetFocus;</w:t>
                            </w:r>
                          </w:p>
                          <w:p w14:paraId="7F411306" w14:textId="77777777" w:rsidR="000C1E50" w:rsidRPr="000C1E50" w:rsidRDefault="000C1E50" w:rsidP="000C1E50">
                            <w:pPr>
                              <w:rPr>
                                <w:rFonts w:ascii="Lucida Console" w:hAnsi="Lucida Console"/>
                                <w:sz w:val="12"/>
                              </w:rPr>
                            </w:pPr>
                            <w:r w:rsidRPr="000C1E50">
                              <w:rPr>
                                <w:rFonts w:ascii="Lucida Console" w:hAnsi="Lucida Console"/>
                                <w:sz w:val="12"/>
                              </w:rPr>
                              <w:t xml:space="preserve">  end;</w:t>
                            </w:r>
                          </w:p>
                          <w:p w14:paraId="3AE9B602" w14:textId="7E83D146" w:rsidR="000C1E50" w:rsidRPr="00644BC8" w:rsidRDefault="000C1E50" w:rsidP="000C1E50">
                            <w:pPr>
                              <w:rPr>
                                <w:rFonts w:ascii="Lucida Console" w:hAnsi="Lucida Console"/>
                                <w:sz w:val="12"/>
                              </w:rPr>
                            </w:pPr>
                            <w:r w:rsidRPr="000C1E50">
                              <w:rPr>
                                <w:rFonts w:ascii="Lucida Console" w:hAnsi="Lucida Console"/>
                                <w:sz w:val="12"/>
                              </w:rPr>
                              <w: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B730E1" id="Text Box 46" o:spid="_x0000_s1056" type="#_x0000_t202" style="position:absolute;left:0;text-align:left;margin-left:0;margin-top:24.7pt;width:6in;height:298.5pt;z-index:-25155174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" fillcolor="white [3201]" strokeweight=".5pt">
                <v:textbox>
                  <w:txbxContent>
                    <w:p w14:paraId="613CADC7" w14:textId="77777777" w:rsidR="000C1E50" w:rsidRPr="000C1E50" w:rsidRDefault="000C1E50" w:rsidP="000C1E50">
                      <w:pPr>
                        <w:rPr>
                          <w:rFonts w:ascii="Lucida Console" w:hAnsi="Lucida Console"/>
                          <w:sz w:val="12"/>
                        </w:rPr>
                      </w:pPr>
                      <w:r w:rsidRPr="000C1E50">
                        <w:rPr>
                          <w:rFonts w:ascii="Lucida Console" w:hAnsi="Lucida Console"/>
                          <w:sz w:val="12"/>
                        </w:rPr>
                        <w:t>procedure TfrmLevel.btnSubmitClick(Sender: TObject);</w:t>
                      </w:r>
                    </w:p>
                    <w:p w14:paraId="6FE38667" w14:textId="77777777" w:rsidR="000C1E50" w:rsidRPr="000C1E50" w:rsidRDefault="000C1E50" w:rsidP="000C1E50">
                      <w:pPr>
                        <w:rPr>
                          <w:rFonts w:ascii="Lucida Console" w:hAnsi="Lucida Console"/>
                          <w:sz w:val="12"/>
                        </w:rPr>
                      </w:pPr>
                      <w:r w:rsidRPr="000C1E50">
                        <w:rPr>
                          <w:rFonts w:ascii="Lucida Console" w:hAnsi="Lucida Console"/>
                          <w:sz w:val="12"/>
                        </w:rPr>
                        <w:t>begin</w:t>
                      </w:r>
                    </w:p>
                    <w:p w14:paraId="06A818D4" w14:textId="77777777" w:rsidR="000C1E50" w:rsidRPr="000C1E50" w:rsidRDefault="000C1E50" w:rsidP="000C1E50">
                      <w:pPr>
                        <w:rPr>
                          <w:rFonts w:ascii="Lucida Console" w:hAnsi="Lucida Console"/>
                          <w:sz w:val="12"/>
                        </w:rPr>
                      </w:pPr>
                      <w:r w:rsidRPr="000C1E50">
                        <w:rPr>
                          <w:rFonts w:ascii="Lucida Console" w:hAnsi="Lucida Console"/>
                          <w:sz w:val="12"/>
                        </w:rPr>
                        <w:t xml:space="preserve">  guess := edtGuess.Text;</w:t>
                      </w:r>
                    </w:p>
                    <w:p w14:paraId="79CD36C8" w14:textId="77777777" w:rsidR="000C1E50" w:rsidRPr="000C1E50" w:rsidRDefault="000C1E50" w:rsidP="000C1E50">
                      <w:pPr>
                        <w:rPr>
                          <w:rFonts w:ascii="Lucida Console" w:hAnsi="Lucida Console"/>
                          <w:sz w:val="12"/>
                        </w:rPr>
                      </w:pPr>
                      <w:r w:rsidRPr="000C1E50">
                        <w:rPr>
                          <w:rFonts w:ascii="Lucida Console" w:hAnsi="Lucida Console"/>
                          <w:sz w:val="12"/>
                        </w:rPr>
                        <w:t xml:space="preserve">  edtGuess.Text := '';</w:t>
                      </w:r>
                    </w:p>
                    <w:p w14:paraId="50BB9895" w14:textId="77777777" w:rsidR="000C1E50" w:rsidRPr="000C1E50" w:rsidRDefault="000C1E50" w:rsidP="000C1E50">
                      <w:pPr>
                        <w:rPr>
                          <w:rFonts w:ascii="Lucida Console" w:hAnsi="Lucida Console"/>
                          <w:sz w:val="12"/>
                        </w:rPr>
                      </w:pPr>
                      <w:r w:rsidRPr="000C1E50">
                        <w:rPr>
                          <w:rFonts w:ascii="Lucida Console" w:hAnsi="Lucida Console"/>
                          <w:sz w:val="12"/>
                        </w:rPr>
                        <w:t xml:space="preserve">  lblAnswer.Visible := false;</w:t>
                      </w:r>
                    </w:p>
                    <w:p w14:paraId="47D964C5" w14:textId="77777777" w:rsidR="000C1E50" w:rsidRPr="000C1E50" w:rsidRDefault="000C1E50" w:rsidP="000C1E50">
                      <w:pPr>
                        <w:rPr>
                          <w:rFonts w:ascii="Lucida Console" w:hAnsi="Lucida Console"/>
                          <w:sz w:val="12"/>
                        </w:rPr>
                      </w:pPr>
                      <w:r w:rsidRPr="000C1E50">
                        <w:rPr>
                          <w:rFonts w:ascii="Lucida Console" w:hAnsi="Lucida Console"/>
                          <w:sz w:val="12"/>
                        </w:rPr>
                        <w:t xml:space="preserve">  imgResult.Visible := true;</w:t>
                      </w:r>
                    </w:p>
                    <w:p w14:paraId="79FBAED5" w14:textId="77777777" w:rsidR="000C1E50" w:rsidRPr="000C1E50" w:rsidRDefault="000C1E50" w:rsidP="000C1E50">
                      <w:pPr>
                        <w:rPr>
                          <w:rFonts w:ascii="Lucida Console" w:hAnsi="Lucida Console"/>
                          <w:sz w:val="12"/>
                        </w:rPr>
                      </w:pPr>
                      <w:r w:rsidRPr="000C1E50">
                        <w:rPr>
                          <w:rFonts w:ascii="Lucida Console" w:hAnsi="Lucida Console"/>
                          <w:sz w:val="12"/>
                        </w:rPr>
                        <w:t xml:space="preserve">  // If the guess matches the word then update progress and move onto next word</w:t>
                      </w:r>
                    </w:p>
                    <w:p w14:paraId="476F1658" w14:textId="77777777" w:rsidR="000C1E50" w:rsidRPr="000C1E50" w:rsidRDefault="000C1E50" w:rsidP="000C1E50">
                      <w:pPr>
                        <w:rPr>
                          <w:rFonts w:ascii="Lucida Console" w:hAnsi="Lucida Console"/>
                          <w:sz w:val="12"/>
                        </w:rPr>
                      </w:pPr>
                      <w:r w:rsidRPr="000C1E50">
                        <w:rPr>
                          <w:rFonts w:ascii="Lucida Console" w:hAnsi="Lucida Console"/>
                          <w:sz w:val="12"/>
                        </w:rPr>
                        <w:t xml:space="preserve">  if UpperCase(guess) = UpperCase(word) then</w:t>
                      </w:r>
                    </w:p>
                    <w:p w14:paraId="0BB8F647" w14:textId="77777777" w:rsidR="000C1E50" w:rsidRPr="000C1E50" w:rsidRDefault="000C1E50" w:rsidP="000C1E50">
                      <w:pPr>
                        <w:rPr>
                          <w:rFonts w:ascii="Lucida Console" w:hAnsi="Lucida Console"/>
                          <w:sz w:val="12"/>
                        </w:rPr>
                      </w:pPr>
                      <w:r w:rsidRPr="000C1E50">
                        <w:rPr>
                          <w:rFonts w:ascii="Lucida Console" w:hAnsi="Lucida Console"/>
                          <w:sz w:val="12"/>
                        </w:rPr>
                        <w:t xml:space="preserve">  begin</w:t>
                      </w:r>
                    </w:p>
                    <w:p w14:paraId="51CCC022" w14:textId="77777777" w:rsidR="000C1E50" w:rsidRPr="000C1E50" w:rsidRDefault="000C1E50" w:rsidP="000C1E50">
                      <w:pPr>
                        <w:rPr>
                          <w:rFonts w:ascii="Lucida Console" w:hAnsi="Lucida Console"/>
                          <w:sz w:val="12"/>
                        </w:rPr>
                      </w:pPr>
                      <w:r w:rsidRPr="000C1E50">
                        <w:rPr>
                          <w:rFonts w:ascii="Lucida Console" w:hAnsi="Lucida Console"/>
                          <w:sz w:val="12"/>
                        </w:rPr>
                        <w:t xml:space="preserve">    // Display image informing the user that their guess is correct</w:t>
                      </w:r>
                    </w:p>
                    <w:p w14:paraId="36F3B6FD" w14:textId="77777777" w:rsidR="000C1E50" w:rsidRPr="000C1E50" w:rsidRDefault="000C1E50" w:rsidP="000C1E50">
                      <w:pPr>
                        <w:rPr>
                          <w:rFonts w:ascii="Lucida Console" w:hAnsi="Lucida Console"/>
                          <w:sz w:val="12"/>
                        </w:rPr>
                      </w:pPr>
                      <w:r w:rsidRPr="000C1E50">
                        <w:rPr>
                          <w:rFonts w:ascii="Lucida Console" w:hAnsi="Lucida Console"/>
                          <w:sz w:val="12"/>
                        </w:rPr>
                        <w:t xml:space="preserve">    imgResult.Picture.LoadFromFile(IconDir + 'icons8_Happy_64px.png');</w:t>
                      </w:r>
                    </w:p>
                    <w:p w14:paraId="3EBFCB32" w14:textId="77777777" w:rsidR="000C1E50" w:rsidRPr="000C1E50" w:rsidRDefault="000C1E50" w:rsidP="000C1E50">
                      <w:pPr>
                        <w:rPr>
                          <w:rFonts w:ascii="Lucida Console" w:hAnsi="Lucida Console"/>
                          <w:sz w:val="12"/>
                        </w:rPr>
                      </w:pPr>
                      <w:r w:rsidRPr="000C1E50">
                        <w:rPr>
                          <w:rFonts w:ascii="Lucida Console" w:hAnsi="Lucida Console"/>
                          <w:sz w:val="12"/>
                        </w:rPr>
                        <w:t xml:space="preserve">    lblResult.Caption := 'Correct';</w:t>
                      </w:r>
                    </w:p>
                    <w:p w14:paraId="5EE31B59" w14:textId="77777777" w:rsidR="000C1E50" w:rsidRPr="000C1E50" w:rsidRDefault="000C1E50" w:rsidP="000C1E50">
                      <w:pPr>
                        <w:rPr>
                          <w:rFonts w:ascii="Lucida Console" w:hAnsi="Lucida Console"/>
                          <w:sz w:val="12"/>
                        </w:rPr>
                      </w:pPr>
                      <w:r w:rsidRPr="000C1E50">
                        <w:rPr>
                          <w:rFonts w:ascii="Lucida Console" w:hAnsi="Lucida Console"/>
                          <w:sz w:val="12"/>
                        </w:rPr>
                        <w:t xml:space="preserve">    inc(count);</w:t>
                      </w:r>
                    </w:p>
                    <w:p w14:paraId="499D0B89" w14:textId="77777777" w:rsidR="000C1E50" w:rsidRPr="000C1E50" w:rsidRDefault="000C1E50" w:rsidP="000C1E50">
                      <w:pPr>
                        <w:rPr>
                          <w:rFonts w:ascii="Lucida Console" w:hAnsi="Lucida Console"/>
                          <w:sz w:val="12"/>
                        </w:rPr>
                      </w:pPr>
                      <w:r w:rsidRPr="000C1E50">
                        <w:rPr>
                          <w:rFonts w:ascii="Lucida Console" w:hAnsi="Lucida Console"/>
                          <w:sz w:val="12"/>
                        </w:rPr>
                        <w:t xml:space="preserve">    UpdateProgress(count, true);</w:t>
                      </w:r>
                    </w:p>
                    <w:p w14:paraId="28D05752" w14:textId="77777777" w:rsidR="000C1E50" w:rsidRPr="000C1E50" w:rsidRDefault="000C1E50" w:rsidP="000C1E50">
                      <w:pPr>
                        <w:rPr>
                          <w:rFonts w:ascii="Lucida Console" w:hAnsi="Lucida Console"/>
                          <w:sz w:val="12"/>
                        </w:rPr>
                      </w:pPr>
                      <w:r w:rsidRPr="000C1E50">
                        <w:rPr>
                          <w:rFonts w:ascii="Lucida Console" w:hAnsi="Lucida Console"/>
                          <w:sz w:val="12"/>
                        </w:rPr>
                        <w:t xml:space="preserve">    // If 'count' is equal to the size of the current lexicon then the level is complete</w:t>
                      </w:r>
                    </w:p>
                    <w:p w14:paraId="5BB2A261" w14:textId="77777777" w:rsidR="000C1E50" w:rsidRPr="000C1E50" w:rsidRDefault="000C1E50" w:rsidP="000C1E50">
                      <w:pPr>
                        <w:rPr>
                          <w:rFonts w:ascii="Lucida Console" w:hAnsi="Lucida Console"/>
                          <w:sz w:val="12"/>
                        </w:rPr>
                      </w:pPr>
                      <w:r w:rsidRPr="000C1E50">
                        <w:rPr>
                          <w:rFonts w:ascii="Lucida Console" w:hAnsi="Lucida Console"/>
                          <w:sz w:val="12"/>
                        </w:rPr>
                        <w:t xml:space="preserve">    if count = LexiconSize[globalgamelevel] then</w:t>
                      </w:r>
                    </w:p>
                    <w:p w14:paraId="6F0C48EA" w14:textId="77777777" w:rsidR="000C1E50" w:rsidRPr="000C1E50" w:rsidRDefault="000C1E50" w:rsidP="000C1E50">
                      <w:pPr>
                        <w:rPr>
                          <w:rFonts w:ascii="Lucida Console" w:hAnsi="Lucida Console"/>
                          <w:sz w:val="12"/>
                        </w:rPr>
                      </w:pPr>
                      <w:r w:rsidRPr="000C1E50">
                        <w:rPr>
                          <w:rFonts w:ascii="Lucida Console" w:hAnsi="Lucida Console"/>
                          <w:sz w:val="12"/>
                        </w:rPr>
                        <w:t xml:space="preserve">    begin</w:t>
                      </w:r>
                    </w:p>
                    <w:p w14:paraId="45562581" w14:textId="77777777" w:rsidR="000C1E50" w:rsidRPr="000C1E50" w:rsidRDefault="000C1E50" w:rsidP="000C1E50">
                      <w:pPr>
                        <w:rPr>
                          <w:rFonts w:ascii="Lucida Console" w:hAnsi="Lucida Console"/>
                          <w:sz w:val="12"/>
                        </w:rPr>
                      </w:pPr>
                      <w:r w:rsidRPr="000C1E50">
                        <w:rPr>
                          <w:rFonts w:ascii="Lucida Console" w:hAnsi="Lucida Console"/>
                          <w:sz w:val="12"/>
                        </w:rPr>
                        <w:t xml:space="preserve">      showmessage('Level Completed.');</w:t>
                      </w:r>
                    </w:p>
                    <w:p w14:paraId="14E9A04E" w14:textId="77777777" w:rsidR="000C1E50" w:rsidRPr="000C1E50" w:rsidRDefault="000C1E50" w:rsidP="000C1E50">
                      <w:pPr>
                        <w:rPr>
                          <w:rFonts w:ascii="Lucida Console" w:hAnsi="Lucida Console"/>
                          <w:sz w:val="12"/>
                        </w:rPr>
                      </w:pPr>
                      <w:r w:rsidRPr="000C1E50">
                        <w:rPr>
                          <w:rFonts w:ascii="Lucida Console" w:hAnsi="Lucida Console"/>
                          <w:sz w:val="12"/>
                        </w:rPr>
                        <w:t xml:space="preserve">      frmLevel.Close;</w:t>
                      </w:r>
                    </w:p>
                    <w:p w14:paraId="61B78D07" w14:textId="77777777" w:rsidR="000C1E50" w:rsidRPr="000C1E50" w:rsidRDefault="000C1E50" w:rsidP="000C1E50">
                      <w:pPr>
                        <w:rPr>
                          <w:rFonts w:ascii="Lucida Console" w:hAnsi="Lucida Console"/>
                          <w:sz w:val="12"/>
                        </w:rPr>
                      </w:pPr>
                      <w:r w:rsidRPr="000C1E50">
                        <w:rPr>
                          <w:rFonts w:ascii="Lucida Console" w:hAnsi="Lucida Console"/>
                          <w:sz w:val="12"/>
                        </w:rPr>
                        <w:t xml:space="preserve">    end</w:t>
                      </w:r>
                    </w:p>
                    <w:p w14:paraId="59AA2453" w14:textId="77777777" w:rsidR="000C1E50" w:rsidRPr="000C1E50" w:rsidRDefault="000C1E50" w:rsidP="000C1E50">
                      <w:pPr>
                        <w:rPr>
                          <w:rFonts w:ascii="Lucida Console" w:hAnsi="Lucida Console"/>
                          <w:sz w:val="12"/>
                        </w:rPr>
                      </w:pPr>
                      <w:r w:rsidRPr="000C1E50">
                        <w:rPr>
                          <w:rFonts w:ascii="Lucida Console" w:hAnsi="Lucida Console"/>
                          <w:sz w:val="12"/>
                        </w:rPr>
                        <w:t xml:space="preserve">    else</w:t>
                      </w:r>
                    </w:p>
                    <w:p w14:paraId="6F407BBC" w14:textId="77777777" w:rsidR="000C1E50" w:rsidRPr="000C1E50" w:rsidRDefault="000C1E50" w:rsidP="000C1E50">
                      <w:pPr>
                        <w:rPr>
                          <w:rFonts w:ascii="Lucida Console" w:hAnsi="Lucida Console"/>
                          <w:sz w:val="12"/>
                        </w:rPr>
                      </w:pPr>
                      <w:r w:rsidRPr="000C1E50">
                        <w:rPr>
                          <w:rFonts w:ascii="Lucida Console" w:hAnsi="Lucida Console"/>
                          <w:sz w:val="12"/>
                        </w:rPr>
                        <w:t xml:space="preserve">    // Else speak the next word</w:t>
                      </w:r>
                    </w:p>
                    <w:p w14:paraId="17D7D79B" w14:textId="77777777" w:rsidR="000C1E50" w:rsidRPr="000C1E50" w:rsidRDefault="000C1E50" w:rsidP="000C1E50">
                      <w:pPr>
                        <w:rPr>
                          <w:rFonts w:ascii="Lucida Console" w:hAnsi="Lucida Console"/>
                          <w:sz w:val="12"/>
                        </w:rPr>
                      </w:pPr>
                      <w:r w:rsidRPr="000C1E50">
                        <w:rPr>
                          <w:rFonts w:ascii="Lucida Console" w:hAnsi="Lucida Console"/>
                          <w:sz w:val="12"/>
                        </w:rPr>
                        <w:t xml:space="preserve">    begin</w:t>
                      </w:r>
                    </w:p>
                    <w:p w14:paraId="4E7715F9" w14:textId="77777777" w:rsidR="000C1E50" w:rsidRPr="000C1E50" w:rsidRDefault="000C1E50" w:rsidP="000C1E50">
                      <w:pPr>
                        <w:rPr>
                          <w:rFonts w:ascii="Lucida Console" w:hAnsi="Lucida Console"/>
                          <w:sz w:val="12"/>
                        </w:rPr>
                      </w:pPr>
                      <w:r w:rsidRPr="000C1E50">
                        <w:rPr>
                          <w:rFonts w:ascii="Lucida Console" w:hAnsi="Lucida Console"/>
                          <w:sz w:val="12"/>
                        </w:rPr>
                        <w:t xml:space="preserve">      guesses := 0;</w:t>
                      </w:r>
                    </w:p>
                    <w:p w14:paraId="4992C1EE" w14:textId="77777777" w:rsidR="000C1E50" w:rsidRPr="000C1E50" w:rsidRDefault="000C1E50" w:rsidP="000C1E50">
                      <w:pPr>
                        <w:rPr>
                          <w:rFonts w:ascii="Lucida Console" w:hAnsi="Lucida Console"/>
                          <w:sz w:val="12"/>
                        </w:rPr>
                      </w:pPr>
                      <w:r w:rsidRPr="000C1E50">
                        <w:rPr>
                          <w:rFonts w:ascii="Lucida Console" w:hAnsi="Lucida Console"/>
                          <w:sz w:val="12"/>
                        </w:rPr>
                        <w:t xml:space="preserve">      readln(Lexicon, word);</w:t>
                      </w:r>
                    </w:p>
                    <w:p w14:paraId="1E26A473" w14:textId="77777777" w:rsidR="000C1E50" w:rsidRPr="000C1E50" w:rsidRDefault="000C1E50" w:rsidP="000C1E50">
                      <w:pPr>
                        <w:rPr>
                          <w:rFonts w:ascii="Lucida Console" w:hAnsi="Lucida Console"/>
                          <w:sz w:val="12"/>
                        </w:rPr>
                      </w:pPr>
                      <w:r w:rsidRPr="000C1E50">
                        <w:rPr>
                          <w:rFonts w:ascii="Lucida Console" w:hAnsi="Lucida Console"/>
                          <w:sz w:val="12"/>
                        </w:rPr>
                        <w:t xml:space="preserve">      SpVoice.Speak(word, 1);</w:t>
                      </w:r>
                    </w:p>
                    <w:p w14:paraId="4B7F9336" w14:textId="77777777" w:rsidR="000C1E50" w:rsidRPr="000C1E50" w:rsidRDefault="000C1E50" w:rsidP="000C1E50">
                      <w:pPr>
                        <w:rPr>
                          <w:rFonts w:ascii="Lucida Console" w:hAnsi="Lucida Console"/>
                          <w:sz w:val="12"/>
                        </w:rPr>
                      </w:pPr>
                      <w:r w:rsidRPr="000C1E50">
                        <w:rPr>
                          <w:rFonts w:ascii="Lucida Console" w:hAnsi="Lucida Console"/>
                          <w:sz w:val="12"/>
                        </w:rPr>
                        <w:t xml:space="preserve">      edtGuess.SetFocus;</w:t>
                      </w:r>
                    </w:p>
                    <w:p w14:paraId="783F6ABC" w14:textId="77777777" w:rsidR="000C1E50" w:rsidRPr="000C1E50" w:rsidRDefault="000C1E50" w:rsidP="000C1E50">
                      <w:pPr>
                        <w:rPr>
                          <w:rFonts w:ascii="Lucida Console" w:hAnsi="Lucida Console"/>
                          <w:sz w:val="12"/>
                        </w:rPr>
                      </w:pPr>
                      <w:r w:rsidRPr="000C1E50">
                        <w:rPr>
                          <w:rFonts w:ascii="Lucida Console" w:hAnsi="Lucida Console"/>
                          <w:sz w:val="12"/>
                        </w:rPr>
                        <w:t xml:space="preserve">    end;</w:t>
                      </w:r>
                    </w:p>
                    <w:p w14:paraId="33EEB29F" w14:textId="77777777" w:rsidR="000C1E50" w:rsidRPr="000C1E50" w:rsidRDefault="000C1E50" w:rsidP="000C1E50">
                      <w:pPr>
                        <w:rPr>
                          <w:rFonts w:ascii="Lucida Console" w:hAnsi="Lucida Console"/>
                          <w:sz w:val="12"/>
                        </w:rPr>
                      </w:pPr>
                      <w:r w:rsidRPr="000C1E50">
                        <w:rPr>
                          <w:rFonts w:ascii="Lucida Console" w:hAnsi="Lucida Console"/>
                          <w:sz w:val="12"/>
                        </w:rPr>
                        <w:t xml:space="preserve">  end</w:t>
                      </w:r>
                    </w:p>
                    <w:p w14:paraId="67474F35" w14:textId="77777777" w:rsidR="000C1E50" w:rsidRPr="000C1E50" w:rsidRDefault="000C1E50" w:rsidP="000C1E50">
                      <w:pPr>
                        <w:rPr>
                          <w:rFonts w:ascii="Lucida Console" w:hAnsi="Lucida Console"/>
                          <w:sz w:val="12"/>
                        </w:rPr>
                      </w:pPr>
                      <w:r w:rsidRPr="000C1E50">
                        <w:rPr>
                          <w:rFonts w:ascii="Lucida Console" w:hAnsi="Lucida Console"/>
                          <w:sz w:val="12"/>
                        </w:rPr>
                        <w:t xml:space="preserve">  else</w:t>
                      </w:r>
                    </w:p>
                    <w:p w14:paraId="35B68F1A" w14:textId="77777777" w:rsidR="000C1E50" w:rsidRPr="000C1E50" w:rsidRDefault="000C1E50" w:rsidP="000C1E50">
                      <w:pPr>
                        <w:rPr>
                          <w:rFonts w:ascii="Lucida Console" w:hAnsi="Lucida Console"/>
                          <w:sz w:val="12"/>
                        </w:rPr>
                      </w:pPr>
                      <w:r w:rsidRPr="000C1E50">
                        <w:rPr>
                          <w:rFonts w:ascii="Lucida Console" w:hAnsi="Lucida Console"/>
                          <w:sz w:val="12"/>
                        </w:rPr>
                        <w:t xml:space="preserve">  // Else display image informing the user that their guess is incorrect</w:t>
                      </w:r>
                    </w:p>
                    <w:p w14:paraId="379CB309" w14:textId="77777777" w:rsidR="000C1E50" w:rsidRPr="000C1E50" w:rsidRDefault="000C1E50" w:rsidP="000C1E50">
                      <w:pPr>
                        <w:rPr>
                          <w:rFonts w:ascii="Lucida Console" w:hAnsi="Lucida Console"/>
                          <w:sz w:val="12"/>
                        </w:rPr>
                      </w:pPr>
                      <w:r w:rsidRPr="000C1E50">
                        <w:rPr>
                          <w:rFonts w:ascii="Lucida Console" w:hAnsi="Lucida Console"/>
                          <w:sz w:val="12"/>
                        </w:rPr>
                        <w:t xml:space="preserve">  begin</w:t>
                      </w:r>
                    </w:p>
                    <w:p w14:paraId="118D2AE7" w14:textId="77777777" w:rsidR="000C1E50" w:rsidRPr="000C1E50" w:rsidRDefault="000C1E50" w:rsidP="000C1E50">
                      <w:pPr>
                        <w:rPr>
                          <w:rFonts w:ascii="Lucida Console" w:hAnsi="Lucida Console"/>
                          <w:sz w:val="12"/>
                        </w:rPr>
                      </w:pPr>
                      <w:r w:rsidRPr="000C1E50">
                        <w:rPr>
                          <w:rFonts w:ascii="Lucida Console" w:hAnsi="Lucida Console"/>
                          <w:sz w:val="12"/>
                        </w:rPr>
                        <w:t xml:space="preserve">    imgResult.Picture.LoadFromFile(IconDir + 'icons8_Sad_64px.png');</w:t>
                      </w:r>
                    </w:p>
                    <w:p w14:paraId="6FB39018" w14:textId="77777777" w:rsidR="000C1E50" w:rsidRPr="000C1E50" w:rsidRDefault="000C1E50" w:rsidP="000C1E50">
                      <w:pPr>
                        <w:rPr>
                          <w:rFonts w:ascii="Lucida Console" w:hAnsi="Lucida Console"/>
                          <w:sz w:val="12"/>
                        </w:rPr>
                      </w:pPr>
                      <w:r w:rsidRPr="000C1E50">
                        <w:rPr>
                          <w:rFonts w:ascii="Lucida Console" w:hAnsi="Lucida Console"/>
                          <w:sz w:val="12"/>
                        </w:rPr>
                        <w:t xml:space="preserve">    lblResult.Caption := 'Incorrect';</w:t>
                      </w:r>
                    </w:p>
                    <w:p w14:paraId="56ABE10D" w14:textId="77777777" w:rsidR="000C1E50" w:rsidRPr="000C1E50" w:rsidRDefault="000C1E50" w:rsidP="000C1E50">
                      <w:pPr>
                        <w:rPr>
                          <w:rFonts w:ascii="Lucida Console" w:hAnsi="Lucida Console"/>
                          <w:sz w:val="12"/>
                        </w:rPr>
                      </w:pPr>
                      <w:r w:rsidRPr="000C1E50">
                        <w:rPr>
                          <w:rFonts w:ascii="Lucida Console" w:hAnsi="Lucida Console"/>
                          <w:sz w:val="12"/>
                        </w:rPr>
                        <w:t xml:space="preserve">    // Increment guesses for each incorrect guess</w:t>
                      </w:r>
                    </w:p>
                    <w:p w14:paraId="1AE5A523" w14:textId="77777777" w:rsidR="000C1E50" w:rsidRPr="000C1E50" w:rsidRDefault="000C1E50" w:rsidP="000C1E50">
                      <w:pPr>
                        <w:rPr>
                          <w:rFonts w:ascii="Lucida Console" w:hAnsi="Lucida Console"/>
                          <w:sz w:val="12"/>
                        </w:rPr>
                      </w:pPr>
                      <w:r w:rsidRPr="000C1E50">
                        <w:rPr>
                          <w:rFonts w:ascii="Lucida Console" w:hAnsi="Lucida Console"/>
                          <w:sz w:val="12"/>
                        </w:rPr>
                        <w:t xml:space="preserve">    inc(guesses);</w:t>
                      </w:r>
                    </w:p>
                    <w:p w14:paraId="76FCFB64" w14:textId="77777777" w:rsidR="000C1E50" w:rsidRPr="000C1E50" w:rsidRDefault="000C1E50" w:rsidP="000C1E50">
                      <w:pPr>
                        <w:rPr>
                          <w:rFonts w:ascii="Lucida Console" w:hAnsi="Lucida Console"/>
                          <w:sz w:val="12"/>
                        </w:rPr>
                      </w:pPr>
                      <w:r w:rsidRPr="000C1E50">
                        <w:rPr>
                          <w:rFonts w:ascii="Lucida Console" w:hAnsi="Lucida Console"/>
                          <w:sz w:val="12"/>
                        </w:rPr>
                        <w:t xml:space="preserve">    // If the user makes 3 failed attempts then display correct answer</w:t>
                      </w:r>
                    </w:p>
                    <w:p w14:paraId="624516B3" w14:textId="77777777" w:rsidR="000C1E50" w:rsidRPr="000C1E50" w:rsidRDefault="000C1E50" w:rsidP="000C1E50">
                      <w:pPr>
                        <w:rPr>
                          <w:rFonts w:ascii="Lucida Console" w:hAnsi="Lucida Console"/>
                          <w:sz w:val="12"/>
                        </w:rPr>
                      </w:pPr>
                      <w:r w:rsidRPr="000C1E50">
                        <w:rPr>
                          <w:rFonts w:ascii="Lucida Console" w:hAnsi="Lucida Console"/>
                          <w:sz w:val="12"/>
                        </w:rPr>
                        <w:t xml:space="preserve">    if guesses = 3 then</w:t>
                      </w:r>
                    </w:p>
                    <w:p w14:paraId="0F84B61C" w14:textId="77777777" w:rsidR="000C1E50" w:rsidRPr="000C1E50" w:rsidRDefault="000C1E50" w:rsidP="000C1E50">
                      <w:pPr>
                        <w:rPr>
                          <w:rFonts w:ascii="Lucida Console" w:hAnsi="Lucida Console"/>
                          <w:sz w:val="12"/>
                        </w:rPr>
                      </w:pPr>
                      <w:r w:rsidRPr="000C1E50">
                        <w:rPr>
                          <w:rFonts w:ascii="Lucida Console" w:hAnsi="Lucida Console"/>
                          <w:sz w:val="12"/>
                        </w:rPr>
                        <w:t xml:space="preserve">    begin</w:t>
                      </w:r>
                    </w:p>
                    <w:p w14:paraId="714B04EB" w14:textId="77777777" w:rsidR="000C1E50" w:rsidRPr="000C1E50" w:rsidRDefault="000C1E50" w:rsidP="000C1E50">
                      <w:pPr>
                        <w:rPr>
                          <w:rFonts w:ascii="Lucida Console" w:hAnsi="Lucida Console"/>
                          <w:sz w:val="12"/>
                        </w:rPr>
                      </w:pPr>
                      <w:r w:rsidRPr="000C1E50">
                        <w:rPr>
                          <w:rFonts w:ascii="Lucida Console" w:hAnsi="Lucida Console"/>
                          <w:sz w:val="12"/>
                        </w:rPr>
                        <w:t xml:space="preserve">      lblAnswer.Visible := true;</w:t>
                      </w:r>
                    </w:p>
                    <w:p w14:paraId="6608A6C7" w14:textId="77777777" w:rsidR="000C1E50" w:rsidRPr="000C1E50" w:rsidRDefault="000C1E50" w:rsidP="000C1E50">
                      <w:pPr>
                        <w:rPr>
                          <w:rFonts w:ascii="Lucida Console" w:hAnsi="Lucida Console"/>
                          <w:sz w:val="12"/>
                        </w:rPr>
                      </w:pPr>
                      <w:r w:rsidRPr="000C1E50">
                        <w:rPr>
                          <w:rFonts w:ascii="Lucida Console" w:hAnsi="Lucida Console"/>
                          <w:sz w:val="12"/>
                        </w:rPr>
                        <w:t xml:space="preserve">      edtGuess.Text := word;</w:t>
                      </w:r>
                    </w:p>
                    <w:p w14:paraId="74F3006C" w14:textId="77777777" w:rsidR="000C1E50" w:rsidRPr="000C1E50" w:rsidRDefault="000C1E50" w:rsidP="000C1E50">
                      <w:pPr>
                        <w:rPr>
                          <w:rFonts w:ascii="Lucida Console" w:hAnsi="Lucida Console"/>
                          <w:sz w:val="12"/>
                        </w:rPr>
                      </w:pPr>
                      <w:r w:rsidRPr="000C1E50">
                        <w:rPr>
                          <w:rFonts w:ascii="Lucida Console" w:hAnsi="Lucida Console"/>
                          <w:sz w:val="12"/>
                        </w:rPr>
                        <w:t xml:space="preserve">      imgResult.Visible := false;</w:t>
                      </w:r>
                    </w:p>
                    <w:p w14:paraId="29643129" w14:textId="77777777" w:rsidR="000C1E50" w:rsidRPr="000C1E50" w:rsidRDefault="000C1E50" w:rsidP="000C1E50">
                      <w:pPr>
                        <w:rPr>
                          <w:rFonts w:ascii="Lucida Console" w:hAnsi="Lucida Console"/>
                          <w:sz w:val="12"/>
                        </w:rPr>
                      </w:pPr>
                      <w:r w:rsidRPr="000C1E50">
                        <w:rPr>
                          <w:rFonts w:ascii="Lucida Console" w:hAnsi="Lucida Console"/>
                          <w:sz w:val="12"/>
                        </w:rPr>
                        <w:t xml:space="preserve">      lblResult.Caption := '';</w:t>
                      </w:r>
                    </w:p>
                    <w:p w14:paraId="03BECA8A" w14:textId="77777777" w:rsidR="000C1E50" w:rsidRPr="000C1E50" w:rsidRDefault="000C1E50" w:rsidP="000C1E50">
                      <w:pPr>
                        <w:rPr>
                          <w:rFonts w:ascii="Lucida Console" w:hAnsi="Lucida Console"/>
                          <w:sz w:val="12"/>
                        </w:rPr>
                      </w:pPr>
                      <w:r w:rsidRPr="000C1E50">
                        <w:rPr>
                          <w:rFonts w:ascii="Lucida Console" w:hAnsi="Lucida Console"/>
                          <w:sz w:val="12"/>
                        </w:rPr>
                        <w:t xml:space="preserve">    end;</w:t>
                      </w:r>
                    </w:p>
                    <w:p w14:paraId="496CBF0A" w14:textId="77777777" w:rsidR="000C1E50" w:rsidRPr="000C1E50" w:rsidRDefault="000C1E50" w:rsidP="000C1E50">
                      <w:pPr>
                        <w:rPr>
                          <w:rFonts w:ascii="Lucida Console" w:hAnsi="Lucida Console"/>
                          <w:sz w:val="12"/>
                        </w:rPr>
                      </w:pPr>
                      <w:r w:rsidRPr="000C1E50">
                        <w:rPr>
                          <w:rFonts w:ascii="Lucida Console" w:hAnsi="Lucida Console"/>
                          <w:sz w:val="12"/>
                        </w:rPr>
                        <w:t xml:space="preserve">    SpVoice.Speak(word, 1);</w:t>
                      </w:r>
                    </w:p>
                    <w:p w14:paraId="6BE9B13B" w14:textId="77777777" w:rsidR="000C1E50" w:rsidRPr="000C1E50" w:rsidRDefault="000C1E50" w:rsidP="000C1E50">
                      <w:pPr>
                        <w:rPr>
                          <w:rFonts w:ascii="Lucida Console" w:hAnsi="Lucida Console"/>
                          <w:sz w:val="12"/>
                        </w:rPr>
                      </w:pPr>
                      <w:r w:rsidRPr="000C1E50">
                        <w:rPr>
                          <w:rFonts w:ascii="Lucida Console" w:hAnsi="Lucida Console"/>
                          <w:sz w:val="12"/>
                        </w:rPr>
                        <w:t xml:space="preserve">    edtGuess.SetFocus;</w:t>
                      </w:r>
                    </w:p>
                    <w:p w14:paraId="7F411306" w14:textId="77777777" w:rsidR="000C1E50" w:rsidRPr="000C1E50" w:rsidRDefault="000C1E50" w:rsidP="000C1E50">
                      <w:pPr>
                        <w:rPr>
                          <w:rFonts w:ascii="Lucida Console" w:hAnsi="Lucida Console"/>
                          <w:sz w:val="12"/>
                        </w:rPr>
                      </w:pPr>
                      <w:r w:rsidRPr="000C1E50">
                        <w:rPr>
                          <w:rFonts w:ascii="Lucida Console" w:hAnsi="Lucida Console"/>
                          <w:sz w:val="12"/>
                        </w:rPr>
                        <w:t xml:space="preserve">  end;</w:t>
                      </w:r>
                    </w:p>
                    <w:p w14:paraId="3AE9B602" w14:textId="7E83D146" w:rsidR="000C1E50" w:rsidRPr="00644BC8" w:rsidRDefault="000C1E50" w:rsidP="000C1E50">
                      <w:pPr>
                        <w:rPr>
                          <w:rFonts w:ascii="Lucida Console" w:hAnsi="Lucida Console"/>
                          <w:sz w:val="12"/>
                        </w:rPr>
                      </w:pPr>
                      <w:r w:rsidRPr="000C1E50">
                        <w:rPr>
                          <w:rFonts w:ascii="Lucida Console" w:hAnsi="Lucida Console"/>
                          <w:sz w:val="12"/>
                        </w:rPr>
                        <w:t>end;</w:t>
                      </w:r>
                    </w:p>
                  </w:txbxContent>
                </v:textbox>
                <w10:wrap type="tight" anchorx="margin"/>
              </v:shape>
            </w:pict>
          </mc:Fallback>
        </mc:AlternateContent>
      </w:r>
      <w:r w:rsidR="000E6254">
        <w:t>Apply functions to the submit, skip and repeat buttons</w:t>
      </w:r>
    </w:p>
    <w:p w14:paraId="385F9299" w14:textId="05ADEFDB" w:rsidR="00082893" w:rsidRPr="00082893" w:rsidRDefault="000C1E50" w:rsidP="00082893">
      <w:r>
        <w:t xml:space="preserve">This section of code takes the input of the edit box and compares it to the word in the lexicon. If both words are the same (case insensitive), then the user has correctly spelled the word and they are presented with a happy face. In order to reduce the size of this procedure, the updating of progress is handled in a separate procedure. This is called within the skip button as well, so duplicate code has been avoided. From here, if the value of count is equal to the lexicon size, a constant global array holding the amount of words in each lexicon, then the level is complete and the form is automatically closed. Otherwise, the </w:t>
      </w:r>
      <w:r w:rsidR="00B61F78">
        <w:t xml:space="preserve">next word is spoken. If the guess made by the user is incorrect, the holding variable ‘guesses’ is incremented. This gives the user 3 guesses before being presented with the correct answer. In practice, the user would come back to repeat this level knowing the word they didn’t know previously. This </w:t>
      </w:r>
      <w:r w:rsidR="00B61F78">
        <w:rPr>
          <w:noProof/>
          <w:lang w:eastAsia="en-GB"/>
        </w:rPr>
        <mc:AlternateContent>
          <mc:Choice Requires="wps">
            <w:drawing>
              <wp:anchor distT="0" distB="0" distL="114300" distR="114300" simplePos="0" relativeHeight="251768832" behindDoc="1" locked="0" layoutInCell="1" allowOverlap="1" wp14:anchorId="50090253" wp14:editId="48EB4B20">
                <wp:simplePos x="0" y="0"/>
                <wp:positionH relativeFrom="margin">
                  <wp:align>left</wp:align>
                </wp:positionH>
                <wp:positionV relativeFrom="paragraph">
                  <wp:posOffset>2667000</wp:posOffset>
                </wp:positionV>
                <wp:extent cx="5486400" cy="523875"/>
                <wp:effectExtent l="0" t="0" r="19050" b="28575"/>
                <wp:wrapTight wrapText="bothSides">
                  <wp:wrapPolygon edited="0">
                    <wp:start x="0" y="0"/>
                    <wp:lineTo x="0" y="21993"/>
                    <wp:lineTo x="21600" y="21993"/>
                    <wp:lineTo x="21600" y="0"/>
                    <wp:lineTo x="0" y="0"/>
                  </wp:wrapPolygon>
                </wp:wrapTight>
                <wp:docPr id="48" name="Text Box 48"/>
                <wp:cNvGraphicFramePr/>
                <a:graphic xmlns:a="http://schemas.openxmlformats.org/drawingml/2006/main">
                  <a:graphicData uri="http://schemas.microsoft.com/office/word/2010/wordprocessingShape">
                    <wps:wsp>
                      <wps:cNvSpPr txBox="1"/>
                      <wps:spPr>
                        <a:xfrm>
                          <a:off x="0" y="0"/>
                          <a:ext cx="5486400" cy="523875"/>
                        </a:xfrm>
                        <a:prstGeom prst="rect">
                          <a:avLst/>
                        </a:prstGeom>
                        <a:solidFill>
                          <a:schemeClr val="lt1"/>
                        </a:solidFill>
                        <a:ln w="6350">
                          <a:solidFill>
                            <a:prstClr val="black"/>
                          </a:solidFill>
                        </a:ln>
                      </wps:spPr>
                      <wps:txbx>
                        <w:txbxContent>
                          <w:p w14:paraId="08A18A11" w14:textId="77777777" w:rsidR="00B61F78" w:rsidRPr="00B61F78" w:rsidRDefault="00B61F78" w:rsidP="00B61F78">
                            <w:pPr>
                              <w:rPr>
                                <w:rFonts w:ascii="Lucida Console" w:hAnsi="Lucida Console"/>
                                <w:sz w:val="12"/>
                              </w:rPr>
                            </w:pPr>
                            <w:r w:rsidRPr="00B61F78">
                              <w:rPr>
                                <w:rFonts w:ascii="Lucida Console" w:hAnsi="Lucida Console"/>
                                <w:sz w:val="12"/>
                              </w:rPr>
                              <w:t>procedure TfrmLevel.btnRepeatClick(Sender: TObject);</w:t>
                            </w:r>
                          </w:p>
                          <w:p w14:paraId="383A6207" w14:textId="77777777" w:rsidR="00B61F78" w:rsidRPr="00B61F78" w:rsidRDefault="00B61F78" w:rsidP="00B61F78">
                            <w:pPr>
                              <w:rPr>
                                <w:rFonts w:ascii="Lucida Console" w:hAnsi="Lucida Console"/>
                                <w:sz w:val="12"/>
                              </w:rPr>
                            </w:pPr>
                            <w:r w:rsidRPr="00B61F78">
                              <w:rPr>
                                <w:rFonts w:ascii="Lucida Console" w:hAnsi="Lucida Console"/>
                                <w:sz w:val="12"/>
                              </w:rPr>
                              <w:t>begin</w:t>
                            </w:r>
                          </w:p>
                          <w:p w14:paraId="32CF74B2" w14:textId="77777777" w:rsidR="00B61F78" w:rsidRPr="00B61F78" w:rsidRDefault="00B61F78" w:rsidP="00B61F78">
                            <w:pPr>
                              <w:rPr>
                                <w:rFonts w:ascii="Lucida Console" w:hAnsi="Lucida Console"/>
                                <w:sz w:val="12"/>
                              </w:rPr>
                            </w:pPr>
                            <w:r w:rsidRPr="00B61F78">
                              <w:rPr>
                                <w:rFonts w:ascii="Lucida Console" w:hAnsi="Lucida Console"/>
                                <w:sz w:val="12"/>
                              </w:rPr>
                              <w:t xml:space="preserve">  SpVoice.Speak(word, 1);</w:t>
                            </w:r>
                          </w:p>
                          <w:p w14:paraId="5BBC9572" w14:textId="77777777" w:rsidR="00B61F78" w:rsidRPr="00B61F78" w:rsidRDefault="00B61F78" w:rsidP="00B61F78">
                            <w:pPr>
                              <w:rPr>
                                <w:rFonts w:ascii="Lucida Console" w:hAnsi="Lucida Console"/>
                                <w:sz w:val="12"/>
                              </w:rPr>
                            </w:pPr>
                            <w:r w:rsidRPr="00B61F78">
                              <w:rPr>
                                <w:rFonts w:ascii="Lucida Console" w:hAnsi="Lucida Console"/>
                                <w:sz w:val="12"/>
                              </w:rPr>
                              <w:t xml:space="preserve">  edtGuess.SetFocus;</w:t>
                            </w:r>
                          </w:p>
                          <w:p w14:paraId="6CBE2CE0" w14:textId="77777777" w:rsidR="00B61F78" w:rsidRPr="00644BC8" w:rsidRDefault="00B61F78" w:rsidP="00B61F78">
                            <w:pPr>
                              <w:rPr>
                                <w:rFonts w:ascii="Lucida Console" w:hAnsi="Lucida Console"/>
                                <w:sz w:val="12"/>
                              </w:rPr>
                            </w:pPr>
                            <w:r w:rsidRPr="00B61F78">
                              <w:rPr>
                                <w:rFonts w:ascii="Lucida Console" w:hAnsi="Lucida Console"/>
                                <w:sz w:val="12"/>
                              </w:rPr>
                              <w: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090253" id="Text Box 48" o:spid="_x0000_s1057" type="#_x0000_t202" style="position:absolute;margin-left:0;margin-top:210pt;width:6in;height:41.25pt;z-index:-25154764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" fillcolor="white [3201]" strokeweight=".5pt">
                <v:textbox>
                  <w:txbxContent>
                    <w:p w14:paraId="08A18A11" w14:textId="77777777" w:rsidR="00B61F78" w:rsidRPr="00B61F78" w:rsidRDefault="00B61F78" w:rsidP="00B61F78">
                      <w:pPr>
                        <w:rPr>
                          <w:rFonts w:ascii="Lucida Console" w:hAnsi="Lucida Console"/>
                          <w:sz w:val="12"/>
                        </w:rPr>
                      </w:pPr>
                      <w:r w:rsidRPr="00B61F78">
                        <w:rPr>
                          <w:rFonts w:ascii="Lucida Console" w:hAnsi="Lucida Console"/>
                          <w:sz w:val="12"/>
                        </w:rPr>
                        <w:t>procedure TfrmLevel.btnRepeatClick(Sender: TObject);</w:t>
                      </w:r>
                    </w:p>
                    <w:p w14:paraId="383A6207" w14:textId="77777777" w:rsidR="00B61F78" w:rsidRPr="00B61F78" w:rsidRDefault="00B61F78" w:rsidP="00B61F78">
                      <w:pPr>
                        <w:rPr>
                          <w:rFonts w:ascii="Lucida Console" w:hAnsi="Lucida Console"/>
                          <w:sz w:val="12"/>
                        </w:rPr>
                      </w:pPr>
                      <w:r w:rsidRPr="00B61F78">
                        <w:rPr>
                          <w:rFonts w:ascii="Lucida Console" w:hAnsi="Lucida Console"/>
                          <w:sz w:val="12"/>
                        </w:rPr>
                        <w:t>begin</w:t>
                      </w:r>
                    </w:p>
                    <w:p w14:paraId="32CF74B2" w14:textId="77777777" w:rsidR="00B61F78" w:rsidRPr="00B61F78" w:rsidRDefault="00B61F78" w:rsidP="00B61F78">
                      <w:pPr>
                        <w:rPr>
                          <w:rFonts w:ascii="Lucida Console" w:hAnsi="Lucida Console"/>
                          <w:sz w:val="12"/>
                        </w:rPr>
                      </w:pPr>
                      <w:r w:rsidRPr="00B61F78">
                        <w:rPr>
                          <w:rFonts w:ascii="Lucida Console" w:hAnsi="Lucida Console"/>
                          <w:sz w:val="12"/>
                        </w:rPr>
                        <w:t xml:space="preserve">  SpVoice.Speak(word, 1);</w:t>
                      </w:r>
                    </w:p>
                    <w:p w14:paraId="5BBC9572" w14:textId="77777777" w:rsidR="00B61F78" w:rsidRPr="00B61F78" w:rsidRDefault="00B61F78" w:rsidP="00B61F78">
                      <w:pPr>
                        <w:rPr>
                          <w:rFonts w:ascii="Lucida Console" w:hAnsi="Lucida Console"/>
                          <w:sz w:val="12"/>
                        </w:rPr>
                      </w:pPr>
                      <w:r w:rsidRPr="00B61F78">
                        <w:rPr>
                          <w:rFonts w:ascii="Lucida Console" w:hAnsi="Lucida Console"/>
                          <w:sz w:val="12"/>
                        </w:rPr>
                        <w:t xml:space="preserve">  edtGuess.SetFocus;</w:t>
                      </w:r>
                    </w:p>
                    <w:p w14:paraId="6CBE2CE0" w14:textId="77777777" w:rsidR="00B61F78" w:rsidRPr="00644BC8" w:rsidRDefault="00B61F78" w:rsidP="00B61F78">
                      <w:pPr>
                        <w:rPr>
                          <w:rFonts w:ascii="Lucida Console" w:hAnsi="Lucida Console"/>
                          <w:sz w:val="12"/>
                        </w:rPr>
                      </w:pPr>
                      <w:r w:rsidRPr="00B61F78">
                        <w:rPr>
                          <w:rFonts w:ascii="Lucida Console" w:hAnsi="Lucida Console"/>
                          <w:sz w:val="12"/>
                        </w:rPr>
                        <w:t>end;</w:t>
                      </w:r>
                    </w:p>
                  </w:txbxContent>
                </v:textbox>
                <w10:wrap type="tight" anchorx="margin"/>
              </v:shape>
            </w:pict>
          </mc:Fallback>
        </mc:AlternateContent>
      </w:r>
      <w:r w:rsidR="00B61F78">
        <w:rPr>
          <w:noProof/>
          <w:lang w:eastAsia="en-GB"/>
        </w:rPr>
        <mc:AlternateContent>
          <mc:Choice Requires="wps">
            <w:drawing>
              <wp:anchor distT="0" distB="0" distL="114300" distR="114300" simplePos="0" relativeHeight="251766784" behindDoc="1" locked="0" layoutInCell="1" allowOverlap="1" wp14:anchorId="0613701D" wp14:editId="5625759B">
                <wp:simplePos x="0" y="0"/>
                <wp:positionH relativeFrom="margin">
                  <wp:align>left</wp:align>
                </wp:positionH>
                <wp:positionV relativeFrom="paragraph">
                  <wp:posOffset>1494790</wp:posOffset>
                </wp:positionV>
                <wp:extent cx="5486400" cy="1057275"/>
                <wp:effectExtent l="0" t="0" r="19050" b="28575"/>
                <wp:wrapTight wrapText="bothSides">
                  <wp:wrapPolygon edited="0">
                    <wp:start x="0" y="0"/>
                    <wp:lineTo x="0" y="21795"/>
                    <wp:lineTo x="21600" y="21795"/>
                    <wp:lineTo x="21600" y="0"/>
                    <wp:lineTo x="0" y="0"/>
                  </wp:wrapPolygon>
                </wp:wrapTight>
                <wp:docPr id="47" name="Text Box 47"/>
                <wp:cNvGraphicFramePr/>
                <a:graphic xmlns:a="http://schemas.openxmlformats.org/drawingml/2006/main">
                  <a:graphicData uri="http://schemas.microsoft.com/office/word/2010/wordprocessingShape">
                    <wps:wsp>
                      <wps:cNvSpPr txBox="1"/>
                      <wps:spPr>
                        <a:xfrm>
                          <a:off x="0" y="0"/>
                          <a:ext cx="5486400" cy="1057275"/>
                        </a:xfrm>
                        <a:prstGeom prst="rect">
                          <a:avLst/>
                        </a:prstGeom>
                        <a:solidFill>
                          <a:schemeClr val="lt1"/>
                        </a:solidFill>
                        <a:ln w="6350">
                          <a:solidFill>
                            <a:prstClr val="black"/>
                          </a:solidFill>
                        </a:ln>
                      </wps:spPr>
                      <wps:txbx>
                        <w:txbxContent>
                          <w:p w14:paraId="1C4A0803" w14:textId="77777777" w:rsidR="00B61F78" w:rsidRPr="00B61F78" w:rsidRDefault="00B61F78" w:rsidP="00B61F78">
                            <w:pPr>
                              <w:rPr>
                                <w:rFonts w:ascii="Lucida Console" w:hAnsi="Lucida Console"/>
                                <w:sz w:val="12"/>
                              </w:rPr>
                            </w:pPr>
                            <w:r w:rsidRPr="00B61F78">
                              <w:rPr>
                                <w:rFonts w:ascii="Lucida Console" w:hAnsi="Lucida Console"/>
                                <w:sz w:val="12"/>
                              </w:rPr>
                              <w:t>procedure TfrmLevel.btnSkipClick(Sender: TObject);</w:t>
                            </w:r>
                          </w:p>
                          <w:p w14:paraId="5F222797" w14:textId="77777777" w:rsidR="00B61F78" w:rsidRPr="00B61F78" w:rsidRDefault="00B61F78" w:rsidP="00B61F78">
                            <w:pPr>
                              <w:rPr>
                                <w:rFonts w:ascii="Lucida Console" w:hAnsi="Lucida Console"/>
                                <w:sz w:val="12"/>
                              </w:rPr>
                            </w:pPr>
                            <w:r w:rsidRPr="00B61F78">
                              <w:rPr>
                                <w:rFonts w:ascii="Lucida Console" w:hAnsi="Lucida Console"/>
                                <w:sz w:val="12"/>
                              </w:rPr>
                              <w:t>begin</w:t>
                            </w:r>
                          </w:p>
                          <w:p w14:paraId="3C55B727" w14:textId="77777777" w:rsidR="00B61F78" w:rsidRPr="00B61F78" w:rsidRDefault="00B61F78" w:rsidP="00B61F78">
                            <w:pPr>
                              <w:rPr>
                                <w:rFonts w:ascii="Lucida Console" w:hAnsi="Lucida Console"/>
                                <w:sz w:val="12"/>
                              </w:rPr>
                            </w:pPr>
                            <w:r w:rsidRPr="00B61F78">
                              <w:rPr>
                                <w:rFonts w:ascii="Lucida Console" w:hAnsi="Lucida Console"/>
                                <w:sz w:val="12"/>
                              </w:rPr>
                              <w:t xml:space="preserve">  // Increment count and update user's data, skipping the current word</w:t>
                            </w:r>
                          </w:p>
                          <w:p w14:paraId="3F603134" w14:textId="77777777" w:rsidR="00B61F78" w:rsidRPr="00B61F78" w:rsidRDefault="00B61F78" w:rsidP="00B61F78">
                            <w:pPr>
                              <w:rPr>
                                <w:rFonts w:ascii="Lucida Console" w:hAnsi="Lucida Console"/>
                                <w:sz w:val="12"/>
                              </w:rPr>
                            </w:pPr>
                            <w:r w:rsidRPr="00B61F78">
                              <w:rPr>
                                <w:rFonts w:ascii="Lucida Console" w:hAnsi="Lucida Console"/>
                                <w:sz w:val="12"/>
                              </w:rPr>
                              <w:t xml:space="preserve">  inc(count);</w:t>
                            </w:r>
                          </w:p>
                          <w:p w14:paraId="684C7027" w14:textId="77777777" w:rsidR="00B61F78" w:rsidRPr="00B61F78" w:rsidRDefault="00B61F78" w:rsidP="00B61F78">
                            <w:pPr>
                              <w:rPr>
                                <w:rFonts w:ascii="Lucida Console" w:hAnsi="Lucida Console"/>
                                <w:sz w:val="12"/>
                              </w:rPr>
                            </w:pPr>
                            <w:r w:rsidRPr="00B61F78">
                              <w:rPr>
                                <w:rFonts w:ascii="Lucida Console" w:hAnsi="Lucida Console"/>
                                <w:sz w:val="12"/>
                              </w:rPr>
                              <w:t xml:space="preserve">  UpdateProgress(count, false);</w:t>
                            </w:r>
                          </w:p>
                          <w:p w14:paraId="57778752" w14:textId="77777777" w:rsidR="00B61F78" w:rsidRPr="00B61F78" w:rsidRDefault="00B61F78" w:rsidP="00B61F78">
                            <w:pPr>
                              <w:rPr>
                                <w:rFonts w:ascii="Lucida Console" w:hAnsi="Lucida Console"/>
                                <w:sz w:val="12"/>
                              </w:rPr>
                            </w:pPr>
                            <w:r w:rsidRPr="00B61F78">
                              <w:rPr>
                                <w:rFonts w:ascii="Lucida Console" w:hAnsi="Lucida Console"/>
                                <w:sz w:val="12"/>
                              </w:rPr>
                              <w:t xml:space="preserve">  // Speak next word</w:t>
                            </w:r>
                          </w:p>
                          <w:p w14:paraId="1F8F37FF" w14:textId="77777777" w:rsidR="00B61F78" w:rsidRPr="00B61F78" w:rsidRDefault="00B61F78" w:rsidP="00B61F78">
                            <w:pPr>
                              <w:rPr>
                                <w:rFonts w:ascii="Lucida Console" w:hAnsi="Lucida Console"/>
                                <w:sz w:val="12"/>
                              </w:rPr>
                            </w:pPr>
                            <w:r w:rsidRPr="00B61F78">
                              <w:rPr>
                                <w:rFonts w:ascii="Lucida Console" w:hAnsi="Lucida Console"/>
                                <w:sz w:val="12"/>
                              </w:rPr>
                              <w:t xml:space="preserve">  readln(Lexicon, word);</w:t>
                            </w:r>
                          </w:p>
                          <w:p w14:paraId="5463F7FE" w14:textId="77777777" w:rsidR="00B61F78" w:rsidRPr="00B61F78" w:rsidRDefault="00B61F78" w:rsidP="00B61F78">
                            <w:pPr>
                              <w:rPr>
                                <w:rFonts w:ascii="Lucida Console" w:hAnsi="Lucida Console"/>
                                <w:sz w:val="12"/>
                              </w:rPr>
                            </w:pPr>
                            <w:r w:rsidRPr="00B61F78">
                              <w:rPr>
                                <w:rFonts w:ascii="Lucida Console" w:hAnsi="Lucida Console"/>
                                <w:sz w:val="12"/>
                              </w:rPr>
                              <w:t xml:space="preserve">  SpVoice.Speak(word, 1);</w:t>
                            </w:r>
                          </w:p>
                          <w:p w14:paraId="1A2DBA9F" w14:textId="77777777" w:rsidR="00B61F78" w:rsidRPr="00B61F78" w:rsidRDefault="00B61F78" w:rsidP="00B61F78">
                            <w:pPr>
                              <w:rPr>
                                <w:rFonts w:ascii="Lucida Console" w:hAnsi="Lucida Console"/>
                                <w:sz w:val="12"/>
                              </w:rPr>
                            </w:pPr>
                            <w:r w:rsidRPr="00B61F78">
                              <w:rPr>
                                <w:rFonts w:ascii="Lucida Console" w:hAnsi="Lucida Console"/>
                                <w:sz w:val="12"/>
                              </w:rPr>
                              <w:t xml:space="preserve">  lblResult.Caption := '';</w:t>
                            </w:r>
                          </w:p>
                          <w:p w14:paraId="675D1617" w14:textId="77777777" w:rsidR="00B61F78" w:rsidRPr="00B61F78" w:rsidRDefault="00B61F78" w:rsidP="00B61F78">
                            <w:pPr>
                              <w:rPr>
                                <w:rFonts w:ascii="Lucida Console" w:hAnsi="Lucida Console"/>
                                <w:sz w:val="12"/>
                              </w:rPr>
                            </w:pPr>
                            <w:r w:rsidRPr="00B61F78">
                              <w:rPr>
                                <w:rFonts w:ascii="Lucida Console" w:hAnsi="Lucida Console"/>
                                <w:sz w:val="12"/>
                              </w:rPr>
                              <w:t xml:space="preserve">  imgResult.Visible := false;</w:t>
                            </w:r>
                          </w:p>
                          <w:p w14:paraId="79255043" w14:textId="77777777" w:rsidR="00B61F78" w:rsidRPr="00B61F78" w:rsidRDefault="00B61F78" w:rsidP="00B61F78">
                            <w:pPr>
                              <w:rPr>
                                <w:rFonts w:ascii="Lucida Console" w:hAnsi="Lucida Console"/>
                                <w:sz w:val="12"/>
                              </w:rPr>
                            </w:pPr>
                            <w:r w:rsidRPr="00B61F78">
                              <w:rPr>
                                <w:rFonts w:ascii="Lucida Console" w:hAnsi="Lucida Console"/>
                                <w:sz w:val="12"/>
                              </w:rPr>
                              <w:t xml:space="preserve">  edtGuess.SetFocus;</w:t>
                            </w:r>
                          </w:p>
                          <w:p w14:paraId="2785075D" w14:textId="77777777" w:rsidR="00B61F78" w:rsidRPr="00B61F78" w:rsidRDefault="00B61F78" w:rsidP="00B61F78">
                            <w:pPr>
                              <w:rPr>
                                <w:rFonts w:ascii="Lucida Console" w:hAnsi="Lucida Console"/>
                                <w:sz w:val="12"/>
                              </w:rPr>
                            </w:pPr>
                            <w:r w:rsidRPr="00B61F78">
                              <w:rPr>
                                <w:rFonts w:ascii="Lucida Console" w:hAnsi="Lucida Console"/>
                                <w:sz w:val="12"/>
                              </w:rPr>
                              <w:t>end;</w:t>
                            </w:r>
                          </w:p>
                          <w:p w14:paraId="4B1552BB" w14:textId="41809DB9" w:rsidR="00B61F78" w:rsidRPr="00644BC8" w:rsidRDefault="00B61F78" w:rsidP="00B61F78">
                            <w:pPr>
                              <w:rPr>
                                <w:rFonts w:ascii="Lucida Console" w:hAnsi="Lucida Console"/>
                                <w:sz w:val="1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613701D" id="Text Box 47" o:spid="_x0000_s1058" type="#_x0000_t202" style="position:absolute;margin-left:0;margin-top:117.7pt;width:6in;height:83.25pt;z-index:-25154969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" fillcolor="white [3201]" strokeweight=".5pt">
                <v:textbox>
                  <w:txbxContent>
                    <w:p w14:paraId="1C4A0803" w14:textId="77777777" w:rsidR="00B61F78" w:rsidRPr="00B61F78" w:rsidRDefault="00B61F78" w:rsidP="00B61F78">
                      <w:pPr>
                        <w:rPr>
                          <w:rFonts w:ascii="Lucida Console" w:hAnsi="Lucida Console"/>
                          <w:sz w:val="12"/>
                        </w:rPr>
                      </w:pPr>
                      <w:r w:rsidRPr="00B61F78">
                        <w:rPr>
                          <w:rFonts w:ascii="Lucida Console" w:hAnsi="Lucida Console"/>
                          <w:sz w:val="12"/>
                        </w:rPr>
                        <w:t>procedure TfrmLevel.btnSkipClick(Sender: TObject);</w:t>
                      </w:r>
                    </w:p>
                    <w:p w14:paraId="5F222797" w14:textId="77777777" w:rsidR="00B61F78" w:rsidRPr="00B61F78" w:rsidRDefault="00B61F78" w:rsidP="00B61F78">
                      <w:pPr>
                        <w:rPr>
                          <w:rFonts w:ascii="Lucida Console" w:hAnsi="Lucida Console"/>
                          <w:sz w:val="12"/>
                        </w:rPr>
                      </w:pPr>
                      <w:r w:rsidRPr="00B61F78">
                        <w:rPr>
                          <w:rFonts w:ascii="Lucida Console" w:hAnsi="Lucida Console"/>
                          <w:sz w:val="12"/>
                        </w:rPr>
                        <w:t>begin</w:t>
                      </w:r>
                    </w:p>
                    <w:p w14:paraId="3C55B727" w14:textId="77777777" w:rsidR="00B61F78" w:rsidRPr="00B61F78" w:rsidRDefault="00B61F78" w:rsidP="00B61F78">
                      <w:pPr>
                        <w:rPr>
                          <w:rFonts w:ascii="Lucida Console" w:hAnsi="Lucida Console"/>
                          <w:sz w:val="12"/>
                        </w:rPr>
                      </w:pPr>
                      <w:r w:rsidRPr="00B61F78">
                        <w:rPr>
                          <w:rFonts w:ascii="Lucida Console" w:hAnsi="Lucida Console"/>
                          <w:sz w:val="12"/>
                        </w:rPr>
                        <w:t xml:space="preserve">  // Increment count and update user's data, skipping the current word</w:t>
                      </w:r>
                    </w:p>
                    <w:p w14:paraId="3F603134" w14:textId="77777777" w:rsidR="00B61F78" w:rsidRPr="00B61F78" w:rsidRDefault="00B61F78" w:rsidP="00B61F78">
                      <w:pPr>
                        <w:rPr>
                          <w:rFonts w:ascii="Lucida Console" w:hAnsi="Lucida Console"/>
                          <w:sz w:val="12"/>
                        </w:rPr>
                      </w:pPr>
                      <w:r w:rsidRPr="00B61F78">
                        <w:rPr>
                          <w:rFonts w:ascii="Lucida Console" w:hAnsi="Lucida Console"/>
                          <w:sz w:val="12"/>
                        </w:rPr>
                        <w:t xml:space="preserve">  inc(count);</w:t>
                      </w:r>
                    </w:p>
                    <w:p w14:paraId="684C7027" w14:textId="77777777" w:rsidR="00B61F78" w:rsidRPr="00B61F78" w:rsidRDefault="00B61F78" w:rsidP="00B61F78">
                      <w:pPr>
                        <w:rPr>
                          <w:rFonts w:ascii="Lucida Console" w:hAnsi="Lucida Console"/>
                          <w:sz w:val="12"/>
                        </w:rPr>
                      </w:pPr>
                      <w:r w:rsidRPr="00B61F78">
                        <w:rPr>
                          <w:rFonts w:ascii="Lucida Console" w:hAnsi="Lucida Console"/>
                          <w:sz w:val="12"/>
                        </w:rPr>
                        <w:t xml:space="preserve">  UpdateProgress(count, false);</w:t>
                      </w:r>
                    </w:p>
                    <w:p w14:paraId="57778752" w14:textId="77777777" w:rsidR="00B61F78" w:rsidRPr="00B61F78" w:rsidRDefault="00B61F78" w:rsidP="00B61F78">
                      <w:pPr>
                        <w:rPr>
                          <w:rFonts w:ascii="Lucida Console" w:hAnsi="Lucida Console"/>
                          <w:sz w:val="12"/>
                        </w:rPr>
                      </w:pPr>
                      <w:r w:rsidRPr="00B61F78">
                        <w:rPr>
                          <w:rFonts w:ascii="Lucida Console" w:hAnsi="Lucida Console"/>
                          <w:sz w:val="12"/>
                        </w:rPr>
                        <w:t xml:space="preserve">  // Speak next word</w:t>
                      </w:r>
                    </w:p>
                    <w:p w14:paraId="1F8F37FF" w14:textId="77777777" w:rsidR="00B61F78" w:rsidRPr="00B61F78" w:rsidRDefault="00B61F78" w:rsidP="00B61F78">
                      <w:pPr>
                        <w:rPr>
                          <w:rFonts w:ascii="Lucida Console" w:hAnsi="Lucida Console"/>
                          <w:sz w:val="12"/>
                        </w:rPr>
                      </w:pPr>
                      <w:r w:rsidRPr="00B61F78">
                        <w:rPr>
                          <w:rFonts w:ascii="Lucida Console" w:hAnsi="Lucida Console"/>
                          <w:sz w:val="12"/>
                        </w:rPr>
                        <w:t xml:space="preserve">  readln(Lexicon, word);</w:t>
                      </w:r>
                    </w:p>
                    <w:p w14:paraId="5463F7FE" w14:textId="77777777" w:rsidR="00B61F78" w:rsidRPr="00B61F78" w:rsidRDefault="00B61F78" w:rsidP="00B61F78">
                      <w:pPr>
                        <w:rPr>
                          <w:rFonts w:ascii="Lucida Console" w:hAnsi="Lucida Console"/>
                          <w:sz w:val="12"/>
                        </w:rPr>
                      </w:pPr>
                      <w:r w:rsidRPr="00B61F78">
                        <w:rPr>
                          <w:rFonts w:ascii="Lucida Console" w:hAnsi="Lucida Console"/>
                          <w:sz w:val="12"/>
                        </w:rPr>
                        <w:t xml:space="preserve">  SpVoice.Speak(word, 1);</w:t>
                      </w:r>
                    </w:p>
                    <w:p w14:paraId="1A2DBA9F" w14:textId="77777777" w:rsidR="00B61F78" w:rsidRPr="00B61F78" w:rsidRDefault="00B61F78" w:rsidP="00B61F78">
                      <w:pPr>
                        <w:rPr>
                          <w:rFonts w:ascii="Lucida Console" w:hAnsi="Lucida Console"/>
                          <w:sz w:val="12"/>
                        </w:rPr>
                      </w:pPr>
                      <w:r w:rsidRPr="00B61F78">
                        <w:rPr>
                          <w:rFonts w:ascii="Lucida Console" w:hAnsi="Lucida Console"/>
                          <w:sz w:val="12"/>
                        </w:rPr>
                        <w:t xml:space="preserve">  lblResult.Caption := '';</w:t>
                      </w:r>
                    </w:p>
                    <w:p w14:paraId="675D1617" w14:textId="77777777" w:rsidR="00B61F78" w:rsidRPr="00B61F78" w:rsidRDefault="00B61F78" w:rsidP="00B61F78">
                      <w:pPr>
                        <w:rPr>
                          <w:rFonts w:ascii="Lucida Console" w:hAnsi="Lucida Console"/>
                          <w:sz w:val="12"/>
                        </w:rPr>
                      </w:pPr>
                      <w:r w:rsidRPr="00B61F78">
                        <w:rPr>
                          <w:rFonts w:ascii="Lucida Console" w:hAnsi="Lucida Console"/>
                          <w:sz w:val="12"/>
                        </w:rPr>
                        <w:t xml:space="preserve">  imgResult.Visible := false;</w:t>
                      </w:r>
                    </w:p>
                    <w:p w14:paraId="79255043" w14:textId="77777777" w:rsidR="00B61F78" w:rsidRPr="00B61F78" w:rsidRDefault="00B61F78" w:rsidP="00B61F78">
                      <w:pPr>
                        <w:rPr>
                          <w:rFonts w:ascii="Lucida Console" w:hAnsi="Lucida Console"/>
                          <w:sz w:val="12"/>
                        </w:rPr>
                      </w:pPr>
                      <w:r w:rsidRPr="00B61F78">
                        <w:rPr>
                          <w:rFonts w:ascii="Lucida Console" w:hAnsi="Lucida Console"/>
                          <w:sz w:val="12"/>
                        </w:rPr>
                        <w:t xml:space="preserve">  edtGuess.SetFocus;</w:t>
                      </w:r>
                    </w:p>
                    <w:p w14:paraId="2785075D" w14:textId="77777777" w:rsidR="00B61F78" w:rsidRPr="00B61F78" w:rsidRDefault="00B61F78" w:rsidP="00B61F78">
                      <w:pPr>
                        <w:rPr>
                          <w:rFonts w:ascii="Lucida Console" w:hAnsi="Lucida Console"/>
                          <w:sz w:val="12"/>
                        </w:rPr>
                      </w:pPr>
                      <w:r w:rsidRPr="00B61F78">
                        <w:rPr>
                          <w:rFonts w:ascii="Lucida Console" w:hAnsi="Lucida Console"/>
                          <w:sz w:val="12"/>
                        </w:rPr>
                        <w:t>end;</w:t>
                      </w:r>
                    </w:p>
                    <w:p w14:paraId="4B1552BB" w14:textId="41809DB9" w:rsidR="00B61F78" w:rsidRPr="00644BC8" w:rsidRDefault="00B61F78" w:rsidP="00B61F78">
                      <w:pPr>
                        <w:rPr>
                          <w:rFonts w:ascii="Lucida Console" w:hAnsi="Lucida Console"/>
                          <w:sz w:val="12"/>
                        </w:rPr>
                      </w:pPr>
                    </w:p>
                  </w:txbxContent>
                </v:textbox>
                <w10:wrap type="tight" anchorx="margin"/>
              </v:shape>
            </w:pict>
          </mc:Fallback>
        </mc:AlternateContent>
      </w:r>
      <w:r w:rsidR="00B61F78">
        <w:t>marks a progression of knowledge, which this program is trying to achieve.</w:t>
      </w:r>
    </w:p>
    <w:p w14:paraId="03ED6B44" w14:textId="674B2052" w:rsidR="00082893" w:rsidRDefault="00B61F78" w:rsidP="00082893">
      <w:r>
        <w:t xml:space="preserve">The skip button simply increments the variable count, which holds the position in the game, and updates the progress with the parameter false, informing the UpdateProgress procedure to </w:t>
      </w:r>
      <w:r w:rsidR="008458E3">
        <w:t>not increment the user’s ‘score’ value in the database. Therefore, users who have more correct guesses and less skips will have a higher score than those who don’t.</w:t>
      </w:r>
      <w:r w:rsidR="008458E3" w:rsidRPr="008458E3">
        <w:t xml:space="preserve"> Progress is not updated here as it is deemed that the user does not know how to spell the word.</w:t>
      </w:r>
    </w:p>
    <w:p w14:paraId="4823D78F" w14:textId="221166C3" w:rsidR="008458E3" w:rsidRDefault="008458E3" w:rsidP="00082893"/>
    <w:p w14:paraId="45298075" w14:textId="52513644" w:rsidR="00464F67" w:rsidRDefault="008458E3" w:rsidP="00082893">
      <w:r>
        <w:t>The repeat click speaks the word again and sets the focus to the edit box. This will be used when the user didn’t catch the word being said, and using this button has no bearing on the progress into the game.</w:t>
      </w:r>
    </w:p>
    <w:p w14:paraId="109BA792" w14:textId="77777777" w:rsidR="008458E3" w:rsidRDefault="008458E3" w:rsidP="00082893"/>
    <w:p w14:paraId="3A74B7DA" w14:textId="08950BAF" w:rsidR="008458E3" w:rsidRDefault="008458E3" w:rsidP="008458E3">
      <w:pPr>
        <w:pStyle w:val="Heading1"/>
      </w:pPr>
      <w:r>
        <w:t>24/01/19</w:t>
      </w:r>
    </w:p>
    <w:p w14:paraId="58EDE561" w14:textId="445B493A" w:rsidR="008458E3" w:rsidRDefault="008458E3" w:rsidP="008458E3">
      <w:pPr>
        <w:pStyle w:val="ListParagraph"/>
        <w:numPr>
          <w:ilvl w:val="0"/>
          <w:numId w:val="3"/>
        </w:numPr>
      </w:pPr>
      <w:r>
        <w:rPr>
          <w:noProof/>
          <w:lang w:eastAsia="en-GB"/>
        </w:rPr>
        <mc:AlternateContent>
          <mc:Choice Requires="wps">
            <w:drawing>
              <wp:anchor distT="0" distB="0" distL="114300" distR="114300" simplePos="0" relativeHeight="251770880" behindDoc="1" locked="0" layoutInCell="1" allowOverlap="1" wp14:anchorId="46233FD7" wp14:editId="147DA73A">
                <wp:simplePos x="0" y="0"/>
                <wp:positionH relativeFrom="margin">
                  <wp:align>left</wp:align>
                </wp:positionH>
                <wp:positionV relativeFrom="paragraph">
                  <wp:posOffset>431800</wp:posOffset>
                </wp:positionV>
                <wp:extent cx="5486400" cy="1504950"/>
                <wp:effectExtent l="0" t="0" r="19050" b="19050"/>
                <wp:wrapTight wrapText="bothSides">
                  <wp:wrapPolygon edited="0">
                    <wp:start x="0" y="0"/>
                    <wp:lineTo x="0" y="21600"/>
                    <wp:lineTo x="21600" y="21600"/>
                    <wp:lineTo x="21600" y="0"/>
                    <wp:lineTo x="0" y="0"/>
                  </wp:wrapPolygon>
                </wp:wrapTight>
                <wp:docPr id="60" name="Text Box 60"/>
                <wp:cNvGraphicFramePr/>
                <a:graphic xmlns:a="http://schemas.openxmlformats.org/drawingml/2006/main">
                  <a:graphicData uri="http://schemas.microsoft.com/office/word/2010/wordprocessingShape">
                    <wps:wsp>
                      <wps:cNvSpPr txBox="1"/>
                      <wps:spPr>
                        <a:xfrm>
                          <a:off x="0" y="0"/>
                          <a:ext cx="5486400" cy="1504950"/>
                        </a:xfrm>
                        <a:prstGeom prst="rect">
                          <a:avLst/>
                        </a:prstGeom>
                        <a:solidFill>
                          <a:schemeClr val="lt1"/>
                        </a:solidFill>
                        <a:ln w="6350">
                          <a:solidFill>
                            <a:prstClr val="black"/>
                          </a:solidFill>
                        </a:ln>
                      </wps:spPr>
                      <wps:txbx>
                        <w:txbxContent>
                          <w:p w14:paraId="6CD06F12" w14:textId="77777777" w:rsidR="008458E3" w:rsidRPr="008458E3" w:rsidRDefault="008458E3" w:rsidP="008458E3">
                            <w:pPr>
                              <w:rPr>
                                <w:rFonts w:ascii="Lucida Console" w:hAnsi="Lucida Console"/>
                                <w:sz w:val="12"/>
                              </w:rPr>
                            </w:pPr>
                            <w:r w:rsidRPr="008458E3">
                              <w:rPr>
                                <w:rFonts w:ascii="Lucida Console" w:hAnsi="Lucida Console"/>
                                <w:sz w:val="12"/>
                              </w:rPr>
                              <w:t>// UpdateProgress procedure updates the user's data for current level progress</w:t>
                            </w:r>
                          </w:p>
                          <w:p w14:paraId="134204EC" w14:textId="77777777" w:rsidR="008458E3" w:rsidRPr="008458E3" w:rsidRDefault="008458E3" w:rsidP="008458E3">
                            <w:pPr>
                              <w:rPr>
                                <w:rFonts w:ascii="Lucida Console" w:hAnsi="Lucida Console"/>
                                <w:sz w:val="12"/>
                              </w:rPr>
                            </w:pPr>
                            <w:r w:rsidRPr="008458E3">
                              <w:rPr>
                                <w:rFonts w:ascii="Lucida Console" w:hAnsi="Lucida Console"/>
                                <w:sz w:val="12"/>
                              </w:rPr>
                              <w:t>// 'a' parameter is false for skipped answers, to correctly reflect user's score</w:t>
                            </w:r>
                          </w:p>
                          <w:p w14:paraId="66C37D1E" w14:textId="77777777" w:rsidR="008458E3" w:rsidRPr="008458E3" w:rsidRDefault="008458E3" w:rsidP="008458E3">
                            <w:pPr>
                              <w:rPr>
                                <w:rFonts w:ascii="Lucida Console" w:hAnsi="Lucida Console"/>
                                <w:sz w:val="12"/>
                              </w:rPr>
                            </w:pPr>
                            <w:r w:rsidRPr="008458E3">
                              <w:rPr>
                                <w:rFonts w:ascii="Lucida Console" w:hAnsi="Lucida Console"/>
                                <w:sz w:val="12"/>
                              </w:rPr>
                              <w:t>procedure TfrmLevel.UpdateProgress(x: integer; a: boolean);</w:t>
                            </w:r>
                          </w:p>
                          <w:p w14:paraId="74A3C841" w14:textId="77777777" w:rsidR="008458E3" w:rsidRPr="008458E3" w:rsidRDefault="008458E3" w:rsidP="008458E3">
                            <w:pPr>
                              <w:rPr>
                                <w:rFonts w:ascii="Lucida Console" w:hAnsi="Lucida Console"/>
                                <w:sz w:val="12"/>
                              </w:rPr>
                            </w:pPr>
                            <w:r w:rsidRPr="008458E3">
                              <w:rPr>
                                <w:rFonts w:ascii="Lucida Console" w:hAnsi="Lucida Console"/>
                                <w:sz w:val="12"/>
                              </w:rPr>
                              <w:t>var</w:t>
                            </w:r>
                          </w:p>
                          <w:p w14:paraId="4A465615" w14:textId="77777777" w:rsidR="008458E3" w:rsidRPr="008458E3" w:rsidRDefault="008458E3" w:rsidP="008458E3">
                            <w:pPr>
                              <w:rPr>
                                <w:rFonts w:ascii="Lucida Console" w:hAnsi="Lucida Console"/>
                                <w:sz w:val="12"/>
                              </w:rPr>
                            </w:pPr>
                            <w:r w:rsidRPr="008458E3">
                              <w:rPr>
                                <w:rFonts w:ascii="Lucida Console" w:hAnsi="Lucida Console"/>
                                <w:sz w:val="12"/>
                              </w:rPr>
                              <w:t xml:space="preserve">  score: integer;</w:t>
                            </w:r>
                          </w:p>
                          <w:p w14:paraId="07612FD6" w14:textId="77777777" w:rsidR="008458E3" w:rsidRPr="008458E3" w:rsidRDefault="008458E3" w:rsidP="008458E3">
                            <w:pPr>
                              <w:rPr>
                                <w:rFonts w:ascii="Lucida Console" w:hAnsi="Lucida Console"/>
                                <w:sz w:val="12"/>
                              </w:rPr>
                            </w:pPr>
                            <w:r w:rsidRPr="008458E3">
                              <w:rPr>
                                <w:rFonts w:ascii="Lucida Console" w:hAnsi="Lucida Console"/>
                                <w:sz w:val="12"/>
                              </w:rPr>
                              <w:t>begin</w:t>
                            </w:r>
                          </w:p>
                          <w:p w14:paraId="3674CDCE" w14:textId="77777777" w:rsidR="008458E3" w:rsidRPr="008458E3" w:rsidRDefault="008458E3" w:rsidP="008458E3">
                            <w:pPr>
                              <w:rPr>
                                <w:rFonts w:ascii="Lucida Console" w:hAnsi="Lucida Console"/>
                                <w:sz w:val="12"/>
                              </w:rPr>
                            </w:pPr>
                            <w:r w:rsidRPr="008458E3">
                              <w:rPr>
                                <w:rFonts w:ascii="Lucida Console" w:hAnsi="Lucida Console"/>
                                <w:sz w:val="12"/>
                              </w:rPr>
                              <w:t xml:space="preserve">  adotblUsers.Edit;</w:t>
                            </w:r>
                          </w:p>
                          <w:p w14:paraId="3A081FFE" w14:textId="77777777" w:rsidR="008458E3" w:rsidRPr="008458E3" w:rsidRDefault="008458E3" w:rsidP="008458E3">
                            <w:pPr>
                              <w:rPr>
                                <w:rFonts w:ascii="Lucida Console" w:hAnsi="Lucida Console"/>
                                <w:sz w:val="12"/>
                              </w:rPr>
                            </w:pPr>
                            <w:r w:rsidRPr="008458E3">
                              <w:rPr>
                                <w:rFonts w:ascii="Lucida Console" w:hAnsi="Lucida Console"/>
                                <w:sz w:val="12"/>
                              </w:rPr>
                              <w:t xml:space="preserve">  // Set the value of the current level progress to x</w:t>
                            </w:r>
                          </w:p>
                          <w:p w14:paraId="64C02A0A" w14:textId="77777777" w:rsidR="008458E3" w:rsidRPr="008458E3" w:rsidRDefault="008458E3" w:rsidP="008458E3">
                            <w:pPr>
                              <w:rPr>
                                <w:rFonts w:ascii="Lucida Console" w:hAnsi="Lucida Console"/>
                                <w:sz w:val="12"/>
                              </w:rPr>
                            </w:pPr>
                            <w:r w:rsidRPr="008458E3">
                              <w:rPr>
                                <w:rFonts w:ascii="Lucida Console" w:hAnsi="Lucida Console"/>
                                <w:sz w:val="12"/>
                              </w:rPr>
                              <w:t xml:space="preserve">  adotblUsers.FieldByName('Level' + inttostr(globalgamelevel)).AsInteger := x;</w:t>
                            </w:r>
                          </w:p>
                          <w:p w14:paraId="3B19A883" w14:textId="77777777" w:rsidR="008458E3" w:rsidRPr="008458E3" w:rsidRDefault="008458E3" w:rsidP="008458E3">
                            <w:pPr>
                              <w:rPr>
                                <w:rFonts w:ascii="Lucida Console" w:hAnsi="Lucida Console"/>
                                <w:sz w:val="12"/>
                              </w:rPr>
                            </w:pPr>
                            <w:r w:rsidRPr="008458E3">
                              <w:rPr>
                                <w:rFonts w:ascii="Lucida Console" w:hAnsi="Lucida Console"/>
                                <w:sz w:val="12"/>
                              </w:rPr>
                              <w:t xml:space="preserve">  score := adotblUsers.FieldByName('Score').AsInteger;</w:t>
                            </w:r>
                          </w:p>
                          <w:p w14:paraId="62626C20" w14:textId="77777777" w:rsidR="008458E3" w:rsidRPr="008458E3" w:rsidRDefault="008458E3" w:rsidP="008458E3">
                            <w:pPr>
                              <w:rPr>
                                <w:rFonts w:ascii="Lucida Console" w:hAnsi="Lucida Console"/>
                                <w:sz w:val="12"/>
                              </w:rPr>
                            </w:pPr>
                            <w:r w:rsidRPr="008458E3">
                              <w:rPr>
                                <w:rFonts w:ascii="Lucida Console" w:hAnsi="Lucida Console"/>
                                <w:sz w:val="12"/>
                              </w:rPr>
                              <w:t xml:space="preserve">  // Only increment user's score if answer hasn't been skipped</w:t>
                            </w:r>
                          </w:p>
                          <w:p w14:paraId="74DAECDA" w14:textId="77777777" w:rsidR="008458E3" w:rsidRPr="008458E3" w:rsidRDefault="008458E3" w:rsidP="008458E3">
                            <w:pPr>
                              <w:rPr>
                                <w:rFonts w:ascii="Lucida Console" w:hAnsi="Lucida Console"/>
                                <w:sz w:val="12"/>
                              </w:rPr>
                            </w:pPr>
                            <w:r w:rsidRPr="008458E3">
                              <w:rPr>
                                <w:rFonts w:ascii="Lucida Console" w:hAnsi="Lucida Console"/>
                                <w:sz w:val="12"/>
                              </w:rPr>
                              <w:t xml:space="preserve">  if a then</w:t>
                            </w:r>
                          </w:p>
                          <w:p w14:paraId="0DBD5040" w14:textId="77777777" w:rsidR="008458E3" w:rsidRPr="008458E3" w:rsidRDefault="008458E3" w:rsidP="008458E3">
                            <w:pPr>
                              <w:rPr>
                                <w:rFonts w:ascii="Lucida Console" w:hAnsi="Lucida Console"/>
                                <w:sz w:val="12"/>
                              </w:rPr>
                            </w:pPr>
                            <w:r w:rsidRPr="008458E3">
                              <w:rPr>
                                <w:rFonts w:ascii="Lucida Console" w:hAnsi="Lucida Console"/>
                                <w:sz w:val="12"/>
                              </w:rPr>
                              <w:t xml:space="preserve">    adotblUsers.FieldByName('Score').AsInteger := (score + 1);</w:t>
                            </w:r>
                          </w:p>
                          <w:p w14:paraId="32BC4DD7" w14:textId="77777777" w:rsidR="008458E3" w:rsidRPr="008458E3" w:rsidRDefault="008458E3" w:rsidP="008458E3">
                            <w:pPr>
                              <w:rPr>
                                <w:rFonts w:ascii="Lucida Console" w:hAnsi="Lucida Console"/>
                                <w:sz w:val="12"/>
                              </w:rPr>
                            </w:pPr>
                            <w:r w:rsidRPr="008458E3">
                              <w:rPr>
                                <w:rFonts w:ascii="Lucida Console" w:hAnsi="Lucida Console"/>
                                <w:sz w:val="12"/>
                              </w:rPr>
                              <w:t xml:space="preserve">  adotblUsers.Post;</w:t>
                            </w:r>
                          </w:p>
                          <w:p w14:paraId="7D02F97C" w14:textId="77777777" w:rsidR="008458E3" w:rsidRPr="008458E3" w:rsidRDefault="008458E3" w:rsidP="008458E3">
                            <w:pPr>
                              <w:rPr>
                                <w:rFonts w:ascii="Lucida Console" w:hAnsi="Lucida Console"/>
                                <w:sz w:val="12"/>
                              </w:rPr>
                            </w:pPr>
                            <w:r w:rsidRPr="008458E3">
                              <w:rPr>
                                <w:rFonts w:ascii="Lucida Console" w:hAnsi="Lucida Console"/>
                                <w:sz w:val="12"/>
                              </w:rPr>
                              <w:t xml:space="preserve">  adotblUsers.Refresh;</w:t>
                            </w:r>
                          </w:p>
                          <w:p w14:paraId="7629F5B7" w14:textId="77777777" w:rsidR="008458E3" w:rsidRPr="008458E3" w:rsidRDefault="008458E3" w:rsidP="008458E3">
                            <w:pPr>
                              <w:rPr>
                                <w:rFonts w:ascii="Lucida Console" w:hAnsi="Lucida Console"/>
                                <w:sz w:val="12"/>
                              </w:rPr>
                            </w:pPr>
                            <w:r w:rsidRPr="008458E3">
                              <w:rPr>
                                <w:rFonts w:ascii="Lucida Console" w:hAnsi="Lucida Console"/>
                                <w:sz w:val="12"/>
                              </w:rPr>
                              <w:t xml:space="preserve">  // Display current level progress to the user</w:t>
                            </w:r>
                          </w:p>
                          <w:p w14:paraId="42C46E6F" w14:textId="77777777" w:rsidR="008458E3" w:rsidRPr="008458E3" w:rsidRDefault="008458E3" w:rsidP="008458E3">
                            <w:pPr>
                              <w:rPr>
                                <w:rFonts w:ascii="Lucida Console" w:hAnsi="Lucida Console"/>
                                <w:sz w:val="12"/>
                              </w:rPr>
                            </w:pPr>
                            <w:r w:rsidRPr="008458E3">
                              <w:rPr>
                                <w:rFonts w:ascii="Lucida Console" w:hAnsi="Lucida Console"/>
                                <w:sz w:val="12"/>
                              </w:rPr>
                              <w:t xml:space="preserve">  lblProg1.Caption := formatfloat('000', x);</w:t>
                            </w:r>
                          </w:p>
                          <w:p w14:paraId="1DA56D5A" w14:textId="04CD6308" w:rsidR="008458E3" w:rsidRPr="00644BC8" w:rsidRDefault="008458E3" w:rsidP="008458E3">
                            <w:pPr>
                              <w:rPr>
                                <w:rFonts w:ascii="Lucida Console" w:hAnsi="Lucida Console"/>
                                <w:sz w:val="12"/>
                              </w:rPr>
                            </w:pPr>
                            <w:r w:rsidRPr="008458E3">
                              <w:rPr>
                                <w:rFonts w:ascii="Lucida Console" w:hAnsi="Lucida Console"/>
                                <w:sz w:val="12"/>
                              </w:rPr>
                              <w: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233FD7" id="Text Box 60" o:spid="_x0000_s1059" type="#_x0000_t202" style="position:absolute;left:0;text-align:left;margin-left:0;margin-top:34pt;width:6in;height:118.5pt;z-index:-25154560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" fillcolor="white [3201]" strokeweight=".5pt">
                <v:textbox>
                  <w:txbxContent>
                    <w:p w14:paraId="6CD06F12" w14:textId="77777777" w:rsidR="008458E3" w:rsidRPr="008458E3" w:rsidRDefault="008458E3" w:rsidP="008458E3">
                      <w:pPr>
                        <w:rPr>
                          <w:rFonts w:ascii="Lucida Console" w:hAnsi="Lucida Console"/>
                          <w:sz w:val="12"/>
                        </w:rPr>
                      </w:pPr>
                      <w:r w:rsidRPr="008458E3">
                        <w:rPr>
                          <w:rFonts w:ascii="Lucida Console" w:hAnsi="Lucida Console"/>
                          <w:sz w:val="12"/>
                        </w:rPr>
                        <w:t>// UpdateProgress procedure updates the user's data for current level progress</w:t>
                      </w:r>
                    </w:p>
                    <w:p w14:paraId="134204EC" w14:textId="77777777" w:rsidR="008458E3" w:rsidRPr="008458E3" w:rsidRDefault="008458E3" w:rsidP="008458E3">
                      <w:pPr>
                        <w:rPr>
                          <w:rFonts w:ascii="Lucida Console" w:hAnsi="Lucida Console"/>
                          <w:sz w:val="12"/>
                        </w:rPr>
                      </w:pPr>
                      <w:r w:rsidRPr="008458E3">
                        <w:rPr>
                          <w:rFonts w:ascii="Lucida Console" w:hAnsi="Lucida Console"/>
                          <w:sz w:val="12"/>
                        </w:rPr>
                        <w:t>// 'a' parameter is false for skipped answers, to correctly reflect user's score</w:t>
                      </w:r>
                    </w:p>
                    <w:p w14:paraId="66C37D1E" w14:textId="77777777" w:rsidR="008458E3" w:rsidRPr="008458E3" w:rsidRDefault="008458E3" w:rsidP="008458E3">
                      <w:pPr>
                        <w:rPr>
                          <w:rFonts w:ascii="Lucida Console" w:hAnsi="Lucida Console"/>
                          <w:sz w:val="12"/>
                        </w:rPr>
                      </w:pPr>
                      <w:r w:rsidRPr="008458E3">
                        <w:rPr>
                          <w:rFonts w:ascii="Lucida Console" w:hAnsi="Lucida Console"/>
                          <w:sz w:val="12"/>
                        </w:rPr>
                        <w:t>procedure TfrmLevel.UpdateProgress(x: integer; a: boolean);</w:t>
                      </w:r>
                    </w:p>
                    <w:p w14:paraId="74A3C841" w14:textId="77777777" w:rsidR="008458E3" w:rsidRPr="008458E3" w:rsidRDefault="008458E3" w:rsidP="008458E3">
                      <w:pPr>
                        <w:rPr>
                          <w:rFonts w:ascii="Lucida Console" w:hAnsi="Lucida Console"/>
                          <w:sz w:val="12"/>
                        </w:rPr>
                      </w:pPr>
                      <w:r w:rsidRPr="008458E3">
                        <w:rPr>
                          <w:rFonts w:ascii="Lucida Console" w:hAnsi="Lucida Console"/>
                          <w:sz w:val="12"/>
                        </w:rPr>
                        <w:t>var</w:t>
                      </w:r>
                    </w:p>
                    <w:p w14:paraId="4A465615" w14:textId="77777777" w:rsidR="008458E3" w:rsidRPr="008458E3" w:rsidRDefault="008458E3" w:rsidP="008458E3">
                      <w:pPr>
                        <w:rPr>
                          <w:rFonts w:ascii="Lucida Console" w:hAnsi="Lucida Console"/>
                          <w:sz w:val="12"/>
                        </w:rPr>
                      </w:pPr>
                      <w:r w:rsidRPr="008458E3">
                        <w:rPr>
                          <w:rFonts w:ascii="Lucida Console" w:hAnsi="Lucida Console"/>
                          <w:sz w:val="12"/>
                        </w:rPr>
                        <w:t xml:space="preserve">  score: integer;</w:t>
                      </w:r>
                    </w:p>
                    <w:p w14:paraId="07612FD6" w14:textId="77777777" w:rsidR="008458E3" w:rsidRPr="008458E3" w:rsidRDefault="008458E3" w:rsidP="008458E3">
                      <w:pPr>
                        <w:rPr>
                          <w:rFonts w:ascii="Lucida Console" w:hAnsi="Lucida Console"/>
                          <w:sz w:val="12"/>
                        </w:rPr>
                      </w:pPr>
                      <w:r w:rsidRPr="008458E3">
                        <w:rPr>
                          <w:rFonts w:ascii="Lucida Console" w:hAnsi="Lucida Console"/>
                          <w:sz w:val="12"/>
                        </w:rPr>
                        <w:t>begin</w:t>
                      </w:r>
                    </w:p>
                    <w:p w14:paraId="3674CDCE" w14:textId="77777777" w:rsidR="008458E3" w:rsidRPr="008458E3" w:rsidRDefault="008458E3" w:rsidP="008458E3">
                      <w:pPr>
                        <w:rPr>
                          <w:rFonts w:ascii="Lucida Console" w:hAnsi="Lucida Console"/>
                          <w:sz w:val="12"/>
                        </w:rPr>
                      </w:pPr>
                      <w:r w:rsidRPr="008458E3">
                        <w:rPr>
                          <w:rFonts w:ascii="Lucida Console" w:hAnsi="Lucida Console"/>
                          <w:sz w:val="12"/>
                        </w:rPr>
                        <w:t xml:space="preserve">  adotblUsers.Edit;</w:t>
                      </w:r>
                    </w:p>
                    <w:p w14:paraId="3A081FFE" w14:textId="77777777" w:rsidR="008458E3" w:rsidRPr="008458E3" w:rsidRDefault="008458E3" w:rsidP="008458E3">
                      <w:pPr>
                        <w:rPr>
                          <w:rFonts w:ascii="Lucida Console" w:hAnsi="Lucida Console"/>
                          <w:sz w:val="12"/>
                        </w:rPr>
                      </w:pPr>
                      <w:r w:rsidRPr="008458E3">
                        <w:rPr>
                          <w:rFonts w:ascii="Lucida Console" w:hAnsi="Lucida Console"/>
                          <w:sz w:val="12"/>
                        </w:rPr>
                        <w:t xml:space="preserve">  // Set the value of the current level progress to x</w:t>
                      </w:r>
                    </w:p>
                    <w:p w14:paraId="64C02A0A" w14:textId="77777777" w:rsidR="008458E3" w:rsidRPr="008458E3" w:rsidRDefault="008458E3" w:rsidP="008458E3">
                      <w:pPr>
                        <w:rPr>
                          <w:rFonts w:ascii="Lucida Console" w:hAnsi="Lucida Console"/>
                          <w:sz w:val="12"/>
                        </w:rPr>
                      </w:pPr>
                      <w:r w:rsidRPr="008458E3">
                        <w:rPr>
                          <w:rFonts w:ascii="Lucida Console" w:hAnsi="Lucida Console"/>
                          <w:sz w:val="12"/>
                        </w:rPr>
                        <w:t xml:space="preserve">  adotblUsers.FieldByName('Level' + inttostr(globalgamelevel)).AsInteger := x;</w:t>
                      </w:r>
                    </w:p>
                    <w:p w14:paraId="3B19A883" w14:textId="77777777" w:rsidR="008458E3" w:rsidRPr="008458E3" w:rsidRDefault="008458E3" w:rsidP="008458E3">
                      <w:pPr>
                        <w:rPr>
                          <w:rFonts w:ascii="Lucida Console" w:hAnsi="Lucida Console"/>
                          <w:sz w:val="12"/>
                        </w:rPr>
                      </w:pPr>
                      <w:r w:rsidRPr="008458E3">
                        <w:rPr>
                          <w:rFonts w:ascii="Lucida Console" w:hAnsi="Lucida Console"/>
                          <w:sz w:val="12"/>
                        </w:rPr>
                        <w:t xml:space="preserve">  score := adotblUsers.FieldByName('Score').AsInteger;</w:t>
                      </w:r>
                    </w:p>
                    <w:p w14:paraId="62626C20" w14:textId="77777777" w:rsidR="008458E3" w:rsidRPr="008458E3" w:rsidRDefault="008458E3" w:rsidP="008458E3">
                      <w:pPr>
                        <w:rPr>
                          <w:rFonts w:ascii="Lucida Console" w:hAnsi="Lucida Console"/>
                          <w:sz w:val="12"/>
                        </w:rPr>
                      </w:pPr>
                      <w:r w:rsidRPr="008458E3">
                        <w:rPr>
                          <w:rFonts w:ascii="Lucida Console" w:hAnsi="Lucida Console"/>
                          <w:sz w:val="12"/>
                        </w:rPr>
                        <w:t xml:space="preserve">  // Only increment user's score if answer hasn't been skipped</w:t>
                      </w:r>
                    </w:p>
                    <w:p w14:paraId="74DAECDA" w14:textId="77777777" w:rsidR="008458E3" w:rsidRPr="008458E3" w:rsidRDefault="008458E3" w:rsidP="008458E3">
                      <w:pPr>
                        <w:rPr>
                          <w:rFonts w:ascii="Lucida Console" w:hAnsi="Lucida Console"/>
                          <w:sz w:val="12"/>
                        </w:rPr>
                      </w:pPr>
                      <w:r w:rsidRPr="008458E3">
                        <w:rPr>
                          <w:rFonts w:ascii="Lucida Console" w:hAnsi="Lucida Console"/>
                          <w:sz w:val="12"/>
                        </w:rPr>
                        <w:t xml:space="preserve">  if a then</w:t>
                      </w:r>
                    </w:p>
                    <w:p w14:paraId="0DBD5040" w14:textId="77777777" w:rsidR="008458E3" w:rsidRPr="008458E3" w:rsidRDefault="008458E3" w:rsidP="008458E3">
                      <w:pPr>
                        <w:rPr>
                          <w:rFonts w:ascii="Lucida Console" w:hAnsi="Lucida Console"/>
                          <w:sz w:val="12"/>
                        </w:rPr>
                      </w:pPr>
                      <w:r w:rsidRPr="008458E3">
                        <w:rPr>
                          <w:rFonts w:ascii="Lucida Console" w:hAnsi="Lucida Console"/>
                          <w:sz w:val="12"/>
                        </w:rPr>
                        <w:t xml:space="preserve">    adotblUsers.FieldByName('Score').AsInteger := (score + 1);</w:t>
                      </w:r>
                    </w:p>
                    <w:p w14:paraId="32BC4DD7" w14:textId="77777777" w:rsidR="008458E3" w:rsidRPr="008458E3" w:rsidRDefault="008458E3" w:rsidP="008458E3">
                      <w:pPr>
                        <w:rPr>
                          <w:rFonts w:ascii="Lucida Console" w:hAnsi="Lucida Console"/>
                          <w:sz w:val="12"/>
                        </w:rPr>
                      </w:pPr>
                      <w:r w:rsidRPr="008458E3">
                        <w:rPr>
                          <w:rFonts w:ascii="Lucida Console" w:hAnsi="Lucida Console"/>
                          <w:sz w:val="12"/>
                        </w:rPr>
                        <w:t xml:space="preserve">  adotblUsers.Post;</w:t>
                      </w:r>
                    </w:p>
                    <w:p w14:paraId="7D02F97C" w14:textId="77777777" w:rsidR="008458E3" w:rsidRPr="008458E3" w:rsidRDefault="008458E3" w:rsidP="008458E3">
                      <w:pPr>
                        <w:rPr>
                          <w:rFonts w:ascii="Lucida Console" w:hAnsi="Lucida Console"/>
                          <w:sz w:val="12"/>
                        </w:rPr>
                      </w:pPr>
                      <w:r w:rsidRPr="008458E3">
                        <w:rPr>
                          <w:rFonts w:ascii="Lucida Console" w:hAnsi="Lucida Console"/>
                          <w:sz w:val="12"/>
                        </w:rPr>
                        <w:t xml:space="preserve">  adotblUsers.Refresh;</w:t>
                      </w:r>
                    </w:p>
                    <w:p w14:paraId="7629F5B7" w14:textId="77777777" w:rsidR="008458E3" w:rsidRPr="008458E3" w:rsidRDefault="008458E3" w:rsidP="008458E3">
                      <w:pPr>
                        <w:rPr>
                          <w:rFonts w:ascii="Lucida Console" w:hAnsi="Lucida Console"/>
                          <w:sz w:val="12"/>
                        </w:rPr>
                      </w:pPr>
                      <w:r w:rsidRPr="008458E3">
                        <w:rPr>
                          <w:rFonts w:ascii="Lucida Console" w:hAnsi="Lucida Console"/>
                          <w:sz w:val="12"/>
                        </w:rPr>
                        <w:t xml:space="preserve">  // Display current level progress to the user</w:t>
                      </w:r>
                    </w:p>
                    <w:p w14:paraId="42C46E6F" w14:textId="77777777" w:rsidR="008458E3" w:rsidRPr="008458E3" w:rsidRDefault="008458E3" w:rsidP="008458E3">
                      <w:pPr>
                        <w:rPr>
                          <w:rFonts w:ascii="Lucida Console" w:hAnsi="Lucida Console"/>
                          <w:sz w:val="12"/>
                        </w:rPr>
                      </w:pPr>
                      <w:r w:rsidRPr="008458E3">
                        <w:rPr>
                          <w:rFonts w:ascii="Lucida Console" w:hAnsi="Lucida Console"/>
                          <w:sz w:val="12"/>
                        </w:rPr>
                        <w:t xml:space="preserve">  lblProg1.Caption := formatfloat('000', x);</w:t>
                      </w:r>
                    </w:p>
                    <w:p w14:paraId="1DA56D5A" w14:textId="04CD6308" w:rsidR="008458E3" w:rsidRPr="00644BC8" w:rsidRDefault="008458E3" w:rsidP="008458E3">
                      <w:pPr>
                        <w:rPr>
                          <w:rFonts w:ascii="Lucida Console" w:hAnsi="Lucida Console"/>
                          <w:sz w:val="12"/>
                        </w:rPr>
                      </w:pPr>
                      <w:r w:rsidRPr="008458E3">
                        <w:rPr>
                          <w:rFonts w:ascii="Lucida Console" w:hAnsi="Lucida Console"/>
                          <w:sz w:val="12"/>
                        </w:rPr>
                        <w:t>end;</w:t>
                      </w:r>
                    </w:p>
                  </w:txbxContent>
                </v:textbox>
                <w10:wrap type="tight" anchorx="margin"/>
              </v:shape>
            </w:pict>
          </mc:Fallback>
        </mc:AlternateContent>
      </w:r>
      <w:r>
        <w:t>Complete the UpdateProgress procedure to upload the user’s progress to the database</w:t>
      </w:r>
    </w:p>
    <w:p w14:paraId="78073707" w14:textId="46B36394" w:rsidR="008458E3" w:rsidRPr="008458E3" w:rsidRDefault="008458E3" w:rsidP="008458E3"/>
    <w:p w14:paraId="009BF6A9" w14:textId="4987D498" w:rsidR="008458E3" w:rsidRDefault="008458E3" w:rsidP="00082893">
      <w:r>
        <w:t>This procedure sets the current level progress in the database to the first parameter, being the updated level progress in the game. It then only increments the user’s score if the second parameter is set to true, which is called when the word is correctly guessed. Finally, the level progress is presented to the user on the bottom left of the main panel.</w:t>
      </w:r>
    </w:p>
    <w:p w14:paraId="1F366868" w14:textId="05501768" w:rsidR="008458E3" w:rsidRDefault="008458E3" w:rsidP="00082893"/>
    <w:p w14:paraId="6C9E980B" w14:textId="3F5A4C7A" w:rsidR="008458E3" w:rsidRPr="00082893" w:rsidRDefault="008458E3" w:rsidP="00082893">
      <w:r>
        <w:t xml:space="preserve">This marks the final iteration in development, with a complete, working program that will now be tested and evaluated. The solution conforms to CRUD and meets several success criteria. </w:t>
      </w:r>
    </w:p>
    <w:sectPr w:rsidR="008458E3" w:rsidRPr="00082893" w:rsidSect="00CC786C">
      <w:headerReference w:type="default" r:id="rId41"/>
      <w:footerReference w:type="default" r:id="rId42"/>
      <w:pgSz w:w="11906" w:h="16838"/>
      <w:pgMar w:top="1440" w:right="1800" w:bottom="1440" w:left="1800" w:header="709" w:footer="709" w:gutter="0"/>
      <w:pgNumType w:start="3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372D38" w14:textId="77777777" w:rsidR="000C1E50" w:rsidRDefault="000C1E50" w:rsidP="00E9565F">
      <w:r>
        <w:separator/>
      </w:r>
    </w:p>
  </w:endnote>
  <w:endnote w:type="continuationSeparator" w:id="0">
    <w:p w14:paraId="52E9EA7F" w14:textId="77777777" w:rsidR="000C1E50" w:rsidRDefault="000C1E50" w:rsidP="00E956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0315852"/>
      <w:docPartObj>
        <w:docPartGallery w:val="Page Numbers (Bottom of Page)"/>
        <w:docPartUnique/>
      </w:docPartObj>
    </w:sdtPr>
    <w:sdtEndPr>
      <w:rPr>
        <w:rFonts w:ascii="Arial" w:hAnsi="Arial" w:cs="Arial"/>
        <w:color w:val="7F7F7F" w:themeColor="background1" w:themeShade="7F"/>
        <w:spacing w:val="60"/>
        <w:sz w:val="22"/>
        <w:szCs w:val="22"/>
      </w:rPr>
    </w:sdtEndPr>
    <w:sdtContent>
      <w:p w14:paraId="092A9C73" w14:textId="46745944" w:rsidR="00CC786C" w:rsidRPr="00CC786C" w:rsidRDefault="00CC786C">
        <w:pPr>
          <w:pStyle w:val="Footer"/>
          <w:pBdr>
            <w:top w:val="single" w:sz="4" w:space="1" w:color="D9D9D9" w:themeColor="background1" w:themeShade="D9"/>
          </w:pBdr>
          <w:jc w:val="right"/>
          <w:rPr>
            <w:rFonts w:ascii="Arial" w:hAnsi="Arial" w:cs="Arial"/>
            <w:sz w:val="22"/>
            <w:szCs w:val="22"/>
          </w:rPr>
        </w:pPr>
        <w:r w:rsidRPr="00CC786C">
          <w:rPr>
            <w:rFonts w:ascii="Arial" w:hAnsi="Arial" w:cs="Arial"/>
            <w:sz w:val="22"/>
            <w:szCs w:val="22"/>
          </w:rPr>
          <w:fldChar w:fldCharType="begin"/>
        </w:r>
        <w:r w:rsidRPr="00CC786C">
          <w:rPr>
            <w:rFonts w:ascii="Arial" w:hAnsi="Arial" w:cs="Arial"/>
            <w:sz w:val="22"/>
            <w:szCs w:val="22"/>
          </w:rPr>
          <w:instrText xml:space="preserve"> PAGE   \* MERGEFORMAT </w:instrText>
        </w:r>
        <w:r w:rsidRPr="00CC786C">
          <w:rPr>
            <w:rFonts w:ascii="Arial" w:hAnsi="Arial" w:cs="Arial"/>
            <w:sz w:val="22"/>
            <w:szCs w:val="22"/>
          </w:rPr>
          <w:fldChar w:fldCharType="separate"/>
        </w:r>
        <w:r w:rsidR="004E2068">
          <w:rPr>
            <w:rFonts w:ascii="Arial" w:hAnsi="Arial" w:cs="Arial"/>
            <w:noProof/>
            <w:sz w:val="22"/>
            <w:szCs w:val="22"/>
          </w:rPr>
          <w:t>53</w:t>
        </w:r>
        <w:r w:rsidRPr="00CC786C">
          <w:rPr>
            <w:rFonts w:ascii="Arial" w:hAnsi="Arial" w:cs="Arial"/>
            <w:noProof/>
            <w:sz w:val="22"/>
            <w:szCs w:val="22"/>
          </w:rPr>
          <w:fldChar w:fldCharType="end"/>
        </w:r>
        <w:r w:rsidRPr="00CC786C">
          <w:rPr>
            <w:rFonts w:ascii="Arial" w:hAnsi="Arial" w:cs="Arial"/>
            <w:sz w:val="22"/>
            <w:szCs w:val="22"/>
          </w:rPr>
          <w:t xml:space="preserve"> | </w:t>
        </w:r>
        <w:r w:rsidRPr="00CC786C">
          <w:rPr>
            <w:rFonts w:ascii="Arial" w:hAnsi="Arial" w:cs="Arial"/>
            <w:color w:val="7F7F7F" w:themeColor="background1" w:themeShade="7F"/>
            <w:spacing w:val="60"/>
            <w:sz w:val="22"/>
            <w:szCs w:val="22"/>
          </w:rPr>
          <w:t>Page</w:t>
        </w:r>
      </w:p>
    </w:sdtContent>
  </w:sdt>
  <w:p w14:paraId="45C68F54" w14:textId="77777777" w:rsidR="000C1E50" w:rsidRDefault="000C1E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77EECD" w14:textId="77777777" w:rsidR="000C1E50" w:rsidRDefault="000C1E50" w:rsidP="00E9565F">
      <w:r>
        <w:separator/>
      </w:r>
    </w:p>
  </w:footnote>
  <w:footnote w:type="continuationSeparator" w:id="0">
    <w:p w14:paraId="0A427037" w14:textId="77777777" w:rsidR="000C1E50" w:rsidRDefault="000C1E50" w:rsidP="00E9565F">
      <w:r>
        <w:continuationSeparator/>
      </w:r>
    </w:p>
  </w:footnote>
  <w:footnote w:id="1">
    <w:p w14:paraId="146071A2" w14:textId="36352AA8" w:rsidR="000C1E50" w:rsidRPr="00D6285B" w:rsidRDefault="000C1E50">
      <w:pPr>
        <w:pStyle w:val="FootnoteText"/>
        <w:rPr>
          <w:lang w:val="en-US"/>
        </w:rPr>
      </w:pPr>
      <w:r>
        <w:rPr>
          <w:rStyle w:val="FootnoteReference"/>
        </w:rPr>
        <w:footnoteRef/>
      </w:r>
      <w:r>
        <w:t xml:space="preserve"> </w:t>
      </w:r>
      <w:r>
        <w:rPr>
          <w:lang w:val="en-US"/>
        </w:rPr>
        <w:t>icons8.com – windows 10 Icons</w:t>
      </w:r>
    </w:p>
  </w:footnote>
  <w:footnote w:id="2">
    <w:p w14:paraId="70B4ED4A" w14:textId="61DF6390" w:rsidR="000C1E50" w:rsidRDefault="000C1E50">
      <w:pPr>
        <w:pStyle w:val="FootnoteText"/>
      </w:pPr>
      <w:r>
        <w:rPr>
          <w:rStyle w:val="FootnoteReference"/>
        </w:rPr>
        <w:footnoteRef/>
      </w:r>
      <w:r>
        <w:t xml:space="preserve"> </w:t>
      </w:r>
      <w:r w:rsidRPr="00273B6D">
        <w:t>https://docs.microsoft.com/en-us/previous-versions/windows/desktop/ms723602(v%3dvs.85)</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D67A1F" w14:textId="3B3F9F48" w:rsidR="000C1E50" w:rsidRDefault="00CC786C" w:rsidP="004E2068">
    <w:pPr>
      <w:pStyle w:val="Footer"/>
    </w:pPr>
    <w:r>
      <w:rPr>
        <w:rFonts w:asciiTheme="minorHAnsi" w:hAnsiTheme="minorHAnsi" w:cstheme="minorHAnsi"/>
        <w:sz w:val="22"/>
        <w:szCs w:val="22"/>
      </w:rPr>
      <w:t>Michael Simon Repton 7</w:t>
    </w:r>
    <w:r w:rsidR="0077709B">
      <w:rPr>
        <w:rFonts w:asciiTheme="minorHAnsi" w:hAnsiTheme="minorHAnsi" w:cstheme="minorHAnsi"/>
        <w:sz w:val="22"/>
        <w:szCs w:val="22"/>
      </w:rPr>
      <w:t>4</w:t>
    </w:r>
    <w:r>
      <w:rPr>
        <w:rFonts w:asciiTheme="minorHAnsi" w:hAnsiTheme="minorHAnsi" w:cstheme="minorHAnsi"/>
        <w:sz w:val="22"/>
        <w:szCs w:val="22"/>
      </w:rPr>
      <w:t>90</w:t>
    </w:r>
    <w:r>
      <w:rPr>
        <w:rFonts w:asciiTheme="minorHAnsi" w:hAnsiTheme="minorHAnsi" w:cstheme="minorHAnsi"/>
        <w:sz w:val="22"/>
        <w:szCs w:val="22"/>
      </w:rPr>
      <w:tab/>
    </w:r>
    <w:r>
      <w:rPr>
        <w:rFonts w:asciiTheme="minorHAnsi" w:hAnsiTheme="minorHAnsi" w:cstheme="minorHAnsi"/>
        <w:sz w:val="22"/>
        <w:szCs w:val="22"/>
      </w:rPr>
      <w:tab/>
      <w:t>51221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7060B"/>
    <w:multiLevelType w:val="hybridMultilevel"/>
    <w:tmpl w:val="398E59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FA4490"/>
    <w:multiLevelType w:val="hybridMultilevel"/>
    <w:tmpl w:val="ACBAED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90A6D28"/>
    <w:multiLevelType w:val="hybridMultilevel"/>
    <w:tmpl w:val="730AB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6" w:nlCheck="1" w:checkStyle="0"/>
  <w:activeWritingStyle w:appName="MSWord" w:lang="en-US" w:vendorID="64" w:dllVersion="6" w:nlCheck="1" w:checkStyle="1"/>
  <w:activeWritingStyle w:appName="MSWord" w:lang="en-GB" w:vendorID="64" w:dllVersion="0" w:nlCheck="1" w:checkStyle="0"/>
  <w:activeWritingStyle w:appName="MSWord" w:lang="en-GB" w:vendorID="64" w:dllVersion="131078" w:nlCheck="1" w:checkStyle="1"/>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759B"/>
    <w:rsid w:val="0002359B"/>
    <w:rsid w:val="00082893"/>
    <w:rsid w:val="000C1E50"/>
    <w:rsid w:val="000E6254"/>
    <w:rsid w:val="001737C6"/>
    <w:rsid w:val="001C5E68"/>
    <w:rsid w:val="00273B6D"/>
    <w:rsid w:val="003864EE"/>
    <w:rsid w:val="003924A0"/>
    <w:rsid w:val="003E6812"/>
    <w:rsid w:val="003F126B"/>
    <w:rsid w:val="004014AD"/>
    <w:rsid w:val="00441C4D"/>
    <w:rsid w:val="00464F67"/>
    <w:rsid w:val="00465CBD"/>
    <w:rsid w:val="004E2068"/>
    <w:rsid w:val="00562F03"/>
    <w:rsid w:val="00572F88"/>
    <w:rsid w:val="005E54B7"/>
    <w:rsid w:val="00644BC8"/>
    <w:rsid w:val="006C5116"/>
    <w:rsid w:val="007013BE"/>
    <w:rsid w:val="00742DBB"/>
    <w:rsid w:val="0077709B"/>
    <w:rsid w:val="008241F0"/>
    <w:rsid w:val="008423AE"/>
    <w:rsid w:val="008458E3"/>
    <w:rsid w:val="0094759B"/>
    <w:rsid w:val="00963397"/>
    <w:rsid w:val="009C4121"/>
    <w:rsid w:val="00A73733"/>
    <w:rsid w:val="00A84E1A"/>
    <w:rsid w:val="00AF2857"/>
    <w:rsid w:val="00B61F78"/>
    <w:rsid w:val="00BD1138"/>
    <w:rsid w:val="00C76F18"/>
    <w:rsid w:val="00CC786C"/>
    <w:rsid w:val="00CD4C9E"/>
    <w:rsid w:val="00D01196"/>
    <w:rsid w:val="00D161C5"/>
    <w:rsid w:val="00D579DB"/>
    <w:rsid w:val="00D6285B"/>
    <w:rsid w:val="00D82D23"/>
    <w:rsid w:val="00D86144"/>
    <w:rsid w:val="00D92D3A"/>
    <w:rsid w:val="00E16189"/>
    <w:rsid w:val="00E9565F"/>
    <w:rsid w:val="00F748C8"/>
    <w:rsid w:val="00F778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AF306AB"/>
  <w15:chartTrackingRefBased/>
  <w15:docId w15:val="{7609F548-1418-4494-AADD-F8A07A3D2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en-US"/>
    </w:rPr>
  </w:style>
  <w:style w:type="paragraph" w:styleId="Heading1">
    <w:name w:val="heading 1"/>
    <w:basedOn w:val="Normal"/>
    <w:next w:val="Normal"/>
    <w:link w:val="Heading1Char"/>
    <w:uiPriority w:val="9"/>
    <w:qFormat/>
    <w:rsid w:val="00E9565F"/>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9565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565F"/>
    <w:rPr>
      <w:rFonts w:asciiTheme="majorHAnsi" w:eastAsiaTheme="majorEastAsia" w:hAnsiTheme="majorHAnsi" w:cstheme="majorBidi"/>
      <w:spacing w:val="-10"/>
      <w:kern w:val="28"/>
      <w:sz w:val="56"/>
      <w:szCs w:val="56"/>
      <w:lang w:eastAsia="en-US"/>
    </w:rPr>
  </w:style>
  <w:style w:type="paragraph" w:styleId="Header">
    <w:name w:val="header"/>
    <w:basedOn w:val="Normal"/>
    <w:link w:val="HeaderChar"/>
    <w:uiPriority w:val="99"/>
    <w:unhideWhenUsed/>
    <w:rsid w:val="00E9565F"/>
    <w:pPr>
      <w:tabs>
        <w:tab w:val="center" w:pos="4513"/>
        <w:tab w:val="right" w:pos="9026"/>
      </w:tabs>
    </w:pPr>
  </w:style>
  <w:style w:type="character" w:customStyle="1" w:styleId="HeaderChar">
    <w:name w:val="Header Char"/>
    <w:basedOn w:val="DefaultParagraphFont"/>
    <w:link w:val="Header"/>
    <w:uiPriority w:val="99"/>
    <w:rsid w:val="00E9565F"/>
    <w:rPr>
      <w:sz w:val="24"/>
      <w:szCs w:val="24"/>
      <w:lang w:eastAsia="en-US"/>
    </w:rPr>
  </w:style>
  <w:style w:type="paragraph" w:styleId="Footer">
    <w:name w:val="footer"/>
    <w:basedOn w:val="Normal"/>
    <w:link w:val="FooterChar"/>
    <w:uiPriority w:val="99"/>
    <w:unhideWhenUsed/>
    <w:rsid w:val="00E9565F"/>
    <w:pPr>
      <w:tabs>
        <w:tab w:val="center" w:pos="4513"/>
        <w:tab w:val="right" w:pos="9026"/>
      </w:tabs>
    </w:pPr>
  </w:style>
  <w:style w:type="character" w:customStyle="1" w:styleId="FooterChar">
    <w:name w:val="Footer Char"/>
    <w:basedOn w:val="DefaultParagraphFont"/>
    <w:link w:val="Footer"/>
    <w:uiPriority w:val="99"/>
    <w:rsid w:val="00E9565F"/>
    <w:rPr>
      <w:sz w:val="24"/>
      <w:szCs w:val="24"/>
      <w:lang w:eastAsia="en-US"/>
    </w:rPr>
  </w:style>
  <w:style w:type="character" w:customStyle="1" w:styleId="Heading1Char">
    <w:name w:val="Heading 1 Char"/>
    <w:basedOn w:val="DefaultParagraphFont"/>
    <w:link w:val="Heading1"/>
    <w:uiPriority w:val="9"/>
    <w:rsid w:val="00E9565F"/>
    <w:rPr>
      <w:rFonts w:asciiTheme="majorHAnsi" w:eastAsiaTheme="majorEastAsia" w:hAnsiTheme="majorHAnsi" w:cstheme="majorBidi"/>
      <w:color w:val="2E74B5" w:themeColor="accent1" w:themeShade="BF"/>
      <w:sz w:val="32"/>
      <w:szCs w:val="32"/>
      <w:lang w:eastAsia="en-US"/>
    </w:rPr>
  </w:style>
  <w:style w:type="paragraph" w:styleId="ListParagraph">
    <w:name w:val="List Paragraph"/>
    <w:basedOn w:val="Normal"/>
    <w:uiPriority w:val="34"/>
    <w:qFormat/>
    <w:rsid w:val="00562F03"/>
    <w:pPr>
      <w:ind w:left="720"/>
      <w:contextualSpacing/>
    </w:pPr>
  </w:style>
  <w:style w:type="paragraph" w:styleId="BalloonText">
    <w:name w:val="Balloon Text"/>
    <w:basedOn w:val="Normal"/>
    <w:link w:val="BalloonTextChar"/>
    <w:uiPriority w:val="99"/>
    <w:semiHidden/>
    <w:unhideWhenUsed/>
    <w:rsid w:val="003864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64EE"/>
    <w:rPr>
      <w:rFonts w:ascii="Segoe UI" w:hAnsi="Segoe UI" w:cs="Segoe UI"/>
      <w:sz w:val="18"/>
      <w:szCs w:val="18"/>
      <w:lang w:eastAsia="en-US"/>
    </w:rPr>
  </w:style>
  <w:style w:type="paragraph" w:styleId="FootnoteText">
    <w:name w:val="footnote text"/>
    <w:basedOn w:val="Normal"/>
    <w:link w:val="FootnoteTextChar"/>
    <w:uiPriority w:val="99"/>
    <w:semiHidden/>
    <w:unhideWhenUsed/>
    <w:rsid w:val="00D6285B"/>
    <w:rPr>
      <w:sz w:val="20"/>
      <w:szCs w:val="20"/>
    </w:rPr>
  </w:style>
  <w:style w:type="character" w:customStyle="1" w:styleId="FootnoteTextChar">
    <w:name w:val="Footnote Text Char"/>
    <w:basedOn w:val="DefaultParagraphFont"/>
    <w:link w:val="FootnoteText"/>
    <w:uiPriority w:val="99"/>
    <w:semiHidden/>
    <w:rsid w:val="00D6285B"/>
    <w:rPr>
      <w:lang w:eastAsia="en-US"/>
    </w:rPr>
  </w:style>
  <w:style w:type="character" w:styleId="FootnoteReference">
    <w:name w:val="footnote reference"/>
    <w:basedOn w:val="DefaultParagraphFont"/>
    <w:uiPriority w:val="99"/>
    <w:semiHidden/>
    <w:unhideWhenUsed/>
    <w:rsid w:val="00D6285B"/>
    <w:rPr>
      <w:vertAlign w:val="superscript"/>
    </w:rPr>
  </w:style>
  <w:style w:type="character" w:styleId="Emphasis">
    <w:name w:val="Emphasis"/>
    <w:basedOn w:val="DefaultParagraphFont"/>
    <w:uiPriority w:val="20"/>
    <w:rsid w:val="00BD1138"/>
    <w:rPr>
      <w:i/>
      <w:iCs/>
    </w:rPr>
  </w:style>
  <w:style w:type="paragraph" w:styleId="Subtitle">
    <w:name w:val="Subtitle"/>
    <w:basedOn w:val="Normal"/>
    <w:next w:val="Normal"/>
    <w:link w:val="SubtitleChar"/>
    <w:uiPriority w:val="11"/>
    <w:qFormat/>
    <w:rsid w:val="00D161C5"/>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161C5"/>
    <w:rPr>
      <w:rFonts w:asciiTheme="minorHAnsi" w:eastAsiaTheme="minorEastAsia" w:hAnsiTheme="minorHAnsi" w:cstheme="minorBidi"/>
      <w:color w:val="5A5A5A" w:themeColor="text1" w:themeTint="A5"/>
      <w:spacing w:val="15"/>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008DF3-1175-4FB0-9CFF-4B65209AD7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D981BE2F</Template>
  <TotalTime>426</TotalTime>
  <Pages>20</Pages>
  <Words>3225</Words>
  <Characters>15826</Characters>
  <Application>Microsoft Office Word</Application>
  <DocSecurity>0</DocSecurity>
  <Lines>131</Lines>
  <Paragraphs>38</Paragraphs>
  <ScaleCrop>false</ScaleCrop>
  <HeadingPairs>
    <vt:vector size="2" baseType="variant">
      <vt:variant>
        <vt:lpstr>Title</vt:lpstr>
      </vt:variant>
      <vt:variant>
        <vt:i4>1</vt:i4>
      </vt:variant>
    </vt:vector>
  </HeadingPairs>
  <TitlesOfParts>
    <vt:vector size="1" baseType="lpstr">
      <vt:lpstr/>
    </vt:vector>
  </TitlesOfParts>
  <Company>RM</Company>
  <LinksUpToDate>false</LinksUpToDate>
  <CharactersWithSpaces>19013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Delphi - Repton, Michael</dc:creator>
  <cp:keywords/>
  <dc:description/>
  <cp:lastModifiedBy>Delphi - Repton, Michael</cp:lastModifiedBy>
  <cp:revision>17</cp:revision>
  <dcterms:created xsi:type="dcterms:W3CDTF">2018-11-27T11:34:00Z</dcterms:created>
  <dcterms:modified xsi:type="dcterms:W3CDTF">2019-05-01T09:34:00Z</dcterms:modified>
</cp:coreProperties>
</file>