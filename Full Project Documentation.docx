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63570112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:rsidR="00157257" w:rsidRDefault="0015725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4697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7257" w:rsidRPr="00157257" w:rsidRDefault="00157257" w:rsidP="001572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15725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 Bartholomew’s School 51221</w:t>
                                </w:r>
                              </w:p>
                              <w:p w:rsidR="00157257" w:rsidRPr="00157257" w:rsidRDefault="00FB14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7257"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</w:rPr>
                                      <w:t xml:space="preserve">Candidate No: </w:t>
                                    </w:r>
                                    <w:r w:rsidR="00157257" w:rsidRPr="00157257">
                                      <w:rPr>
                                        <w:color w:val="595959" w:themeColor="text1" w:themeTint="A6"/>
                                        <w:sz w:val="28"/>
                                        <w:szCs w:val="18"/>
                                      </w:rPr>
                                      <w:t>7490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57257" w:rsidRPr="00157257" w:rsidRDefault="00157257" w:rsidP="001572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 w:rsidRPr="00157257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 Bartholomew’s School 51221</w:t>
                          </w:r>
                        </w:p>
                        <w:p w:rsidR="00157257" w:rsidRPr="00157257" w:rsidRDefault="00FB14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57257"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</w:rPr>
                                <w:t xml:space="preserve">Candidate No: </w:t>
                              </w:r>
                              <w:r w:rsidR="00157257" w:rsidRPr="00157257">
                                <w:rPr>
                                  <w:color w:val="595959" w:themeColor="text1" w:themeTint="A6"/>
                                  <w:sz w:val="28"/>
                                  <w:szCs w:val="18"/>
                                </w:rPr>
                                <w:t>7490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7257" w:rsidRDefault="00FB146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7257" w:rsidRPr="001572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Orthographic Assistance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7257" w:rsidRDefault="001572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572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Michael Simon </w:t>
                                    </w:r>
                                    <w:proofErr w:type="spellStart"/>
                                    <w:r w:rsidRPr="001572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Repton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57257" w:rsidRDefault="00FB146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7257" w:rsidRPr="001572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Orthographic Assistance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57257" w:rsidRDefault="001572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572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Michael Simon </w:t>
                              </w:r>
                              <w:proofErr w:type="spellStart"/>
                              <w:r w:rsidRPr="001572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Repton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57257" w:rsidRDefault="00157257" w:rsidP="00157257">
          <w:p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56"/>
            </w:rPr>
          </w:pPr>
          <w:r>
            <w:rPr>
              <w:sz w:val="96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226382362"/>
            <w:docPartObj>
              <w:docPartGallery w:val="Table of Contents"/>
              <w:docPartUnique/>
            </w:docPartObj>
          </w:sdtPr>
          <w:sdtEndPr/>
          <w:sdtContent>
            <w:p w:rsidR="00157257" w:rsidRDefault="00157257">
              <w:pPr>
                <w:pStyle w:val="TOCHeading"/>
              </w:pPr>
              <w:r>
                <w:t>Contents</w:t>
              </w:r>
              <w:r w:rsidR="000625C6">
                <w:t xml:space="preserve"> List</w:t>
              </w:r>
            </w:p>
            <w:p w:rsidR="00157257" w:rsidRDefault="00FB1463">
              <w:pPr>
                <w:pStyle w:val="TOC1"/>
              </w:pPr>
              <w:sdt>
                <w:sdtPr>
                  <w:rPr>
                    <w:b/>
                    <w:bCs/>
                  </w:rPr>
                  <w:id w:val="183865962"/>
                  <w:placeholder>
                    <w:docPart w:val="0CD7E36321DD4B938E5C8EE43AD5ED0A"/>
                  </w:placeholder>
                  <w:temporary/>
                  <w:showingPlcHdr/>
                </w:sdtPr>
                <w:sdtEndPr/>
                <w:sdtContent>
                  <w:r w:rsidR="00157257">
                    <w:rPr>
                      <w:b/>
                      <w:bCs/>
                    </w:rPr>
                    <w:t>Type chapter title (level 1)</w:t>
                  </w:r>
                </w:sdtContent>
              </w:sdt>
              <w:r w:rsidR="00157257">
                <w:ptab w:relativeTo="margin" w:alignment="right" w:leader="dot"/>
              </w:r>
              <w:r w:rsidR="00157257">
                <w:rPr>
                  <w:b/>
                  <w:bCs/>
                </w:rPr>
                <w:t>1</w:t>
              </w:r>
            </w:p>
            <w:p w:rsidR="00157257" w:rsidRDefault="00FB1463">
              <w:pPr>
                <w:pStyle w:val="TOC2"/>
                <w:ind w:left="216"/>
              </w:pPr>
              <w:sdt>
                <w:sdtPr>
                  <w:id w:val="1667506712"/>
                  <w:placeholder>
                    <w:docPart w:val="F1BA8D6C0CAD432F869C2394288335C8"/>
                  </w:placeholder>
                  <w:temporary/>
                  <w:showingPlcHdr/>
                </w:sdtPr>
                <w:sdtEndPr/>
                <w:sdtContent>
                  <w:r w:rsidR="00157257">
                    <w:t>Type chapter title (level 2)</w:t>
                  </w:r>
                </w:sdtContent>
              </w:sdt>
              <w:r w:rsidR="00157257">
                <w:ptab w:relativeTo="margin" w:alignment="right" w:leader="dot"/>
              </w:r>
              <w:r w:rsidR="00157257">
                <w:t>2</w:t>
              </w:r>
            </w:p>
            <w:p w:rsidR="00157257" w:rsidRDefault="00FB1463">
              <w:pPr>
                <w:pStyle w:val="TOC3"/>
                <w:ind w:left="446"/>
              </w:pPr>
              <w:sdt>
                <w:sdtPr>
                  <w:id w:val="93059032"/>
                  <w:placeholder>
                    <w:docPart w:val="C28E369168A74157AE6B4E7B1BFFC1A3"/>
                  </w:placeholder>
                  <w:temporary/>
                  <w:showingPlcHdr/>
                </w:sdtPr>
                <w:sdtEndPr/>
                <w:sdtContent>
                  <w:r w:rsidR="00157257">
                    <w:t>Type chapter title (level 3)</w:t>
                  </w:r>
                </w:sdtContent>
              </w:sdt>
              <w:r w:rsidR="00157257">
                <w:ptab w:relativeTo="margin" w:alignment="right" w:leader="dot"/>
              </w:r>
              <w:r w:rsidR="00157257">
                <w:t>3</w:t>
              </w:r>
            </w:p>
            <w:p w:rsidR="00157257" w:rsidRDefault="00FB1463">
              <w:pPr>
                <w:pStyle w:val="TOC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0CD7E36321DD4B938E5C8EE43AD5ED0A"/>
                  </w:placeholder>
                  <w:temporary/>
                  <w:showingPlcHdr/>
                </w:sdtPr>
                <w:sdtEndPr/>
                <w:sdtContent>
                  <w:r w:rsidR="00157257">
                    <w:rPr>
                      <w:b/>
                      <w:bCs/>
                    </w:rPr>
                    <w:t>Type chapter title (level 1)</w:t>
                  </w:r>
                </w:sdtContent>
              </w:sdt>
              <w:r w:rsidR="00157257">
                <w:ptab w:relativeTo="margin" w:alignment="right" w:leader="dot"/>
              </w:r>
              <w:r w:rsidR="00157257">
                <w:rPr>
                  <w:b/>
                  <w:bCs/>
                </w:rPr>
                <w:t>4</w:t>
              </w:r>
            </w:p>
            <w:p w:rsidR="00157257" w:rsidRDefault="00FB1463">
              <w:pPr>
                <w:pStyle w:val="TOC2"/>
                <w:ind w:left="216"/>
              </w:pPr>
              <w:sdt>
                <w:sdtPr>
                  <w:id w:val="93059040"/>
                  <w:placeholder>
                    <w:docPart w:val="F1BA8D6C0CAD432F869C2394288335C8"/>
                  </w:placeholder>
                  <w:temporary/>
                  <w:showingPlcHdr/>
                </w:sdtPr>
                <w:sdtEndPr/>
                <w:sdtContent>
                  <w:r w:rsidR="00157257">
                    <w:t>Type chapter title (level 2)</w:t>
                  </w:r>
                </w:sdtContent>
              </w:sdt>
              <w:r w:rsidR="00157257">
                <w:ptab w:relativeTo="margin" w:alignment="right" w:leader="dot"/>
              </w:r>
              <w:r w:rsidR="00157257">
                <w:t>5</w:t>
              </w:r>
            </w:p>
            <w:p w:rsidR="00157257" w:rsidRDefault="00FB1463">
              <w:pPr>
                <w:pStyle w:val="TOC3"/>
                <w:ind w:left="446"/>
              </w:pPr>
              <w:sdt>
                <w:sdtPr>
                  <w:id w:val="93059044"/>
                  <w:placeholder>
                    <w:docPart w:val="C28E369168A74157AE6B4E7B1BFFC1A3"/>
                  </w:placeholder>
                  <w:temporary/>
                  <w:showingPlcHdr/>
                </w:sdtPr>
                <w:sdtEndPr/>
                <w:sdtContent>
                  <w:r w:rsidR="00157257">
                    <w:t>Type chapter title (level 3)</w:t>
                  </w:r>
                </w:sdtContent>
              </w:sdt>
              <w:r w:rsidR="00157257">
                <w:ptab w:relativeTo="margin" w:alignment="right" w:leader="dot"/>
              </w:r>
              <w:r w:rsidR="00157257">
                <w:t>6</w:t>
              </w:r>
            </w:p>
          </w:sdtContent>
        </w:sdt>
        <w:p w:rsidR="00157257" w:rsidRPr="00157257" w:rsidRDefault="00FB1463" w:rsidP="00157257">
          <w:pPr>
            <w:rPr>
              <w:rFonts w:asciiTheme="majorHAnsi" w:eastAsiaTheme="majorEastAsia" w:hAnsiTheme="majorHAnsi" w:cstheme="majorBidi"/>
              <w:spacing w:val="-10"/>
              <w:kern w:val="28"/>
              <w:sz w:val="96"/>
              <w:szCs w:val="56"/>
            </w:rPr>
          </w:pPr>
        </w:p>
      </w:sdtContent>
    </w:sdt>
    <w:p w:rsidR="00157257" w:rsidRPr="00157257" w:rsidRDefault="00157257" w:rsidP="00157257">
      <w:bookmarkStart w:id="0" w:name="_GoBack"/>
      <w:bookmarkEnd w:id="0"/>
    </w:p>
    <w:sectPr w:rsidR="00157257" w:rsidRPr="00157257" w:rsidSect="00157257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96"/>
    <w:rsid w:val="000625C6"/>
    <w:rsid w:val="00157257"/>
    <w:rsid w:val="0021198A"/>
    <w:rsid w:val="0055324C"/>
    <w:rsid w:val="0055582E"/>
    <w:rsid w:val="008004BC"/>
    <w:rsid w:val="00EC1796"/>
    <w:rsid w:val="00FB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EE600"/>
  <w15:chartTrackingRefBased/>
  <w15:docId w15:val="{58125320-54D2-408A-A920-31DA4A1E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25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572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572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NoSpacing">
    <w:name w:val="No Spacing"/>
    <w:link w:val="NoSpacingChar"/>
    <w:uiPriority w:val="1"/>
    <w:qFormat/>
    <w:rsid w:val="0015725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725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7257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725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7257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5725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D7E36321DD4B938E5C8EE43AD5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CF08-1E11-419E-BAF2-1ABF1D9AE8A7}"/>
      </w:docPartPr>
      <w:docPartBody>
        <w:p w:rsidR="00A83AAB" w:rsidRDefault="003D65D5" w:rsidP="003D65D5">
          <w:pPr>
            <w:pStyle w:val="0CD7E36321DD4B938E5C8EE43AD5ED0A"/>
          </w:pPr>
          <w:r>
            <w:t>Type chapter title (level 1)</w:t>
          </w:r>
        </w:p>
      </w:docPartBody>
    </w:docPart>
    <w:docPart>
      <w:docPartPr>
        <w:name w:val="F1BA8D6C0CAD432F869C239428833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D24B0-D8FE-4C86-83BA-8CCEBD8DE817}"/>
      </w:docPartPr>
      <w:docPartBody>
        <w:p w:rsidR="00A83AAB" w:rsidRDefault="003D65D5" w:rsidP="003D65D5">
          <w:pPr>
            <w:pStyle w:val="F1BA8D6C0CAD432F869C2394288335C8"/>
          </w:pPr>
          <w:r>
            <w:t>Type chapter title (level 2)</w:t>
          </w:r>
        </w:p>
      </w:docPartBody>
    </w:docPart>
    <w:docPart>
      <w:docPartPr>
        <w:name w:val="C28E369168A74157AE6B4E7B1BFFC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EA6FF-B39D-4D21-ABF7-6F72EDFD66E8}"/>
      </w:docPartPr>
      <w:docPartBody>
        <w:p w:rsidR="00A83AAB" w:rsidRDefault="003D65D5" w:rsidP="003D65D5">
          <w:pPr>
            <w:pStyle w:val="C28E369168A74157AE6B4E7B1BFFC1A3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D5"/>
    <w:rsid w:val="003D65D5"/>
    <w:rsid w:val="00A8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D7E36321DD4B938E5C8EE43AD5ED0A">
    <w:name w:val="0CD7E36321DD4B938E5C8EE43AD5ED0A"/>
    <w:rsid w:val="003D65D5"/>
  </w:style>
  <w:style w:type="paragraph" w:customStyle="1" w:styleId="F1BA8D6C0CAD432F869C2394288335C8">
    <w:name w:val="F1BA8D6C0CAD432F869C2394288335C8"/>
    <w:rsid w:val="003D65D5"/>
  </w:style>
  <w:style w:type="paragraph" w:customStyle="1" w:styleId="C28E369168A74157AE6B4E7B1BFFC1A3">
    <w:name w:val="C28E369168A74157AE6B4E7B1BFFC1A3"/>
    <w:rsid w:val="003D6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project was completed as part of </Abstract>
  <CompanyAddress/>
  <CompanyPhone/>
  <CompanyFax/>
  <CompanyEmail>Candidate No: 7490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05BA1-6613-4B42-8E8D-B05F32BC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D981BE2F</Template>
  <TotalTime>36</TotalTime>
  <Pages>2</Pages>
  <Words>38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Orthographic Assistance Project</vt:lpstr>
    </vt:vector>
  </TitlesOfParts>
  <Company>RM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Orthographic Assistance Project</dc:title>
  <dc:subject>Michael Simon Repton</dc:subject>
  <dc:creator>Delphi - Repton, Michael</dc:creator>
  <cp:keywords/>
  <dc:description/>
  <cp:lastModifiedBy>Delphi - Repton, Michael</cp:lastModifiedBy>
  <cp:revision>3</cp:revision>
  <dcterms:created xsi:type="dcterms:W3CDTF">2019-04-30T10:21:00Z</dcterms:created>
  <dcterms:modified xsi:type="dcterms:W3CDTF">2019-05-01T09:55:00Z</dcterms:modified>
</cp:coreProperties>
</file>